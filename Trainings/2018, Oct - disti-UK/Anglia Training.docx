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2CE0EF" w14:textId="77777777" w:rsidR="00373332" w:rsidRPr="00154F3C" w:rsidRDefault="00373332">
      <w:pPr>
        <w:rPr>
          <w:color w:val="000000" w:themeColor="text1"/>
        </w:rPr>
      </w:pPr>
      <w:r>
        <w:tab/>
      </w:r>
    </w:p>
    <w:sdt>
      <w:sdtPr>
        <w:rPr>
          <w:color w:val="000000" w:themeColor="text1"/>
        </w:rPr>
        <w:id w:val="-192771153"/>
        <w:docPartObj>
          <w:docPartGallery w:val="Cover Pages"/>
          <w:docPartUnique/>
        </w:docPartObj>
      </w:sdtPr>
      <w:sdtEndPr>
        <w:rPr>
          <w:noProof/>
          <w:sz w:val="12"/>
          <w:lang w:eastAsia="ko-KR"/>
        </w:rPr>
      </w:sdtEndPr>
      <w:sdtContent>
        <w:p w14:paraId="6DBE32F9" w14:textId="77777777" w:rsidR="00D41977" w:rsidRPr="00154F3C" w:rsidRDefault="007E6393" w:rsidP="00651203">
          <w:pPr>
            <w:rPr>
              <w:noProof/>
              <w:color w:val="000000" w:themeColor="text1"/>
              <w:sz w:val="12"/>
              <w:lang w:eastAsia="ko-KR"/>
            </w:rPr>
          </w:pPr>
          <w:r w:rsidRPr="00154F3C">
            <w:rPr>
              <w:noProof/>
              <w:color w:val="000000" w:themeColor="text1"/>
            </w:rPr>
            <mc:AlternateContent>
              <mc:Choice Requires="wps">
                <w:drawing>
                  <wp:anchor distT="45720" distB="45720" distL="114300" distR="114300" simplePos="0" relativeHeight="251681792" behindDoc="0" locked="1" layoutInCell="1" allowOverlap="1" wp14:anchorId="6C798B25" wp14:editId="0DDBF3B8">
                    <wp:simplePos x="0" y="0"/>
                    <wp:positionH relativeFrom="page">
                      <wp:posOffset>762000</wp:posOffset>
                    </wp:positionH>
                    <wp:positionV relativeFrom="page">
                      <wp:posOffset>8257540</wp:posOffset>
                    </wp:positionV>
                    <wp:extent cx="6873240" cy="885825"/>
                    <wp:effectExtent l="0" t="0" r="0" b="317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3240" cy="885825"/>
                            </a:xfrm>
                            <a:prstGeom prst="rect">
                              <a:avLst/>
                            </a:prstGeom>
                            <a:noFill/>
                            <a:ln w="9525">
                              <a:noFill/>
                              <a:miter lim="800000"/>
                              <a:headEnd/>
                              <a:tailEnd/>
                            </a:ln>
                            <a:effectLst/>
                          </wps:spPr>
                          <wps:txbx>
                            <w:txbxContent>
                              <w:p w14:paraId="4605A440" w14:textId="77777777" w:rsidR="00611180" w:rsidRPr="007E6393" w:rsidRDefault="00611180" w:rsidP="0056425A">
                                <w:pPr>
                                  <w:snapToGrid w:val="0"/>
                                  <w:spacing w:after="0"/>
                                  <w:jc w:val="center"/>
                                  <w:rPr>
                                    <w:rFonts w:ascii="Graphik Medium" w:eastAsia="Calibri" w:hAnsi="Graphik Medium" w:cs="Times New Roman"/>
                                    <w:b/>
                                    <w:color w:val="FFFFFF" w:themeColor="background1"/>
                                    <w:sz w:val="48"/>
                                    <w:szCs w:val="52"/>
                                  </w:rPr>
                                </w:pPr>
                                <w:r>
                                  <w:rPr>
                                    <w:rFonts w:ascii="Graphik Medium" w:eastAsia="Calibri" w:hAnsi="Graphik Medium" w:cs="Times New Roman"/>
                                    <w:b/>
                                    <w:color w:val="FFFFFF" w:themeColor="background1"/>
                                    <w:sz w:val="48"/>
                                    <w:szCs w:val="52"/>
                                  </w:rPr>
                                  <w:t>Samsung Anglia Training Workshop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60pt;margin-top:650.2pt;width:541.2pt;height:69.75pt;z-index:251681792;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" filled="f" stroked="f">
                    <v:textbox>
                      <w:txbxContent>
                        <w:p w14:paraId="7C3595A1" w14:textId="77777777" w:rsidR="004E1BFB" w:rsidRPr="007E6393" w:rsidRDefault="004E1BFB" w:rsidP="0056425A">
                          <w:pPr>
                            <w:snapToGrid w:val="0"/>
                            <w:spacing w:after="0"/>
                            <w:jc w:val="center"/>
                            <w:rPr>
                              <w:rFonts w:ascii="Graphik Medium" w:eastAsia="Calibri" w:hAnsi="Graphik Medium" w:cs="Times New Roman"/>
                              <w:b/>
                              <w:color w:val="FFFFFF" w:themeColor="background1"/>
                              <w:sz w:val="48"/>
                              <w:szCs w:val="52"/>
                            </w:rPr>
                          </w:pPr>
                          <w:r>
                            <w:rPr>
                              <w:rFonts w:ascii="Graphik Medium" w:eastAsia="Calibri" w:hAnsi="Graphik Medium" w:cs="Times New Roman"/>
                              <w:b/>
                              <w:color w:val="FFFFFF" w:themeColor="background1"/>
                              <w:sz w:val="48"/>
                              <w:szCs w:val="52"/>
                            </w:rPr>
                            <w:t>Samsung Anglia Training Workshop</w:t>
                          </w:r>
                        </w:p>
                      </w:txbxContent>
                    </v:textbox>
                    <w10:wrap anchorx="page" anchory="page"/>
                    <w10:anchorlock/>
                  </v:shape>
                </w:pict>
              </mc:Fallback>
            </mc:AlternateContent>
          </w:r>
          <w:r w:rsidR="00112C17" w:rsidRPr="00154F3C">
            <w:rPr>
              <w:noProof/>
              <w:color w:val="000000" w:themeColor="text1"/>
            </w:rPr>
            <w:drawing>
              <wp:anchor distT="0" distB="0" distL="114300" distR="114300" simplePos="0" relativeHeight="251677696" behindDoc="1" locked="1" layoutInCell="1" allowOverlap="1" wp14:anchorId="4A219543" wp14:editId="056806C2">
                <wp:simplePos x="0" y="0"/>
                <wp:positionH relativeFrom="page">
                  <wp:posOffset>-22225</wp:posOffset>
                </wp:positionH>
                <wp:positionV relativeFrom="paragraph">
                  <wp:posOffset>-762635</wp:posOffset>
                </wp:positionV>
                <wp:extent cx="8001000" cy="10058400"/>
                <wp:effectExtent l="0" t="0" r="0" b="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pic:cNvPicPr preferRelativeResize="0"/>
                      </pic:nvPicPr>
                      <pic:blipFill>
                        <a:blip r:embed="rId9">
                          <a:extLst>
                            <a:ext uri="{28A0092B-C50C-407E-A947-70E740481C1C}">
                              <a14:useLocalDpi xmlns:a14="http://schemas.microsoft.com/office/drawing/2010/main"/>
                            </a:ext>
                          </a:extLst>
                        </a:blip>
                        <a:stretch>
                          <a:fillRect/>
                        </a:stretch>
                      </pic:blipFill>
                      <pic:spPr>
                        <a:xfrm>
                          <a:off x="0" y="0"/>
                          <a:ext cx="8001000" cy="10058400"/>
                        </a:xfrm>
                        <a:prstGeom prst="rect">
                          <a:avLst/>
                        </a:prstGeom>
                      </pic:spPr>
                    </pic:pic>
                  </a:graphicData>
                </a:graphic>
                <wp14:sizeRelH relativeFrom="page">
                  <wp14:pctWidth>0</wp14:pctWidth>
                </wp14:sizeRelH>
                <wp14:sizeRelV relativeFrom="page">
                  <wp14:pctHeight>0</wp14:pctHeight>
                </wp14:sizeRelV>
              </wp:anchor>
            </w:drawing>
          </w:r>
        </w:p>
      </w:sdtContent>
    </w:sdt>
    <w:bookmarkStart w:id="0" w:name="_Toc485281407" w:displacedByCustomXml="next"/>
    <w:bookmarkStart w:id="1" w:name="_Toc485281402" w:displacedByCustomXml="next"/>
    <w:bookmarkStart w:id="2" w:name="_Ref428034951" w:displacedByCustomXml="next"/>
    <w:bookmarkStart w:id="3" w:name="_Toc428026604" w:displacedByCustomXml="next"/>
    <w:sdt>
      <w:sdtPr>
        <w:rPr>
          <w:rFonts w:ascii="Graphik Regular" w:hAnsi="Graphik Regular"/>
          <w:b w:val="0"/>
          <w:bCs w:val="0"/>
          <w:smallCaps w:val="0"/>
          <w:color w:val="000000" w:themeColor="text1"/>
          <w:sz w:val="20"/>
          <w:szCs w:val="22"/>
        </w:rPr>
        <w:id w:val="-37739683"/>
        <w:docPartObj>
          <w:docPartGallery w:val="Table of Contents"/>
          <w:docPartUnique/>
        </w:docPartObj>
      </w:sdtPr>
      <w:sdtEndPr>
        <w:rPr>
          <w:noProof/>
        </w:rPr>
      </w:sdtEndPr>
      <w:sdtContent>
        <w:p w14:paraId="34B667EE" w14:textId="77777777" w:rsidR="00910355" w:rsidRPr="004E1BFB" w:rsidRDefault="00910355">
          <w:pPr>
            <w:pStyle w:val="TOCHeading"/>
            <w:rPr>
              <w:rFonts w:ascii="Graphik Regular" w:hAnsi="Graphik Regular"/>
              <w:b w:val="0"/>
              <w:color w:val="000000" w:themeColor="text1"/>
              <w:sz w:val="22"/>
              <w:szCs w:val="22"/>
            </w:rPr>
          </w:pPr>
          <w:r w:rsidRPr="004E1BFB">
            <w:rPr>
              <w:rFonts w:ascii="Graphik Regular" w:hAnsi="Graphik Regular"/>
              <w:b w:val="0"/>
              <w:color w:val="000000" w:themeColor="text1"/>
              <w:sz w:val="22"/>
              <w:szCs w:val="22"/>
            </w:rPr>
            <w:t>TABLE OF CONTENTS</w:t>
          </w:r>
        </w:p>
        <w:p w14:paraId="54BDD779" w14:textId="77777777" w:rsidR="004E1BFB" w:rsidRPr="004E1BFB" w:rsidRDefault="00910355">
          <w:pPr>
            <w:pStyle w:val="TOC1"/>
            <w:rPr>
              <w:rFonts w:asciiTheme="minorHAnsi" w:eastAsiaTheme="minorEastAsia" w:hAnsiTheme="minorHAnsi"/>
              <w:bCs w:val="0"/>
              <w:iCs w:val="0"/>
              <w:noProof/>
              <w:color w:val="000000" w:themeColor="text1"/>
              <w:sz w:val="24"/>
              <w:lang w:eastAsia="ja-JP"/>
            </w:rPr>
          </w:pPr>
          <w:r w:rsidRPr="004E1BFB">
            <w:rPr>
              <w:color w:val="000000" w:themeColor="text1"/>
              <w:sz w:val="22"/>
              <w:szCs w:val="22"/>
            </w:rPr>
            <w:fldChar w:fldCharType="begin"/>
          </w:r>
          <w:r w:rsidRPr="004E1BFB">
            <w:rPr>
              <w:color w:val="000000" w:themeColor="text1"/>
              <w:sz w:val="22"/>
              <w:szCs w:val="22"/>
            </w:rPr>
            <w:instrText xml:space="preserve"> TOC \o "1-3" \h \z \u </w:instrText>
          </w:r>
          <w:r w:rsidRPr="004E1BFB">
            <w:rPr>
              <w:color w:val="000000" w:themeColor="text1"/>
              <w:sz w:val="22"/>
              <w:szCs w:val="22"/>
            </w:rPr>
            <w:fldChar w:fldCharType="separate"/>
          </w:r>
          <w:r w:rsidR="004E1BFB" w:rsidRPr="004E1BFB">
            <w:rPr>
              <w:noProof/>
              <w:color w:val="000000" w:themeColor="text1"/>
            </w:rPr>
            <w:t>Introduction</w:t>
          </w:r>
          <w:r w:rsidR="004E1BFB" w:rsidRPr="004E1BFB">
            <w:rPr>
              <w:noProof/>
              <w:color w:val="000000" w:themeColor="text1"/>
            </w:rPr>
            <w:tab/>
          </w:r>
          <w:r w:rsidR="004E1BFB" w:rsidRPr="004E1BFB">
            <w:rPr>
              <w:noProof/>
              <w:color w:val="000000" w:themeColor="text1"/>
            </w:rPr>
            <w:fldChar w:fldCharType="begin"/>
          </w:r>
          <w:r w:rsidR="004E1BFB" w:rsidRPr="004E1BFB">
            <w:rPr>
              <w:noProof/>
              <w:color w:val="000000" w:themeColor="text1"/>
            </w:rPr>
            <w:instrText xml:space="preserve"> PAGEREF _Toc402389928 \h </w:instrText>
          </w:r>
          <w:r w:rsidR="004E1BFB" w:rsidRPr="004E1BFB">
            <w:rPr>
              <w:noProof/>
              <w:color w:val="000000" w:themeColor="text1"/>
            </w:rPr>
          </w:r>
          <w:r w:rsidR="004E1BFB" w:rsidRPr="004E1BFB">
            <w:rPr>
              <w:noProof/>
              <w:color w:val="000000" w:themeColor="text1"/>
            </w:rPr>
            <w:fldChar w:fldCharType="separate"/>
          </w:r>
          <w:r w:rsidR="004E1BFB" w:rsidRPr="004E1BFB">
            <w:rPr>
              <w:noProof/>
              <w:color w:val="000000" w:themeColor="text1"/>
            </w:rPr>
            <w:t>2</w:t>
          </w:r>
          <w:r w:rsidR="004E1BFB" w:rsidRPr="004E1BFB">
            <w:rPr>
              <w:noProof/>
              <w:color w:val="000000" w:themeColor="text1"/>
            </w:rPr>
            <w:fldChar w:fldCharType="end"/>
          </w:r>
        </w:p>
        <w:p w14:paraId="120017C6" w14:textId="77777777" w:rsidR="004E1BFB" w:rsidRPr="004E1BFB" w:rsidRDefault="004E1BFB">
          <w:pPr>
            <w:pStyle w:val="TOC1"/>
            <w:rPr>
              <w:rFonts w:asciiTheme="minorHAnsi" w:eastAsiaTheme="minorEastAsia" w:hAnsiTheme="minorHAnsi"/>
              <w:bCs w:val="0"/>
              <w:iCs w:val="0"/>
              <w:noProof/>
              <w:color w:val="000000" w:themeColor="text1"/>
              <w:sz w:val="24"/>
              <w:lang w:eastAsia="ja-JP"/>
            </w:rPr>
          </w:pPr>
          <w:r w:rsidRPr="004E1BFB">
            <w:rPr>
              <w:noProof/>
              <w:color w:val="000000" w:themeColor="text1"/>
            </w:rPr>
            <w:t>ARTIK530s Set Up</w:t>
          </w:r>
          <w:r w:rsidRPr="004E1BFB">
            <w:rPr>
              <w:noProof/>
              <w:color w:val="000000" w:themeColor="text1"/>
            </w:rPr>
            <w:tab/>
          </w:r>
          <w:r w:rsidRPr="004E1BFB">
            <w:rPr>
              <w:noProof/>
              <w:color w:val="000000" w:themeColor="text1"/>
            </w:rPr>
            <w:fldChar w:fldCharType="begin"/>
          </w:r>
          <w:r w:rsidRPr="004E1BFB">
            <w:rPr>
              <w:noProof/>
              <w:color w:val="000000" w:themeColor="text1"/>
            </w:rPr>
            <w:instrText xml:space="preserve"> PAGEREF _Toc402389929 \h </w:instrText>
          </w:r>
          <w:r w:rsidRPr="004E1BFB">
            <w:rPr>
              <w:noProof/>
              <w:color w:val="000000" w:themeColor="text1"/>
            </w:rPr>
          </w:r>
          <w:r w:rsidRPr="004E1BFB">
            <w:rPr>
              <w:noProof/>
              <w:color w:val="000000" w:themeColor="text1"/>
            </w:rPr>
            <w:fldChar w:fldCharType="separate"/>
          </w:r>
          <w:r w:rsidRPr="004E1BFB">
            <w:rPr>
              <w:noProof/>
              <w:color w:val="000000" w:themeColor="text1"/>
            </w:rPr>
            <w:t>4</w:t>
          </w:r>
          <w:r w:rsidRPr="004E1BFB">
            <w:rPr>
              <w:noProof/>
              <w:color w:val="000000" w:themeColor="text1"/>
            </w:rPr>
            <w:fldChar w:fldCharType="end"/>
          </w:r>
        </w:p>
        <w:p w14:paraId="289CC01A" w14:textId="77777777" w:rsidR="004E1BFB" w:rsidRPr="004E1BFB" w:rsidRDefault="004E1BFB">
          <w:pPr>
            <w:pStyle w:val="TOC2"/>
            <w:rPr>
              <w:rFonts w:asciiTheme="minorHAnsi" w:eastAsiaTheme="minorEastAsia" w:hAnsiTheme="minorHAnsi"/>
              <w:bCs w:val="0"/>
              <w:i w:val="0"/>
              <w:color w:val="000000" w:themeColor="text1"/>
              <w:sz w:val="24"/>
              <w:szCs w:val="24"/>
              <w:lang w:eastAsia="ja-JP"/>
            </w:rPr>
          </w:pPr>
          <w:r w:rsidRPr="004E1BFB">
            <w:rPr>
              <w:i w:val="0"/>
              <w:color w:val="000000" w:themeColor="text1"/>
            </w:rPr>
            <w:t>ARTIK530s Hardware setup</w:t>
          </w:r>
          <w:r w:rsidRPr="004E1BFB">
            <w:rPr>
              <w:i w:val="0"/>
              <w:color w:val="000000" w:themeColor="text1"/>
            </w:rPr>
            <w:tab/>
          </w:r>
          <w:r w:rsidRPr="004E1BFB">
            <w:rPr>
              <w:i w:val="0"/>
              <w:color w:val="000000" w:themeColor="text1"/>
            </w:rPr>
            <w:fldChar w:fldCharType="begin"/>
          </w:r>
          <w:r w:rsidRPr="004E1BFB">
            <w:rPr>
              <w:i w:val="0"/>
              <w:color w:val="000000" w:themeColor="text1"/>
            </w:rPr>
            <w:instrText xml:space="preserve"> PAGEREF _Toc402389930 \h </w:instrText>
          </w:r>
          <w:r w:rsidRPr="004E1BFB">
            <w:rPr>
              <w:i w:val="0"/>
              <w:color w:val="000000" w:themeColor="text1"/>
            </w:rPr>
          </w:r>
          <w:r w:rsidRPr="004E1BFB">
            <w:rPr>
              <w:i w:val="0"/>
              <w:color w:val="000000" w:themeColor="text1"/>
            </w:rPr>
            <w:fldChar w:fldCharType="separate"/>
          </w:r>
          <w:r w:rsidRPr="004E1BFB">
            <w:rPr>
              <w:i w:val="0"/>
              <w:color w:val="000000" w:themeColor="text1"/>
            </w:rPr>
            <w:t>4</w:t>
          </w:r>
          <w:r w:rsidRPr="004E1BFB">
            <w:rPr>
              <w:i w:val="0"/>
              <w:color w:val="000000" w:themeColor="text1"/>
            </w:rPr>
            <w:fldChar w:fldCharType="end"/>
          </w:r>
        </w:p>
        <w:p w14:paraId="20826FA0" w14:textId="77777777" w:rsidR="004E1BFB" w:rsidRPr="004E1BFB" w:rsidRDefault="004E1BFB">
          <w:pPr>
            <w:pStyle w:val="TOC2"/>
            <w:rPr>
              <w:rFonts w:asciiTheme="minorHAnsi" w:eastAsiaTheme="minorEastAsia" w:hAnsiTheme="minorHAnsi"/>
              <w:bCs w:val="0"/>
              <w:i w:val="0"/>
              <w:color w:val="000000" w:themeColor="text1"/>
              <w:sz w:val="24"/>
              <w:szCs w:val="24"/>
              <w:lang w:eastAsia="ja-JP"/>
            </w:rPr>
          </w:pPr>
          <w:r w:rsidRPr="004E1BFB">
            <w:rPr>
              <w:i w:val="0"/>
              <w:color w:val="000000" w:themeColor="text1"/>
            </w:rPr>
            <w:t>Setting up the Terminal Console</w:t>
          </w:r>
          <w:r w:rsidRPr="004E1BFB">
            <w:rPr>
              <w:i w:val="0"/>
              <w:color w:val="000000" w:themeColor="text1"/>
            </w:rPr>
            <w:tab/>
          </w:r>
          <w:r w:rsidRPr="004E1BFB">
            <w:rPr>
              <w:i w:val="0"/>
              <w:color w:val="000000" w:themeColor="text1"/>
            </w:rPr>
            <w:fldChar w:fldCharType="begin"/>
          </w:r>
          <w:r w:rsidRPr="004E1BFB">
            <w:rPr>
              <w:i w:val="0"/>
              <w:color w:val="000000" w:themeColor="text1"/>
            </w:rPr>
            <w:instrText xml:space="preserve"> PAGEREF _Toc402389931 \h </w:instrText>
          </w:r>
          <w:r w:rsidRPr="004E1BFB">
            <w:rPr>
              <w:i w:val="0"/>
              <w:color w:val="000000" w:themeColor="text1"/>
            </w:rPr>
          </w:r>
          <w:r w:rsidRPr="004E1BFB">
            <w:rPr>
              <w:i w:val="0"/>
              <w:color w:val="000000" w:themeColor="text1"/>
            </w:rPr>
            <w:fldChar w:fldCharType="separate"/>
          </w:r>
          <w:r w:rsidRPr="004E1BFB">
            <w:rPr>
              <w:i w:val="0"/>
              <w:color w:val="000000" w:themeColor="text1"/>
            </w:rPr>
            <w:t>5</w:t>
          </w:r>
          <w:r w:rsidRPr="004E1BFB">
            <w:rPr>
              <w:i w:val="0"/>
              <w:color w:val="000000" w:themeColor="text1"/>
            </w:rPr>
            <w:fldChar w:fldCharType="end"/>
          </w:r>
        </w:p>
        <w:p w14:paraId="47012038" w14:textId="77777777" w:rsidR="004E1BFB" w:rsidRPr="004E1BFB" w:rsidRDefault="004E1BFB">
          <w:pPr>
            <w:pStyle w:val="TOC2"/>
            <w:rPr>
              <w:rFonts w:asciiTheme="minorHAnsi" w:eastAsiaTheme="minorEastAsia" w:hAnsiTheme="minorHAnsi"/>
              <w:bCs w:val="0"/>
              <w:i w:val="0"/>
              <w:color w:val="000000" w:themeColor="text1"/>
              <w:sz w:val="24"/>
              <w:szCs w:val="24"/>
              <w:lang w:eastAsia="ja-JP"/>
            </w:rPr>
          </w:pPr>
          <w:r w:rsidRPr="004E1BFB">
            <w:rPr>
              <w:i w:val="0"/>
              <w:color w:val="000000" w:themeColor="text1"/>
            </w:rPr>
            <w:t>ARTIK530s Activation</w:t>
          </w:r>
          <w:r w:rsidRPr="004E1BFB">
            <w:rPr>
              <w:i w:val="0"/>
              <w:color w:val="000000" w:themeColor="text1"/>
            </w:rPr>
            <w:tab/>
          </w:r>
          <w:r w:rsidRPr="004E1BFB">
            <w:rPr>
              <w:i w:val="0"/>
              <w:color w:val="000000" w:themeColor="text1"/>
            </w:rPr>
            <w:fldChar w:fldCharType="begin"/>
          </w:r>
          <w:r w:rsidRPr="004E1BFB">
            <w:rPr>
              <w:i w:val="0"/>
              <w:color w:val="000000" w:themeColor="text1"/>
            </w:rPr>
            <w:instrText xml:space="preserve"> PAGEREF _Toc402389932 \h </w:instrText>
          </w:r>
          <w:r w:rsidRPr="004E1BFB">
            <w:rPr>
              <w:i w:val="0"/>
              <w:color w:val="000000" w:themeColor="text1"/>
            </w:rPr>
          </w:r>
          <w:r w:rsidRPr="004E1BFB">
            <w:rPr>
              <w:i w:val="0"/>
              <w:color w:val="000000" w:themeColor="text1"/>
            </w:rPr>
            <w:fldChar w:fldCharType="separate"/>
          </w:r>
          <w:r w:rsidRPr="004E1BFB">
            <w:rPr>
              <w:i w:val="0"/>
              <w:color w:val="000000" w:themeColor="text1"/>
            </w:rPr>
            <w:t>5</w:t>
          </w:r>
          <w:r w:rsidRPr="004E1BFB">
            <w:rPr>
              <w:i w:val="0"/>
              <w:color w:val="000000" w:themeColor="text1"/>
            </w:rPr>
            <w:fldChar w:fldCharType="end"/>
          </w:r>
        </w:p>
        <w:p w14:paraId="113DEF0B" w14:textId="77777777" w:rsidR="004E1BFB" w:rsidRPr="004E1BFB" w:rsidRDefault="004E1BFB">
          <w:pPr>
            <w:pStyle w:val="TOC2"/>
            <w:rPr>
              <w:rFonts w:asciiTheme="minorHAnsi" w:eastAsiaTheme="minorEastAsia" w:hAnsiTheme="minorHAnsi"/>
              <w:bCs w:val="0"/>
              <w:i w:val="0"/>
              <w:color w:val="000000" w:themeColor="text1"/>
              <w:sz w:val="24"/>
              <w:szCs w:val="24"/>
              <w:lang w:eastAsia="ja-JP"/>
            </w:rPr>
          </w:pPr>
          <w:r w:rsidRPr="004E1BFB">
            <w:rPr>
              <w:i w:val="0"/>
              <w:color w:val="000000" w:themeColor="text1"/>
            </w:rPr>
            <w:t>Configure WiFi on ARTIK 530s</w:t>
          </w:r>
          <w:r w:rsidRPr="004E1BFB">
            <w:rPr>
              <w:i w:val="0"/>
              <w:color w:val="000000" w:themeColor="text1"/>
            </w:rPr>
            <w:tab/>
          </w:r>
          <w:r w:rsidRPr="004E1BFB">
            <w:rPr>
              <w:i w:val="0"/>
              <w:color w:val="000000" w:themeColor="text1"/>
            </w:rPr>
            <w:fldChar w:fldCharType="begin"/>
          </w:r>
          <w:r w:rsidRPr="004E1BFB">
            <w:rPr>
              <w:i w:val="0"/>
              <w:color w:val="000000" w:themeColor="text1"/>
            </w:rPr>
            <w:instrText xml:space="preserve"> PAGEREF _Toc402389933 \h </w:instrText>
          </w:r>
          <w:r w:rsidRPr="004E1BFB">
            <w:rPr>
              <w:i w:val="0"/>
              <w:color w:val="000000" w:themeColor="text1"/>
            </w:rPr>
          </w:r>
          <w:r w:rsidRPr="004E1BFB">
            <w:rPr>
              <w:i w:val="0"/>
              <w:color w:val="000000" w:themeColor="text1"/>
            </w:rPr>
            <w:fldChar w:fldCharType="separate"/>
          </w:r>
          <w:r w:rsidRPr="004E1BFB">
            <w:rPr>
              <w:i w:val="0"/>
              <w:color w:val="000000" w:themeColor="text1"/>
            </w:rPr>
            <w:t>6</w:t>
          </w:r>
          <w:r w:rsidRPr="004E1BFB">
            <w:rPr>
              <w:i w:val="0"/>
              <w:color w:val="000000" w:themeColor="text1"/>
            </w:rPr>
            <w:fldChar w:fldCharType="end"/>
          </w:r>
        </w:p>
        <w:p w14:paraId="100845A7" w14:textId="77777777" w:rsidR="004E1BFB" w:rsidRPr="004E1BFB" w:rsidRDefault="004E1BFB">
          <w:pPr>
            <w:pStyle w:val="TOC1"/>
            <w:rPr>
              <w:rFonts w:asciiTheme="minorHAnsi" w:eastAsiaTheme="minorEastAsia" w:hAnsiTheme="minorHAnsi"/>
              <w:bCs w:val="0"/>
              <w:iCs w:val="0"/>
              <w:noProof/>
              <w:color w:val="000000" w:themeColor="text1"/>
              <w:sz w:val="24"/>
              <w:lang w:eastAsia="ja-JP"/>
            </w:rPr>
          </w:pPr>
          <w:r w:rsidRPr="004E1BFB">
            <w:rPr>
              <w:noProof/>
              <w:color w:val="000000" w:themeColor="text1"/>
            </w:rPr>
            <w:t>Lab 1: Stream Telemetry Data from ARTIK055s to ARTIK530s</w:t>
          </w:r>
          <w:r w:rsidRPr="004E1BFB">
            <w:rPr>
              <w:noProof/>
              <w:color w:val="000000" w:themeColor="text1"/>
            </w:rPr>
            <w:tab/>
          </w:r>
          <w:r w:rsidRPr="004E1BFB">
            <w:rPr>
              <w:noProof/>
              <w:color w:val="000000" w:themeColor="text1"/>
            </w:rPr>
            <w:fldChar w:fldCharType="begin"/>
          </w:r>
          <w:r w:rsidRPr="004E1BFB">
            <w:rPr>
              <w:noProof/>
              <w:color w:val="000000" w:themeColor="text1"/>
            </w:rPr>
            <w:instrText xml:space="preserve"> PAGEREF _Toc402389934 \h </w:instrText>
          </w:r>
          <w:r w:rsidRPr="004E1BFB">
            <w:rPr>
              <w:noProof/>
              <w:color w:val="000000" w:themeColor="text1"/>
            </w:rPr>
          </w:r>
          <w:r w:rsidRPr="004E1BFB">
            <w:rPr>
              <w:noProof/>
              <w:color w:val="000000" w:themeColor="text1"/>
            </w:rPr>
            <w:fldChar w:fldCharType="separate"/>
          </w:r>
          <w:r w:rsidRPr="004E1BFB">
            <w:rPr>
              <w:noProof/>
              <w:color w:val="000000" w:themeColor="text1"/>
            </w:rPr>
            <w:t>8</w:t>
          </w:r>
          <w:r w:rsidRPr="004E1BFB">
            <w:rPr>
              <w:noProof/>
              <w:color w:val="000000" w:themeColor="text1"/>
            </w:rPr>
            <w:fldChar w:fldCharType="end"/>
          </w:r>
        </w:p>
        <w:p w14:paraId="2864C42D" w14:textId="77777777" w:rsidR="004E1BFB" w:rsidRPr="004E1BFB" w:rsidRDefault="004E1BFB">
          <w:pPr>
            <w:pStyle w:val="TOC2"/>
            <w:rPr>
              <w:rFonts w:asciiTheme="minorHAnsi" w:eastAsiaTheme="minorEastAsia" w:hAnsiTheme="minorHAnsi"/>
              <w:bCs w:val="0"/>
              <w:i w:val="0"/>
              <w:color w:val="000000" w:themeColor="text1"/>
              <w:sz w:val="24"/>
              <w:szCs w:val="24"/>
              <w:lang w:eastAsia="ja-JP"/>
            </w:rPr>
          </w:pPr>
          <w:r w:rsidRPr="004E1BFB">
            <w:rPr>
              <w:i w:val="0"/>
              <w:color w:val="000000" w:themeColor="text1"/>
            </w:rPr>
            <w:t>1.1  Install ARTIK IDE/SDK</w:t>
          </w:r>
          <w:r w:rsidRPr="004E1BFB">
            <w:rPr>
              <w:i w:val="0"/>
              <w:color w:val="000000" w:themeColor="text1"/>
            </w:rPr>
            <w:tab/>
          </w:r>
          <w:r w:rsidRPr="004E1BFB">
            <w:rPr>
              <w:i w:val="0"/>
              <w:color w:val="000000" w:themeColor="text1"/>
            </w:rPr>
            <w:fldChar w:fldCharType="begin"/>
          </w:r>
          <w:r w:rsidRPr="004E1BFB">
            <w:rPr>
              <w:i w:val="0"/>
              <w:color w:val="000000" w:themeColor="text1"/>
            </w:rPr>
            <w:instrText xml:space="preserve"> PAGEREF _Toc402389935 \h </w:instrText>
          </w:r>
          <w:r w:rsidRPr="004E1BFB">
            <w:rPr>
              <w:i w:val="0"/>
              <w:color w:val="000000" w:themeColor="text1"/>
            </w:rPr>
          </w:r>
          <w:r w:rsidRPr="004E1BFB">
            <w:rPr>
              <w:i w:val="0"/>
              <w:color w:val="000000" w:themeColor="text1"/>
            </w:rPr>
            <w:fldChar w:fldCharType="separate"/>
          </w:r>
          <w:r w:rsidRPr="004E1BFB">
            <w:rPr>
              <w:i w:val="0"/>
              <w:color w:val="000000" w:themeColor="text1"/>
            </w:rPr>
            <w:t>8</w:t>
          </w:r>
          <w:r w:rsidRPr="004E1BFB">
            <w:rPr>
              <w:i w:val="0"/>
              <w:color w:val="000000" w:themeColor="text1"/>
            </w:rPr>
            <w:fldChar w:fldCharType="end"/>
          </w:r>
        </w:p>
        <w:p w14:paraId="3CC6C824" w14:textId="77777777" w:rsidR="004E1BFB" w:rsidRPr="004E1BFB" w:rsidRDefault="004E1BFB">
          <w:pPr>
            <w:pStyle w:val="TOC2"/>
            <w:rPr>
              <w:rFonts w:asciiTheme="minorHAnsi" w:eastAsiaTheme="minorEastAsia" w:hAnsiTheme="minorHAnsi"/>
              <w:bCs w:val="0"/>
              <w:i w:val="0"/>
              <w:color w:val="000000" w:themeColor="text1"/>
              <w:sz w:val="24"/>
              <w:szCs w:val="24"/>
              <w:lang w:eastAsia="ja-JP"/>
            </w:rPr>
          </w:pPr>
          <w:r w:rsidRPr="004E1BFB">
            <w:rPr>
              <w:i w:val="0"/>
              <w:color w:val="000000" w:themeColor="text1"/>
            </w:rPr>
            <w:t>1.2  Create an Application for ARTIK055s</w:t>
          </w:r>
          <w:r w:rsidRPr="004E1BFB">
            <w:rPr>
              <w:i w:val="0"/>
              <w:color w:val="000000" w:themeColor="text1"/>
            </w:rPr>
            <w:tab/>
          </w:r>
          <w:r w:rsidRPr="004E1BFB">
            <w:rPr>
              <w:i w:val="0"/>
              <w:color w:val="000000" w:themeColor="text1"/>
            </w:rPr>
            <w:fldChar w:fldCharType="begin"/>
          </w:r>
          <w:r w:rsidRPr="004E1BFB">
            <w:rPr>
              <w:i w:val="0"/>
              <w:color w:val="000000" w:themeColor="text1"/>
            </w:rPr>
            <w:instrText xml:space="preserve"> PAGEREF _Toc402389936 \h </w:instrText>
          </w:r>
          <w:r w:rsidRPr="004E1BFB">
            <w:rPr>
              <w:i w:val="0"/>
              <w:color w:val="000000" w:themeColor="text1"/>
            </w:rPr>
          </w:r>
          <w:r w:rsidRPr="004E1BFB">
            <w:rPr>
              <w:i w:val="0"/>
              <w:color w:val="000000" w:themeColor="text1"/>
            </w:rPr>
            <w:fldChar w:fldCharType="separate"/>
          </w:r>
          <w:r w:rsidRPr="004E1BFB">
            <w:rPr>
              <w:i w:val="0"/>
              <w:color w:val="000000" w:themeColor="text1"/>
            </w:rPr>
            <w:t>8</w:t>
          </w:r>
          <w:r w:rsidRPr="004E1BFB">
            <w:rPr>
              <w:i w:val="0"/>
              <w:color w:val="000000" w:themeColor="text1"/>
            </w:rPr>
            <w:fldChar w:fldCharType="end"/>
          </w:r>
        </w:p>
        <w:p w14:paraId="30F8E618" w14:textId="77777777" w:rsidR="004E1BFB" w:rsidRPr="004E1BFB" w:rsidRDefault="004E1BFB">
          <w:pPr>
            <w:pStyle w:val="TOC2"/>
            <w:rPr>
              <w:rFonts w:asciiTheme="minorHAnsi" w:eastAsiaTheme="minorEastAsia" w:hAnsiTheme="minorHAnsi"/>
              <w:bCs w:val="0"/>
              <w:i w:val="0"/>
              <w:color w:val="000000" w:themeColor="text1"/>
              <w:sz w:val="24"/>
              <w:szCs w:val="24"/>
              <w:lang w:eastAsia="ja-JP"/>
            </w:rPr>
          </w:pPr>
          <w:r w:rsidRPr="004E1BFB">
            <w:rPr>
              <w:i w:val="0"/>
              <w:color w:val="000000" w:themeColor="text1"/>
            </w:rPr>
            <w:t>1.3  Adapt the Application</w:t>
          </w:r>
          <w:r w:rsidRPr="004E1BFB">
            <w:rPr>
              <w:i w:val="0"/>
              <w:color w:val="000000" w:themeColor="text1"/>
            </w:rPr>
            <w:tab/>
          </w:r>
          <w:r w:rsidRPr="004E1BFB">
            <w:rPr>
              <w:i w:val="0"/>
              <w:color w:val="000000" w:themeColor="text1"/>
            </w:rPr>
            <w:fldChar w:fldCharType="begin"/>
          </w:r>
          <w:r w:rsidRPr="004E1BFB">
            <w:rPr>
              <w:i w:val="0"/>
              <w:color w:val="000000" w:themeColor="text1"/>
            </w:rPr>
            <w:instrText xml:space="preserve"> PAGEREF _Toc402389937 \h </w:instrText>
          </w:r>
          <w:r w:rsidRPr="004E1BFB">
            <w:rPr>
              <w:i w:val="0"/>
              <w:color w:val="000000" w:themeColor="text1"/>
            </w:rPr>
          </w:r>
          <w:r w:rsidRPr="004E1BFB">
            <w:rPr>
              <w:i w:val="0"/>
              <w:color w:val="000000" w:themeColor="text1"/>
            </w:rPr>
            <w:fldChar w:fldCharType="separate"/>
          </w:r>
          <w:r w:rsidRPr="004E1BFB">
            <w:rPr>
              <w:i w:val="0"/>
              <w:color w:val="000000" w:themeColor="text1"/>
            </w:rPr>
            <w:t>11</w:t>
          </w:r>
          <w:r w:rsidRPr="004E1BFB">
            <w:rPr>
              <w:i w:val="0"/>
              <w:color w:val="000000" w:themeColor="text1"/>
            </w:rPr>
            <w:fldChar w:fldCharType="end"/>
          </w:r>
        </w:p>
        <w:p w14:paraId="579FF877" w14:textId="77777777" w:rsidR="004E1BFB" w:rsidRPr="004E1BFB" w:rsidRDefault="004E1BFB">
          <w:pPr>
            <w:pStyle w:val="TOC2"/>
            <w:rPr>
              <w:rFonts w:asciiTheme="minorHAnsi" w:eastAsiaTheme="minorEastAsia" w:hAnsiTheme="minorHAnsi"/>
              <w:bCs w:val="0"/>
              <w:i w:val="0"/>
              <w:color w:val="000000" w:themeColor="text1"/>
              <w:sz w:val="24"/>
              <w:szCs w:val="24"/>
              <w:lang w:eastAsia="ja-JP"/>
            </w:rPr>
          </w:pPr>
          <w:r w:rsidRPr="004E1BFB">
            <w:rPr>
              <w:i w:val="0"/>
              <w:color w:val="000000" w:themeColor="text1"/>
            </w:rPr>
            <w:t>1.4 Stream sensor data to ARTIK530s gateway device via MQTT</w:t>
          </w:r>
          <w:r w:rsidRPr="004E1BFB">
            <w:rPr>
              <w:i w:val="0"/>
              <w:color w:val="000000" w:themeColor="text1"/>
            </w:rPr>
            <w:tab/>
          </w:r>
          <w:r w:rsidRPr="004E1BFB">
            <w:rPr>
              <w:i w:val="0"/>
              <w:color w:val="000000" w:themeColor="text1"/>
            </w:rPr>
            <w:fldChar w:fldCharType="begin"/>
          </w:r>
          <w:r w:rsidRPr="004E1BFB">
            <w:rPr>
              <w:i w:val="0"/>
              <w:color w:val="000000" w:themeColor="text1"/>
            </w:rPr>
            <w:instrText xml:space="preserve"> PAGEREF _Toc402389938 \h </w:instrText>
          </w:r>
          <w:r w:rsidRPr="004E1BFB">
            <w:rPr>
              <w:i w:val="0"/>
              <w:color w:val="000000" w:themeColor="text1"/>
            </w:rPr>
          </w:r>
          <w:r w:rsidRPr="004E1BFB">
            <w:rPr>
              <w:i w:val="0"/>
              <w:color w:val="000000" w:themeColor="text1"/>
            </w:rPr>
            <w:fldChar w:fldCharType="separate"/>
          </w:r>
          <w:r w:rsidRPr="004E1BFB">
            <w:rPr>
              <w:i w:val="0"/>
              <w:color w:val="000000" w:themeColor="text1"/>
            </w:rPr>
            <w:t>12</w:t>
          </w:r>
          <w:r w:rsidRPr="004E1BFB">
            <w:rPr>
              <w:i w:val="0"/>
              <w:color w:val="000000" w:themeColor="text1"/>
            </w:rPr>
            <w:fldChar w:fldCharType="end"/>
          </w:r>
        </w:p>
        <w:p w14:paraId="2F0BCD97" w14:textId="77777777" w:rsidR="004E1BFB" w:rsidRPr="004E1BFB" w:rsidRDefault="004E1BFB">
          <w:pPr>
            <w:pStyle w:val="TOC2"/>
            <w:rPr>
              <w:rFonts w:asciiTheme="minorHAnsi" w:eastAsiaTheme="minorEastAsia" w:hAnsiTheme="minorHAnsi"/>
              <w:bCs w:val="0"/>
              <w:i w:val="0"/>
              <w:color w:val="000000" w:themeColor="text1"/>
              <w:sz w:val="24"/>
              <w:szCs w:val="24"/>
              <w:lang w:eastAsia="ja-JP"/>
            </w:rPr>
          </w:pPr>
          <w:r w:rsidRPr="004E1BFB">
            <w:rPr>
              <w:i w:val="0"/>
              <w:color w:val="000000" w:themeColor="text1"/>
            </w:rPr>
            <w:t>1.5 Listen to incoming messages on ARTIK 530s</w:t>
          </w:r>
          <w:r w:rsidRPr="004E1BFB">
            <w:rPr>
              <w:i w:val="0"/>
              <w:color w:val="000000" w:themeColor="text1"/>
            </w:rPr>
            <w:tab/>
          </w:r>
          <w:r w:rsidRPr="004E1BFB">
            <w:rPr>
              <w:i w:val="0"/>
              <w:color w:val="000000" w:themeColor="text1"/>
            </w:rPr>
            <w:fldChar w:fldCharType="begin"/>
          </w:r>
          <w:r w:rsidRPr="004E1BFB">
            <w:rPr>
              <w:i w:val="0"/>
              <w:color w:val="000000" w:themeColor="text1"/>
            </w:rPr>
            <w:instrText xml:space="preserve"> PAGEREF _Toc402389939 \h </w:instrText>
          </w:r>
          <w:r w:rsidRPr="004E1BFB">
            <w:rPr>
              <w:i w:val="0"/>
              <w:color w:val="000000" w:themeColor="text1"/>
            </w:rPr>
          </w:r>
          <w:r w:rsidRPr="004E1BFB">
            <w:rPr>
              <w:i w:val="0"/>
              <w:color w:val="000000" w:themeColor="text1"/>
            </w:rPr>
            <w:fldChar w:fldCharType="separate"/>
          </w:r>
          <w:r w:rsidRPr="004E1BFB">
            <w:rPr>
              <w:i w:val="0"/>
              <w:color w:val="000000" w:themeColor="text1"/>
            </w:rPr>
            <w:t>14</w:t>
          </w:r>
          <w:r w:rsidRPr="004E1BFB">
            <w:rPr>
              <w:i w:val="0"/>
              <w:color w:val="000000" w:themeColor="text1"/>
            </w:rPr>
            <w:fldChar w:fldCharType="end"/>
          </w:r>
        </w:p>
        <w:p w14:paraId="72DAE3F5" w14:textId="77777777" w:rsidR="004E1BFB" w:rsidRPr="004E1BFB" w:rsidRDefault="004E1BFB">
          <w:pPr>
            <w:pStyle w:val="TOC1"/>
            <w:rPr>
              <w:rFonts w:asciiTheme="minorHAnsi" w:eastAsiaTheme="minorEastAsia" w:hAnsiTheme="minorHAnsi"/>
              <w:bCs w:val="0"/>
              <w:iCs w:val="0"/>
              <w:noProof/>
              <w:color w:val="000000" w:themeColor="text1"/>
              <w:sz w:val="24"/>
              <w:lang w:eastAsia="ja-JP"/>
            </w:rPr>
          </w:pPr>
          <w:r w:rsidRPr="004E1BFB">
            <w:rPr>
              <w:noProof/>
              <w:color w:val="000000" w:themeColor="text1"/>
            </w:rPr>
            <w:t>Lab 2: Connect to ARTIK Cloud (Bonus)</w:t>
          </w:r>
          <w:r w:rsidRPr="004E1BFB">
            <w:rPr>
              <w:noProof/>
              <w:color w:val="000000" w:themeColor="text1"/>
            </w:rPr>
            <w:tab/>
          </w:r>
          <w:r w:rsidRPr="004E1BFB">
            <w:rPr>
              <w:noProof/>
              <w:color w:val="000000" w:themeColor="text1"/>
            </w:rPr>
            <w:fldChar w:fldCharType="begin"/>
          </w:r>
          <w:r w:rsidRPr="004E1BFB">
            <w:rPr>
              <w:noProof/>
              <w:color w:val="000000" w:themeColor="text1"/>
            </w:rPr>
            <w:instrText xml:space="preserve"> PAGEREF _Toc402389940 \h </w:instrText>
          </w:r>
          <w:r w:rsidRPr="004E1BFB">
            <w:rPr>
              <w:noProof/>
              <w:color w:val="000000" w:themeColor="text1"/>
            </w:rPr>
          </w:r>
          <w:r w:rsidRPr="004E1BFB">
            <w:rPr>
              <w:noProof/>
              <w:color w:val="000000" w:themeColor="text1"/>
            </w:rPr>
            <w:fldChar w:fldCharType="separate"/>
          </w:r>
          <w:r w:rsidRPr="004E1BFB">
            <w:rPr>
              <w:noProof/>
              <w:color w:val="000000" w:themeColor="text1"/>
            </w:rPr>
            <w:t>16</w:t>
          </w:r>
          <w:r w:rsidRPr="004E1BFB">
            <w:rPr>
              <w:noProof/>
              <w:color w:val="000000" w:themeColor="text1"/>
            </w:rPr>
            <w:fldChar w:fldCharType="end"/>
          </w:r>
        </w:p>
        <w:p w14:paraId="5268207E" w14:textId="77777777" w:rsidR="004E1BFB" w:rsidRPr="004E1BFB" w:rsidRDefault="004E1BFB">
          <w:pPr>
            <w:pStyle w:val="TOC1"/>
            <w:rPr>
              <w:rFonts w:asciiTheme="minorHAnsi" w:eastAsiaTheme="minorEastAsia" w:hAnsiTheme="minorHAnsi"/>
              <w:bCs w:val="0"/>
              <w:iCs w:val="0"/>
              <w:noProof/>
              <w:color w:val="000000" w:themeColor="text1"/>
              <w:sz w:val="24"/>
              <w:lang w:eastAsia="ja-JP"/>
            </w:rPr>
          </w:pPr>
          <w:r w:rsidRPr="004E1BFB">
            <w:rPr>
              <w:noProof/>
              <w:color w:val="000000" w:themeColor="text1"/>
            </w:rPr>
            <w:t>Lab 3  Secure MQTT communication between ARTIK055s and 530s</w:t>
          </w:r>
          <w:r w:rsidRPr="004E1BFB">
            <w:rPr>
              <w:noProof/>
              <w:color w:val="000000" w:themeColor="text1"/>
            </w:rPr>
            <w:tab/>
          </w:r>
          <w:r w:rsidRPr="004E1BFB">
            <w:rPr>
              <w:noProof/>
              <w:color w:val="000000" w:themeColor="text1"/>
            </w:rPr>
            <w:fldChar w:fldCharType="begin"/>
          </w:r>
          <w:r w:rsidRPr="004E1BFB">
            <w:rPr>
              <w:noProof/>
              <w:color w:val="000000" w:themeColor="text1"/>
            </w:rPr>
            <w:instrText xml:space="preserve"> PAGEREF _Toc402389941 \h </w:instrText>
          </w:r>
          <w:r w:rsidRPr="004E1BFB">
            <w:rPr>
              <w:noProof/>
              <w:color w:val="000000" w:themeColor="text1"/>
            </w:rPr>
          </w:r>
          <w:r w:rsidRPr="004E1BFB">
            <w:rPr>
              <w:noProof/>
              <w:color w:val="000000" w:themeColor="text1"/>
            </w:rPr>
            <w:fldChar w:fldCharType="separate"/>
          </w:r>
          <w:r w:rsidRPr="004E1BFB">
            <w:rPr>
              <w:noProof/>
              <w:color w:val="000000" w:themeColor="text1"/>
            </w:rPr>
            <w:t>21</w:t>
          </w:r>
          <w:r w:rsidRPr="004E1BFB">
            <w:rPr>
              <w:noProof/>
              <w:color w:val="000000" w:themeColor="text1"/>
            </w:rPr>
            <w:fldChar w:fldCharType="end"/>
          </w:r>
        </w:p>
        <w:p w14:paraId="7FB37097" w14:textId="77777777" w:rsidR="004E1BFB" w:rsidRPr="004E1BFB" w:rsidRDefault="004E1BFB">
          <w:pPr>
            <w:pStyle w:val="TOC2"/>
            <w:rPr>
              <w:rFonts w:asciiTheme="minorHAnsi" w:eastAsiaTheme="minorEastAsia" w:hAnsiTheme="minorHAnsi"/>
              <w:bCs w:val="0"/>
              <w:i w:val="0"/>
              <w:color w:val="000000" w:themeColor="text1"/>
              <w:sz w:val="24"/>
              <w:szCs w:val="24"/>
              <w:lang w:eastAsia="ja-JP"/>
            </w:rPr>
          </w:pPr>
          <w:r w:rsidRPr="004E1BFB">
            <w:rPr>
              <w:i w:val="0"/>
              <w:color w:val="000000" w:themeColor="text1"/>
            </w:rPr>
            <w:t>2.1 Generate a cert/key pair on 530s</w:t>
          </w:r>
          <w:r w:rsidRPr="004E1BFB">
            <w:rPr>
              <w:i w:val="0"/>
              <w:color w:val="000000" w:themeColor="text1"/>
            </w:rPr>
            <w:tab/>
          </w:r>
          <w:r w:rsidRPr="004E1BFB">
            <w:rPr>
              <w:i w:val="0"/>
              <w:color w:val="000000" w:themeColor="text1"/>
            </w:rPr>
            <w:fldChar w:fldCharType="begin"/>
          </w:r>
          <w:r w:rsidRPr="004E1BFB">
            <w:rPr>
              <w:i w:val="0"/>
              <w:color w:val="000000" w:themeColor="text1"/>
            </w:rPr>
            <w:instrText xml:space="preserve"> PAGEREF _Toc402389942 \h </w:instrText>
          </w:r>
          <w:r w:rsidRPr="004E1BFB">
            <w:rPr>
              <w:i w:val="0"/>
              <w:color w:val="000000" w:themeColor="text1"/>
            </w:rPr>
          </w:r>
          <w:r w:rsidRPr="004E1BFB">
            <w:rPr>
              <w:i w:val="0"/>
              <w:color w:val="000000" w:themeColor="text1"/>
            </w:rPr>
            <w:fldChar w:fldCharType="separate"/>
          </w:r>
          <w:r w:rsidRPr="004E1BFB">
            <w:rPr>
              <w:i w:val="0"/>
              <w:color w:val="000000" w:themeColor="text1"/>
            </w:rPr>
            <w:t>21</w:t>
          </w:r>
          <w:r w:rsidRPr="004E1BFB">
            <w:rPr>
              <w:i w:val="0"/>
              <w:color w:val="000000" w:themeColor="text1"/>
            </w:rPr>
            <w:fldChar w:fldCharType="end"/>
          </w:r>
        </w:p>
        <w:p w14:paraId="21F3437F" w14:textId="77777777" w:rsidR="004E1BFB" w:rsidRPr="004E1BFB" w:rsidRDefault="004E1BFB">
          <w:pPr>
            <w:pStyle w:val="TOC2"/>
            <w:rPr>
              <w:rFonts w:asciiTheme="minorHAnsi" w:eastAsiaTheme="minorEastAsia" w:hAnsiTheme="minorHAnsi"/>
              <w:bCs w:val="0"/>
              <w:i w:val="0"/>
              <w:color w:val="000000" w:themeColor="text1"/>
              <w:sz w:val="24"/>
              <w:szCs w:val="24"/>
              <w:lang w:eastAsia="ja-JP"/>
            </w:rPr>
          </w:pPr>
          <w:r w:rsidRPr="004E1BFB">
            <w:rPr>
              <w:i w:val="0"/>
              <w:color w:val="000000" w:themeColor="text1"/>
            </w:rPr>
            <w:t>2.2 Configure the certificate on ARTIK 055s</w:t>
          </w:r>
          <w:r w:rsidRPr="004E1BFB">
            <w:rPr>
              <w:i w:val="0"/>
              <w:color w:val="000000" w:themeColor="text1"/>
            </w:rPr>
            <w:tab/>
          </w:r>
          <w:r w:rsidRPr="004E1BFB">
            <w:rPr>
              <w:i w:val="0"/>
              <w:color w:val="000000" w:themeColor="text1"/>
            </w:rPr>
            <w:fldChar w:fldCharType="begin"/>
          </w:r>
          <w:r w:rsidRPr="004E1BFB">
            <w:rPr>
              <w:i w:val="0"/>
              <w:color w:val="000000" w:themeColor="text1"/>
            </w:rPr>
            <w:instrText xml:space="preserve"> PAGEREF _Toc402389943 \h </w:instrText>
          </w:r>
          <w:r w:rsidRPr="004E1BFB">
            <w:rPr>
              <w:i w:val="0"/>
              <w:color w:val="000000" w:themeColor="text1"/>
            </w:rPr>
          </w:r>
          <w:r w:rsidRPr="004E1BFB">
            <w:rPr>
              <w:i w:val="0"/>
              <w:color w:val="000000" w:themeColor="text1"/>
            </w:rPr>
            <w:fldChar w:fldCharType="separate"/>
          </w:r>
          <w:r w:rsidRPr="004E1BFB">
            <w:rPr>
              <w:i w:val="0"/>
              <w:color w:val="000000" w:themeColor="text1"/>
            </w:rPr>
            <w:t>22</w:t>
          </w:r>
          <w:r w:rsidRPr="004E1BFB">
            <w:rPr>
              <w:i w:val="0"/>
              <w:color w:val="000000" w:themeColor="text1"/>
            </w:rPr>
            <w:fldChar w:fldCharType="end"/>
          </w:r>
        </w:p>
        <w:p w14:paraId="0C7135AF" w14:textId="77777777" w:rsidR="00134293" w:rsidRDefault="00910355" w:rsidP="0070757B">
          <w:r w:rsidRPr="004E1BFB">
            <w:rPr>
              <w:bCs/>
              <w:noProof/>
              <w:color w:val="000000" w:themeColor="text1"/>
              <w:sz w:val="22"/>
            </w:rPr>
            <w:fldChar w:fldCharType="end"/>
          </w:r>
        </w:p>
      </w:sdtContent>
    </w:sdt>
    <w:p w14:paraId="6E25262E" w14:textId="77777777" w:rsidR="000D27E6" w:rsidRPr="00CF3EE2" w:rsidRDefault="000D27E6" w:rsidP="000D27E6">
      <w:pPr>
        <w:pStyle w:val="Heading1"/>
        <w:rPr>
          <w:sz w:val="48"/>
          <w:szCs w:val="48"/>
        </w:rPr>
      </w:pPr>
      <w:bookmarkStart w:id="4" w:name="_Toc486350860"/>
      <w:bookmarkStart w:id="5" w:name="_Toc402389928"/>
      <w:r w:rsidRPr="00CF3EE2">
        <w:rPr>
          <w:sz w:val="48"/>
          <w:szCs w:val="48"/>
        </w:rPr>
        <w:lastRenderedPageBreak/>
        <w:t>Introduction</w:t>
      </w:r>
      <w:bookmarkEnd w:id="4"/>
      <w:bookmarkEnd w:id="5"/>
    </w:p>
    <w:p w14:paraId="2236A7FA" w14:textId="77777777" w:rsidR="004E6922" w:rsidRDefault="000D27E6" w:rsidP="000D27E6">
      <w:r w:rsidRPr="001E48EE">
        <w:t xml:space="preserve">This </w:t>
      </w:r>
      <w:r w:rsidR="00155E68">
        <w:t>hands-on lab</w:t>
      </w:r>
      <w:r w:rsidR="004E6922">
        <w:t xml:space="preserve"> shows how you can build a </w:t>
      </w:r>
      <w:r w:rsidR="00D07387">
        <w:t xml:space="preserve">small demo </w:t>
      </w:r>
      <w:r w:rsidR="004E6922">
        <w:t>by using ARTIK</w:t>
      </w:r>
      <w:r w:rsidR="00D07387">
        <w:t xml:space="preserve"> 055s and 530s</w:t>
      </w:r>
      <w:r w:rsidR="004E6922">
        <w:t xml:space="preserve">. </w:t>
      </w:r>
      <w:r w:rsidR="00184766">
        <w:t xml:space="preserve"> </w:t>
      </w:r>
    </w:p>
    <w:p w14:paraId="25D6DFA3" w14:textId="77777777" w:rsidR="002F3B6F" w:rsidRPr="009F6E5E" w:rsidRDefault="004E6922" w:rsidP="000D27E6">
      <w:r>
        <w:t xml:space="preserve">In the lab, we </w:t>
      </w:r>
      <w:r w:rsidR="00CF4698">
        <w:t>explain</w:t>
      </w:r>
      <w:r w:rsidR="00184766">
        <w:t xml:space="preserve"> how to </w:t>
      </w:r>
      <w:r>
        <w:t>use ARTIK055s to collect</w:t>
      </w:r>
      <w:r w:rsidR="00184766">
        <w:t xml:space="preserve"> </w:t>
      </w:r>
      <w:r w:rsidR="00D07387">
        <w:t xml:space="preserve">button readings, stream it to ARTIK 530s via MQTT. On ARTIK 530s. From there you can also aggregate data for visualization and stream to cloud. </w:t>
      </w:r>
      <w:r w:rsidR="00184766">
        <w:t xml:space="preserve"> </w:t>
      </w:r>
    </w:p>
    <w:p w14:paraId="3F4E446F" w14:textId="77777777" w:rsidR="00F11682" w:rsidRDefault="00703CF1" w:rsidP="0007035A">
      <w:pPr>
        <w:pStyle w:val="LabNumbering"/>
        <w:keepNext/>
        <w:numPr>
          <w:ilvl w:val="0"/>
          <w:numId w:val="0"/>
        </w:numPr>
        <w:spacing w:after="120"/>
      </w:pPr>
      <w:r>
        <w:t xml:space="preserve">Connect </w:t>
      </w:r>
      <w:r w:rsidR="00155E68">
        <w:t>ARTIK</w:t>
      </w:r>
      <w:r>
        <w:t xml:space="preserve"> </w:t>
      </w:r>
      <w:r w:rsidR="00F10983">
        <w:t>055s</w:t>
      </w:r>
      <w:r w:rsidR="00F11682">
        <w:t xml:space="preserve"> development board to </w:t>
      </w:r>
      <w:r w:rsidR="00155E68">
        <w:t>your host machine using an USB cable.</w:t>
      </w:r>
    </w:p>
    <w:p w14:paraId="38A43675" w14:textId="77777777" w:rsidR="0007035A" w:rsidRDefault="0007035A" w:rsidP="0007035A">
      <w:pPr>
        <w:pStyle w:val="LabNumbering"/>
        <w:keepNext/>
        <w:numPr>
          <w:ilvl w:val="0"/>
          <w:numId w:val="0"/>
        </w:numPr>
        <w:spacing w:after="120"/>
      </w:pPr>
      <w:r>
        <w:t>On Windows host machine:</w:t>
      </w:r>
    </w:p>
    <w:p w14:paraId="0ECA0212" w14:textId="77777777" w:rsidR="000D27E6" w:rsidRPr="00ED5F22" w:rsidRDefault="00155E68" w:rsidP="00155E68">
      <w:pPr>
        <w:pStyle w:val="LabNumbering"/>
        <w:keepNext/>
        <w:spacing w:after="120"/>
      </w:pPr>
      <w:r>
        <w:t xml:space="preserve">Find your serial device in your </w:t>
      </w:r>
      <w:r w:rsidR="000D27E6" w:rsidRPr="00ED5F22">
        <w:t xml:space="preserve">Device </w:t>
      </w:r>
      <w:r w:rsidR="000D27E6">
        <w:t>M</w:t>
      </w:r>
      <w:r w:rsidR="000D27E6" w:rsidRPr="00ED5F22">
        <w:t>anager</w:t>
      </w:r>
      <w:r>
        <w:t xml:space="preserve"> / Ports and remember the COM port your ARTIK board is using. In o</w:t>
      </w:r>
      <w:r w:rsidR="007C71CF">
        <w:t>ur example, the board uses COM4</w:t>
      </w:r>
      <w:r>
        <w:t xml:space="preserve"> port. </w:t>
      </w:r>
    </w:p>
    <w:p w14:paraId="76BE1EAA" w14:textId="77777777" w:rsidR="000D27E6" w:rsidRDefault="000F064C" w:rsidP="007C71CF">
      <w:pPr>
        <w:ind w:left="720"/>
      </w:pPr>
      <w:r>
        <w:rPr>
          <w:noProof/>
        </w:rPr>
        <w:drawing>
          <wp:inline distT="0" distB="0" distL="0" distR="0" wp14:anchorId="02D7E4AC" wp14:editId="2F6C43B2">
            <wp:extent cx="3334012" cy="244183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5 at 11.39.42 AM.png"/>
                    <pic:cNvPicPr/>
                  </pic:nvPicPr>
                  <pic:blipFill>
                    <a:blip r:embed="rId10" cstate="print">
                      <a:extLst>
                        <a:ext uri="{28A0092B-C50C-407E-A947-70E740481C1C}">
                          <a14:useLocalDpi xmlns:a14="http://schemas.microsoft.com/office/drawing/2010/main"/>
                        </a:ext>
                      </a:extLst>
                    </a:blip>
                    <a:stretch>
                      <a:fillRect/>
                    </a:stretch>
                  </pic:blipFill>
                  <pic:spPr>
                    <a:xfrm>
                      <a:off x="0" y="0"/>
                      <a:ext cx="3334012" cy="2441834"/>
                    </a:xfrm>
                    <a:prstGeom prst="rect">
                      <a:avLst/>
                    </a:prstGeom>
                  </pic:spPr>
                </pic:pic>
              </a:graphicData>
            </a:graphic>
          </wp:inline>
        </w:drawing>
      </w:r>
    </w:p>
    <w:p w14:paraId="76AB4D73" w14:textId="77777777" w:rsidR="00155E68" w:rsidRDefault="00BE642F" w:rsidP="00155E68">
      <w:pPr>
        <w:pStyle w:val="LabNumbering"/>
      </w:pPr>
      <w:r>
        <w:t>P</w:t>
      </w:r>
      <w:r w:rsidR="00155E68">
        <w:t>lease install and launch a serial console</w:t>
      </w:r>
      <w:r w:rsidR="007C71CF">
        <w:t xml:space="preserve"> application PuTTY.. Select “Serial” as the Connection type, use </w:t>
      </w:r>
      <w:r w:rsidR="003147BE">
        <w:t>the COM port number you find from Device Manager</w:t>
      </w:r>
      <w:r w:rsidR="007C71CF">
        <w:t xml:space="preserve"> and Speed 115200 for serial access.</w:t>
      </w:r>
    </w:p>
    <w:p w14:paraId="24C731FC" w14:textId="77777777" w:rsidR="007C71CF" w:rsidRDefault="007C71CF" w:rsidP="00EE498B">
      <w:pPr>
        <w:pStyle w:val="LabNumbering"/>
        <w:numPr>
          <w:ilvl w:val="0"/>
          <w:numId w:val="0"/>
        </w:numPr>
        <w:ind w:left="720"/>
        <w:rPr>
          <w:color w:val="FF0000"/>
        </w:rPr>
      </w:pPr>
      <w:r>
        <w:rPr>
          <w:noProof/>
          <w:color w:val="FF0000"/>
        </w:rPr>
        <w:drawing>
          <wp:inline distT="0" distB="0" distL="0" distR="0" wp14:anchorId="676DD9C2" wp14:editId="7C47CD00">
            <wp:extent cx="2744488" cy="2665379"/>
            <wp:effectExtent l="0" t="0" r="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5 at 11.58.43 AM.png"/>
                    <pic:cNvPicPr/>
                  </pic:nvPicPr>
                  <pic:blipFill>
                    <a:blip r:embed="rId11" cstate="print">
                      <a:extLst>
                        <a:ext uri="{28A0092B-C50C-407E-A947-70E740481C1C}">
                          <a14:useLocalDpi xmlns:a14="http://schemas.microsoft.com/office/drawing/2010/main"/>
                        </a:ext>
                      </a:extLst>
                    </a:blip>
                    <a:stretch>
                      <a:fillRect/>
                    </a:stretch>
                  </pic:blipFill>
                  <pic:spPr>
                    <a:xfrm>
                      <a:off x="0" y="0"/>
                      <a:ext cx="2744488" cy="2665379"/>
                    </a:xfrm>
                    <a:prstGeom prst="rect">
                      <a:avLst/>
                    </a:prstGeom>
                  </pic:spPr>
                </pic:pic>
              </a:graphicData>
            </a:graphic>
          </wp:inline>
        </w:drawing>
      </w:r>
    </w:p>
    <w:p w14:paraId="08D5581B" w14:textId="77777777" w:rsidR="0007035A" w:rsidRDefault="0007035A" w:rsidP="0007035A">
      <w:pPr>
        <w:pStyle w:val="LabNumbering"/>
        <w:numPr>
          <w:ilvl w:val="0"/>
          <w:numId w:val="0"/>
        </w:numPr>
      </w:pPr>
    </w:p>
    <w:p w14:paraId="7BA1C930" w14:textId="77777777" w:rsidR="0007035A" w:rsidRDefault="0007035A" w:rsidP="0007035A">
      <w:pPr>
        <w:pStyle w:val="LabNumbering"/>
        <w:numPr>
          <w:ilvl w:val="0"/>
          <w:numId w:val="0"/>
        </w:numPr>
      </w:pPr>
    </w:p>
    <w:p w14:paraId="08B03E49" w14:textId="77777777" w:rsidR="00BE642F" w:rsidRDefault="00BE642F" w:rsidP="00BE642F">
      <w:pPr>
        <w:pStyle w:val="LabNumbering"/>
        <w:numPr>
          <w:ilvl w:val="0"/>
          <w:numId w:val="0"/>
        </w:numPr>
        <w:ind w:left="720" w:hanging="360"/>
        <w:rPr>
          <w:rFonts w:ascii="Courier" w:hAnsi="Courier"/>
        </w:rPr>
      </w:pPr>
    </w:p>
    <w:p w14:paraId="6C523622" w14:textId="77777777" w:rsidR="00BE642F" w:rsidRPr="00BE642F" w:rsidRDefault="00BE642F" w:rsidP="00BE642F">
      <w:pPr>
        <w:pStyle w:val="LabNumbering"/>
      </w:pPr>
      <w:r w:rsidRPr="00BE642F">
        <w:lastRenderedPageBreak/>
        <w:t>For Windows users, Please</w:t>
      </w:r>
    </w:p>
    <w:p w14:paraId="28F3985C" w14:textId="77777777" w:rsidR="00BE642F" w:rsidRPr="00810EE5" w:rsidRDefault="00BE642F" w:rsidP="00810EE5">
      <w:pPr>
        <w:pStyle w:val="ListParagraph"/>
        <w:numPr>
          <w:ilvl w:val="0"/>
          <w:numId w:val="20"/>
        </w:numPr>
        <w:rPr>
          <w:rFonts w:eastAsia="Times New Roman"/>
        </w:rPr>
      </w:pPr>
      <w:r w:rsidRPr="00810EE5">
        <w:rPr>
          <w:rFonts w:eastAsia="Times New Roman"/>
        </w:rPr>
        <w:t>Browse to the </w:t>
      </w:r>
      <w:r w:rsidRPr="00810EE5">
        <w:rPr>
          <w:bdr w:val="none" w:sz="0" w:space="0" w:color="auto" w:frame="1"/>
        </w:rPr>
        <w:t>ARTIK_IDE_Installation_Directory\tools</w:t>
      </w:r>
      <w:r w:rsidRPr="00810EE5">
        <w:rPr>
          <w:rFonts w:eastAsia="Times New Roman"/>
        </w:rPr>
        <w:t> directory.</w:t>
      </w:r>
    </w:p>
    <w:p w14:paraId="2428CB61" w14:textId="77777777" w:rsidR="00BE642F" w:rsidRPr="00810EE5" w:rsidRDefault="00BE642F" w:rsidP="00810EE5">
      <w:pPr>
        <w:pStyle w:val="ListParagraph"/>
        <w:numPr>
          <w:ilvl w:val="0"/>
          <w:numId w:val="20"/>
        </w:numPr>
        <w:rPr>
          <w:rFonts w:eastAsia="Times New Roman"/>
        </w:rPr>
      </w:pPr>
      <w:r w:rsidRPr="00810EE5">
        <w:rPr>
          <w:rFonts w:eastAsia="Times New Roman"/>
        </w:rPr>
        <w:t>Run the </w:t>
      </w:r>
      <w:r w:rsidRPr="00810EE5">
        <w:rPr>
          <w:bdr w:val="none" w:sz="0" w:space="0" w:color="auto" w:frame="1"/>
        </w:rPr>
        <w:t>zadig-2.3.exe</w:t>
      </w:r>
      <w:r w:rsidRPr="00810EE5">
        <w:rPr>
          <w:rFonts w:eastAsia="Times New Roman"/>
        </w:rPr>
        <w:t> application.</w:t>
      </w:r>
    </w:p>
    <w:p w14:paraId="4C0F066E" w14:textId="77777777" w:rsidR="00BE642F" w:rsidRPr="00810EE5" w:rsidRDefault="00BE642F" w:rsidP="00810EE5">
      <w:pPr>
        <w:pStyle w:val="ListParagraph"/>
        <w:numPr>
          <w:ilvl w:val="0"/>
          <w:numId w:val="20"/>
        </w:numPr>
        <w:rPr>
          <w:rFonts w:eastAsia="Times New Roman"/>
        </w:rPr>
      </w:pPr>
      <w:r w:rsidRPr="00810EE5">
        <w:rPr>
          <w:rFonts w:eastAsia="Times New Roman"/>
        </w:rPr>
        <w:t>Under </w:t>
      </w:r>
      <w:r w:rsidRPr="00810EE5">
        <w:rPr>
          <w:rFonts w:eastAsia="Times New Roman"/>
          <w:b/>
          <w:bCs/>
          <w:bdr w:val="none" w:sz="0" w:space="0" w:color="auto" w:frame="1"/>
        </w:rPr>
        <w:t>Options</w:t>
      </w:r>
      <w:r w:rsidRPr="00810EE5">
        <w:rPr>
          <w:rFonts w:eastAsia="Times New Roman"/>
        </w:rPr>
        <w:t>, select </w:t>
      </w:r>
      <w:r w:rsidRPr="00810EE5">
        <w:rPr>
          <w:rFonts w:eastAsia="Times New Roman"/>
          <w:b/>
          <w:bCs/>
          <w:bdr w:val="none" w:sz="0" w:space="0" w:color="auto" w:frame="1"/>
        </w:rPr>
        <w:t>List All Devices</w:t>
      </w:r>
      <w:r w:rsidRPr="00810EE5">
        <w:rPr>
          <w:rFonts w:eastAsia="Times New Roman"/>
        </w:rPr>
        <w:t>.</w:t>
      </w:r>
    </w:p>
    <w:p w14:paraId="77767AA8" w14:textId="77777777" w:rsidR="00810EE5" w:rsidRDefault="00BE642F" w:rsidP="00810EE5">
      <w:pPr>
        <w:pStyle w:val="ListParagraph"/>
        <w:numPr>
          <w:ilvl w:val="0"/>
          <w:numId w:val="20"/>
        </w:numPr>
        <w:rPr>
          <w:rFonts w:eastAsia="Times New Roman"/>
        </w:rPr>
      </w:pPr>
      <w:r w:rsidRPr="00810EE5">
        <w:rPr>
          <w:rFonts w:eastAsia="Times New Roman"/>
        </w:rPr>
        <w:t>Under the devices drop-down list, select Interface </w:t>
      </w:r>
      <w:r w:rsidRPr="00810EE5">
        <w:rPr>
          <w:rFonts w:eastAsia="Times New Roman"/>
          <w:b/>
          <w:bCs/>
          <w:bdr w:val="none" w:sz="0" w:space="0" w:color="auto" w:frame="1"/>
        </w:rPr>
        <w:t>1</w:t>
      </w:r>
      <w:r w:rsidR="00810EE5">
        <w:rPr>
          <w:rFonts w:eastAsia="Times New Roman"/>
        </w:rPr>
        <w:t> of the dual COM port</w:t>
      </w:r>
    </w:p>
    <w:p w14:paraId="174C70ED" w14:textId="77777777" w:rsidR="003E24D3" w:rsidRDefault="00BE642F" w:rsidP="003E24D3">
      <w:pPr>
        <w:pStyle w:val="ListParagraph"/>
        <w:numPr>
          <w:ilvl w:val="0"/>
          <w:numId w:val="20"/>
        </w:numPr>
        <w:rPr>
          <w:rFonts w:eastAsia="Times New Roman"/>
        </w:rPr>
      </w:pPr>
      <w:r w:rsidRPr="00810EE5">
        <w:rPr>
          <w:rFonts w:eastAsia="Times New Roman"/>
        </w:rPr>
        <w:t>Update the driver to the WinUSB driver by clicking </w:t>
      </w:r>
      <w:r w:rsidRPr="00810EE5">
        <w:rPr>
          <w:rFonts w:eastAsia="Times New Roman"/>
          <w:b/>
          <w:bCs/>
          <w:bdr w:val="none" w:sz="0" w:space="0" w:color="auto" w:frame="1"/>
        </w:rPr>
        <w:t>Replace Driver</w:t>
      </w:r>
      <w:r w:rsidRPr="00810EE5">
        <w:rPr>
          <w:rFonts w:eastAsia="Times New Roman"/>
        </w:rPr>
        <w:t>.</w:t>
      </w:r>
    </w:p>
    <w:p w14:paraId="6A94EB2B" w14:textId="77777777" w:rsidR="003E24D3" w:rsidRPr="003E24D3" w:rsidRDefault="003E24D3" w:rsidP="003E24D3">
      <w:pPr>
        <w:pStyle w:val="ListParagraph"/>
        <w:numPr>
          <w:ilvl w:val="0"/>
          <w:numId w:val="20"/>
        </w:numPr>
        <w:rPr>
          <w:rFonts w:eastAsia="Times New Roman"/>
        </w:rPr>
      </w:pPr>
      <w:r w:rsidRPr="003E24D3">
        <w:rPr>
          <w:rFonts w:eastAsia="Times New Roman" w:cs="Arial"/>
          <w:color w:val="000000" w:themeColor="text1"/>
        </w:rPr>
        <w:t>Now select Interface </w:t>
      </w:r>
      <w:r w:rsidRPr="003E24D3">
        <w:rPr>
          <w:rFonts w:eastAsia="Times New Roman" w:cs="Arial"/>
          <w:b/>
          <w:bCs/>
          <w:color w:val="000000" w:themeColor="text1"/>
          <w:bdr w:val="none" w:sz="0" w:space="0" w:color="auto" w:frame="1"/>
        </w:rPr>
        <w:t>0</w:t>
      </w:r>
      <w:r w:rsidRPr="003E24D3">
        <w:rPr>
          <w:rFonts w:eastAsia="Times New Roman" w:cs="Arial"/>
          <w:color w:val="000000" w:themeColor="text1"/>
        </w:rPr>
        <w:t> of the FTDI device, and change it to a `libusb` driver.</w:t>
      </w:r>
    </w:p>
    <w:p w14:paraId="6E0EBDDD" w14:textId="77777777" w:rsidR="003E24D3" w:rsidRPr="00810EE5" w:rsidRDefault="003E24D3" w:rsidP="003E24D3">
      <w:pPr>
        <w:pStyle w:val="ListParagraph"/>
        <w:rPr>
          <w:rFonts w:eastAsia="Times New Roman"/>
        </w:rPr>
      </w:pPr>
    </w:p>
    <w:p w14:paraId="4696C10B" w14:textId="77777777" w:rsidR="00BE642F" w:rsidRPr="00ED20ED" w:rsidRDefault="00BE642F" w:rsidP="003E24D3">
      <w:pPr>
        <w:shd w:val="clear" w:color="auto" w:fill="FCFDFE"/>
        <w:spacing w:line="390" w:lineRule="atLeast"/>
        <w:ind w:left="720"/>
        <w:textAlignment w:val="baseline"/>
        <w:rPr>
          <w:rFonts w:eastAsia="Times New Roman" w:cs="Times New Roman"/>
          <w:color w:val="000000" w:themeColor="text1"/>
          <w:sz w:val="23"/>
          <w:szCs w:val="23"/>
        </w:rPr>
      </w:pPr>
      <w:r w:rsidRPr="00ED20ED">
        <w:rPr>
          <w:rFonts w:eastAsia="Times New Roman" w:cs="Times New Roman"/>
          <w:noProof/>
          <w:color w:val="000000" w:themeColor="text1"/>
          <w:sz w:val="23"/>
          <w:szCs w:val="23"/>
        </w:rPr>
        <w:drawing>
          <wp:inline distT="0" distB="0" distL="0" distR="0" wp14:anchorId="69907DEC" wp14:editId="673BA990">
            <wp:extent cx="5486400" cy="2413805"/>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413805"/>
                    </a:xfrm>
                    <a:prstGeom prst="rect">
                      <a:avLst/>
                    </a:prstGeom>
                    <a:noFill/>
                    <a:ln>
                      <a:noFill/>
                    </a:ln>
                  </pic:spPr>
                </pic:pic>
              </a:graphicData>
            </a:graphic>
          </wp:inline>
        </w:drawing>
      </w:r>
    </w:p>
    <w:p w14:paraId="2078A348" w14:textId="77777777" w:rsidR="00BE642F" w:rsidRDefault="00BE642F" w:rsidP="00BE642F">
      <w:pPr>
        <w:pStyle w:val="LabNumbering"/>
        <w:numPr>
          <w:ilvl w:val="0"/>
          <w:numId w:val="0"/>
        </w:numPr>
      </w:pPr>
    </w:p>
    <w:p w14:paraId="4F1CC44B" w14:textId="77777777" w:rsidR="00BE642F" w:rsidRDefault="00BE642F" w:rsidP="00BE642F">
      <w:pPr>
        <w:pStyle w:val="LabNumbering"/>
        <w:numPr>
          <w:ilvl w:val="0"/>
          <w:numId w:val="0"/>
        </w:numPr>
      </w:pPr>
      <w:r>
        <w:t xml:space="preserve"> On Mac host machine:</w:t>
      </w:r>
    </w:p>
    <w:p w14:paraId="1DA3417F" w14:textId="77777777" w:rsidR="00BE642F" w:rsidRDefault="00BE642F" w:rsidP="00BE642F">
      <w:pPr>
        <w:pStyle w:val="LabNumbering"/>
        <w:numPr>
          <w:ilvl w:val="0"/>
          <w:numId w:val="0"/>
        </w:numPr>
        <w:ind w:left="720"/>
      </w:pPr>
      <w:r>
        <w:t xml:space="preserve">For Mac users, you can use the built-in </w:t>
      </w:r>
      <w:r w:rsidRPr="00155E68">
        <w:rPr>
          <w:i/>
        </w:rPr>
        <w:t>screen</w:t>
      </w:r>
      <w:r>
        <w:t xml:space="preserve"> utility to access the serial console. Normally the device name ends with </w:t>
      </w:r>
      <w:r w:rsidRPr="004F272B">
        <w:rPr>
          <w:rFonts w:ascii="Courier New" w:hAnsi="Courier New" w:cs="Courier New"/>
        </w:rPr>
        <w:t>141B</w:t>
      </w:r>
      <w:r>
        <w:t xml:space="preserve"> or </w:t>
      </w:r>
      <w:r w:rsidRPr="004F272B">
        <w:rPr>
          <w:rFonts w:ascii="Courier New" w:hAnsi="Courier New" w:cs="Courier New"/>
        </w:rPr>
        <w:t>142B</w:t>
      </w:r>
      <w:r>
        <w:t>.</w:t>
      </w:r>
    </w:p>
    <w:p w14:paraId="1B146D38" w14:textId="77777777" w:rsidR="00BE642F" w:rsidRDefault="00BE642F" w:rsidP="00BE642F">
      <w:pPr>
        <w:pStyle w:val="LabNumbering"/>
        <w:numPr>
          <w:ilvl w:val="0"/>
          <w:numId w:val="0"/>
        </w:numPr>
        <w:ind w:left="720"/>
        <w:rPr>
          <w:rFonts w:ascii="Courier" w:hAnsi="Courier"/>
        </w:rPr>
      </w:pPr>
      <w:r w:rsidRPr="00155E68">
        <w:rPr>
          <w:rFonts w:ascii="Courier" w:hAnsi="Courier"/>
        </w:rPr>
        <w:t>screen /dev/cu.usbserial-XXXXXXX 115200</w:t>
      </w:r>
    </w:p>
    <w:p w14:paraId="79AECD24" w14:textId="77777777" w:rsidR="009E214C" w:rsidRDefault="009E214C" w:rsidP="009E214C">
      <w:pPr>
        <w:pStyle w:val="Heading1"/>
        <w:rPr>
          <w:sz w:val="36"/>
          <w:szCs w:val="36"/>
        </w:rPr>
      </w:pPr>
      <w:bookmarkStart w:id="6" w:name="_Toc383181668"/>
      <w:bookmarkStart w:id="7" w:name="_Toc402389929"/>
      <w:r>
        <w:rPr>
          <w:sz w:val="36"/>
          <w:szCs w:val="36"/>
        </w:rPr>
        <w:lastRenderedPageBreak/>
        <w:t>ARTIK530s Set Up</w:t>
      </w:r>
      <w:bookmarkEnd w:id="6"/>
      <w:bookmarkEnd w:id="7"/>
    </w:p>
    <w:p w14:paraId="4200C913" w14:textId="77777777" w:rsidR="009E214C" w:rsidRDefault="009E214C" w:rsidP="009E214C">
      <w:pPr>
        <w:pStyle w:val="Heading2"/>
        <w:rPr>
          <w:sz w:val="28"/>
          <w:szCs w:val="28"/>
        </w:rPr>
      </w:pPr>
      <w:bookmarkStart w:id="8" w:name="_Toc383181669"/>
      <w:bookmarkStart w:id="9" w:name="_Toc402389930"/>
      <w:r>
        <w:rPr>
          <w:sz w:val="28"/>
          <w:szCs w:val="28"/>
        </w:rPr>
        <w:t>ARTIK530s Hardware setup</w:t>
      </w:r>
      <w:bookmarkEnd w:id="8"/>
      <w:bookmarkEnd w:id="9"/>
    </w:p>
    <w:p w14:paraId="332EC66E" w14:textId="77777777" w:rsidR="009E214C" w:rsidRDefault="009E214C" w:rsidP="009E214C">
      <w:pPr>
        <w:pStyle w:val="ListParagraph"/>
        <w:pBdr>
          <w:top w:val="nil"/>
          <w:left w:val="nil"/>
          <w:bottom w:val="nil"/>
          <w:right w:val="nil"/>
          <w:between w:val="nil"/>
          <w:bar w:val="nil"/>
        </w:pBdr>
        <w:suppressAutoHyphens w:val="0"/>
        <w:contextualSpacing w:val="0"/>
        <w:jc w:val="left"/>
        <w:rPr>
          <w:rFonts w:ascii="Helvetica" w:hAnsi="Helvetica"/>
          <w:sz w:val="22"/>
        </w:rPr>
      </w:pPr>
    </w:p>
    <w:p w14:paraId="247F2C59" w14:textId="77777777" w:rsidR="009E214C" w:rsidRDefault="009E214C" w:rsidP="009E214C">
      <w:pPr>
        <w:pStyle w:val="ListParagraph"/>
        <w:numPr>
          <w:ilvl w:val="0"/>
          <w:numId w:val="23"/>
        </w:numPr>
        <w:pBdr>
          <w:top w:val="nil"/>
          <w:left w:val="nil"/>
          <w:bottom w:val="nil"/>
          <w:right w:val="nil"/>
          <w:between w:val="nil"/>
          <w:bar w:val="nil"/>
        </w:pBdr>
        <w:suppressAutoHyphens w:val="0"/>
        <w:contextualSpacing w:val="0"/>
        <w:jc w:val="left"/>
        <w:rPr>
          <w:rFonts w:ascii="Helvetica" w:hAnsi="Helvetica"/>
          <w:sz w:val="22"/>
        </w:rPr>
      </w:pPr>
      <w:r>
        <w:rPr>
          <w:rFonts w:ascii="Helvetica" w:hAnsi="Helvetica"/>
          <w:sz w:val="22"/>
        </w:rPr>
        <w:t xml:space="preserve">We provide two antennas for ARTIK530s developer kit, one for ZigBee and one for WiFi. They are identical and interchangeable. Please connect the interface board and mount your antennas as shown below: </w:t>
      </w:r>
    </w:p>
    <w:p w14:paraId="3DD529A0" w14:textId="77777777" w:rsidR="009E214C" w:rsidRDefault="009E214C" w:rsidP="009E214C">
      <w:pPr>
        <w:pStyle w:val="ListParagraph"/>
        <w:pBdr>
          <w:top w:val="nil"/>
          <w:left w:val="nil"/>
          <w:bottom w:val="nil"/>
          <w:right w:val="nil"/>
          <w:between w:val="nil"/>
          <w:bar w:val="nil"/>
        </w:pBdr>
        <w:suppressAutoHyphens w:val="0"/>
        <w:contextualSpacing w:val="0"/>
        <w:jc w:val="left"/>
        <w:rPr>
          <w:rFonts w:ascii="Helvetica" w:hAnsi="Helvetica"/>
          <w:sz w:val="22"/>
        </w:rPr>
      </w:pPr>
      <w:r>
        <w:rPr>
          <w:rFonts w:ascii="Helvetica" w:hAnsi="Helvetica"/>
          <w:noProof/>
          <w:sz w:val="22"/>
        </w:rPr>
        <w:drawing>
          <wp:inline distT="0" distB="0" distL="0" distR="0" wp14:anchorId="76E4E98D" wp14:editId="46E0CA2C">
            <wp:extent cx="4198513" cy="388578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enna.png"/>
                    <pic:cNvPicPr/>
                  </pic:nvPicPr>
                  <pic:blipFill>
                    <a:blip r:embed="rId13">
                      <a:extLst>
                        <a:ext uri="{28A0092B-C50C-407E-A947-70E740481C1C}">
                          <a14:useLocalDpi xmlns:a14="http://schemas.microsoft.com/office/drawing/2010/main" val="0"/>
                        </a:ext>
                      </a:extLst>
                    </a:blip>
                    <a:stretch>
                      <a:fillRect/>
                    </a:stretch>
                  </pic:blipFill>
                  <pic:spPr>
                    <a:xfrm>
                      <a:off x="0" y="0"/>
                      <a:ext cx="4198858" cy="3886101"/>
                    </a:xfrm>
                    <a:prstGeom prst="rect">
                      <a:avLst/>
                    </a:prstGeom>
                  </pic:spPr>
                </pic:pic>
              </a:graphicData>
            </a:graphic>
          </wp:inline>
        </w:drawing>
      </w:r>
    </w:p>
    <w:p w14:paraId="35AAAA0E" w14:textId="77777777" w:rsidR="009E214C" w:rsidRDefault="009E214C" w:rsidP="009E214C">
      <w:pPr>
        <w:pStyle w:val="ListParagraph"/>
        <w:numPr>
          <w:ilvl w:val="0"/>
          <w:numId w:val="23"/>
        </w:numPr>
        <w:pBdr>
          <w:top w:val="nil"/>
          <w:left w:val="nil"/>
          <w:bottom w:val="nil"/>
          <w:right w:val="nil"/>
          <w:between w:val="nil"/>
          <w:bar w:val="nil"/>
        </w:pBdr>
        <w:suppressAutoHyphens w:val="0"/>
        <w:contextualSpacing w:val="0"/>
        <w:jc w:val="left"/>
        <w:rPr>
          <w:rFonts w:ascii="Helvetica" w:hAnsi="Helvetica"/>
          <w:sz w:val="22"/>
        </w:rPr>
      </w:pPr>
      <w:r>
        <w:rPr>
          <w:rFonts w:ascii="Helvetica" w:hAnsi="Helvetica"/>
          <w:sz w:val="22"/>
        </w:rPr>
        <w:t>Plug in USB cable for serial access. Connect the other end of the USB cable to your laptop.</w:t>
      </w:r>
    </w:p>
    <w:p w14:paraId="6F4AA723" w14:textId="77777777" w:rsidR="009E214C" w:rsidRPr="00C6467A" w:rsidRDefault="009E214C" w:rsidP="009E214C">
      <w:pPr>
        <w:pStyle w:val="ListParagraph"/>
        <w:pBdr>
          <w:top w:val="nil"/>
          <w:left w:val="nil"/>
          <w:bottom w:val="nil"/>
          <w:right w:val="nil"/>
          <w:between w:val="nil"/>
          <w:bar w:val="nil"/>
        </w:pBdr>
        <w:suppressAutoHyphens w:val="0"/>
        <w:contextualSpacing w:val="0"/>
        <w:jc w:val="left"/>
        <w:rPr>
          <w:rFonts w:ascii="Helvetica" w:hAnsi="Helvetica"/>
          <w:sz w:val="22"/>
        </w:rPr>
      </w:pPr>
      <w:r>
        <w:rPr>
          <w:rFonts w:ascii="Helvetica" w:hAnsi="Helvetica"/>
          <w:noProof/>
          <w:sz w:val="22"/>
        </w:rPr>
        <w:drawing>
          <wp:inline distT="0" distB="0" distL="0" distR="0" wp14:anchorId="38B8CEE1" wp14:editId="24E55FDD">
            <wp:extent cx="4209717" cy="2871989"/>
            <wp:effectExtent l="0" t="0" r="6985"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0446" cy="2872486"/>
                    </a:xfrm>
                    <a:prstGeom prst="rect">
                      <a:avLst/>
                    </a:prstGeom>
                    <a:noFill/>
                    <a:ln>
                      <a:noFill/>
                    </a:ln>
                  </pic:spPr>
                </pic:pic>
              </a:graphicData>
            </a:graphic>
          </wp:inline>
        </w:drawing>
      </w:r>
    </w:p>
    <w:p w14:paraId="1DFAD191" w14:textId="77777777" w:rsidR="009E214C" w:rsidRDefault="009E214C" w:rsidP="009E214C">
      <w:pPr>
        <w:pStyle w:val="ListParagraph"/>
        <w:numPr>
          <w:ilvl w:val="0"/>
          <w:numId w:val="23"/>
        </w:numPr>
        <w:pBdr>
          <w:top w:val="nil"/>
          <w:left w:val="nil"/>
          <w:bottom w:val="nil"/>
          <w:right w:val="nil"/>
          <w:between w:val="nil"/>
          <w:bar w:val="nil"/>
        </w:pBdr>
        <w:suppressAutoHyphens w:val="0"/>
        <w:contextualSpacing w:val="0"/>
        <w:jc w:val="left"/>
        <w:rPr>
          <w:rFonts w:ascii="Arial" w:hAnsi="Arial"/>
          <w:sz w:val="22"/>
        </w:rPr>
      </w:pPr>
      <w:r>
        <w:rPr>
          <w:rFonts w:ascii="Arial" w:hAnsi="Arial"/>
          <w:sz w:val="22"/>
        </w:rPr>
        <w:lastRenderedPageBreak/>
        <w:t xml:space="preserve">Make sure the power switch on the development board is set to the off position. Plug in the power supply to the development board. </w:t>
      </w:r>
    </w:p>
    <w:p w14:paraId="3A467839" w14:textId="77777777" w:rsidR="009E214C" w:rsidRDefault="009E214C" w:rsidP="009E214C">
      <w:pPr>
        <w:pStyle w:val="ListParagraph"/>
        <w:pBdr>
          <w:top w:val="nil"/>
          <w:left w:val="nil"/>
          <w:bottom w:val="nil"/>
          <w:right w:val="nil"/>
          <w:between w:val="nil"/>
          <w:bar w:val="nil"/>
        </w:pBdr>
        <w:suppressAutoHyphens w:val="0"/>
        <w:contextualSpacing w:val="0"/>
        <w:jc w:val="left"/>
        <w:rPr>
          <w:rFonts w:ascii="Arial" w:hAnsi="Arial"/>
          <w:sz w:val="22"/>
        </w:rPr>
      </w:pPr>
      <w:r>
        <w:rPr>
          <w:rFonts w:ascii="Arial" w:hAnsi="Arial"/>
          <w:noProof/>
          <w:sz w:val="22"/>
        </w:rPr>
        <w:drawing>
          <wp:inline distT="0" distB="0" distL="0" distR="0" wp14:anchorId="0E9B57C3" wp14:editId="78828956">
            <wp:extent cx="4239649" cy="2884867"/>
            <wp:effectExtent l="0" t="0" r="2540" b="10795"/>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0320" cy="2885323"/>
                    </a:xfrm>
                    <a:prstGeom prst="rect">
                      <a:avLst/>
                    </a:prstGeom>
                    <a:noFill/>
                    <a:ln>
                      <a:noFill/>
                    </a:ln>
                  </pic:spPr>
                </pic:pic>
              </a:graphicData>
            </a:graphic>
          </wp:inline>
        </w:drawing>
      </w:r>
    </w:p>
    <w:p w14:paraId="3C7F06A9" w14:textId="77777777" w:rsidR="009E214C" w:rsidRDefault="009E214C" w:rsidP="009E214C">
      <w:pPr>
        <w:pStyle w:val="ListParagraph"/>
        <w:pBdr>
          <w:top w:val="nil"/>
          <w:left w:val="nil"/>
          <w:bottom w:val="nil"/>
          <w:right w:val="nil"/>
          <w:between w:val="nil"/>
          <w:bar w:val="nil"/>
        </w:pBdr>
        <w:suppressAutoHyphens w:val="0"/>
        <w:contextualSpacing w:val="0"/>
        <w:jc w:val="left"/>
        <w:rPr>
          <w:rFonts w:ascii="Arial" w:hAnsi="Arial"/>
          <w:sz w:val="22"/>
        </w:rPr>
      </w:pPr>
    </w:p>
    <w:p w14:paraId="702F6712" w14:textId="77777777" w:rsidR="009E214C" w:rsidRDefault="009E214C" w:rsidP="009E214C">
      <w:pPr>
        <w:pStyle w:val="Heading2"/>
        <w:rPr>
          <w:sz w:val="28"/>
          <w:szCs w:val="28"/>
        </w:rPr>
      </w:pPr>
      <w:bookmarkStart w:id="10" w:name="_Toc383181670"/>
      <w:bookmarkStart w:id="11" w:name="_Toc402389931"/>
      <w:r>
        <w:rPr>
          <w:sz w:val="28"/>
          <w:szCs w:val="28"/>
        </w:rPr>
        <w:t>Setting up the Terminal Console</w:t>
      </w:r>
      <w:bookmarkEnd w:id="10"/>
      <w:bookmarkEnd w:id="11"/>
    </w:p>
    <w:p w14:paraId="65920A09" w14:textId="77777777" w:rsidR="009E214C" w:rsidRDefault="009E214C" w:rsidP="009E214C">
      <w:pPr>
        <w:rPr>
          <w:sz w:val="22"/>
        </w:rPr>
      </w:pPr>
      <w:r w:rsidRPr="00406B1D">
        <w:rPr>
          <w:sz w:val="22"/>
        </w:rPr>
        <w:t xml:space="preserve">Please follow </w:t>
      </w:r>
      <w:r>
        <w:rPr>
          <w:sz w:val="22"/>
        </w:rPr>
        <w:t xml:space="preserve">this tutorial to set up your terminal console. </w:t>
      </w:r>
    </w:p>
    <w:p w14:paraId="2E97D5B6" w14:textId="77777777" w:rsidR="009E214C" w:rsidRPr="00406B1D" w:rsidRDefault="000C6132" w:rsidP="009E214C">
      <w:hyperlink r:id="rId16" w:history="1">
        <w:r w:rsidR="009E214C" w:rsidRPr="00406B1D">
          <w:rPr>
            <w:rStyle w:val="Hyperlink"/>
            <w:sz w:val="22"/>
          </w:rPr>
          <w:t>https://developer.artik.io/documentation/developer-guide/artik-ide/serial-debug.html</w:t>
        </w:r>
      </w:hyperlink>
    </w:p>
    <w:p w14:paraId="11EE63D0" w14:textId="77777777" w:rsidR="009E214C" w:rsidRDefault="009E214C" w:rsidP="009E214C">
      <w:pPr>
        <w:pStyle w:val="Heading2"/>
        <w:rPr>
          <w:sz w:val="28"/>
          <w:szCs w:val="28"/>
        </w:rPr>
      </w:pPr>
      <w:bookmarkStart w:id="12" w:name="_Toc383181671"/>
      <w:bookmarkStart w:id="13" w:name="_Toc402389932"/>
      <w:r>
        <w:rPr>
          <w:sz w:val="28"/>
          <w:szCs w:val="28"/>
        </w:rPr>
        <w:t>ARTIK530s Activation</w:t>
      </w:r>
      <w:bookmarkEnd w:id="12"/>
      <w:bookmarkEnd w:id="13"/>
    </w:p>
    <w:p w14:paraId="0177DAFD" w14:textId="77777777" w:rsidR="009E214C" w:rsidRDefault="009E214C" w:rsidP="009E214C">
      <w:pPr>
        <w:pStyle w:val="NormalWeb"/>
        <w:shd w:val="clear" w:color="auto" w:fill="FCFDFE"/>
        <w:spacing w:before="0" w:beforeAutospacing="0" w:after="0" w:afterAutospacing="0" w:line="390" w:lineRule="atLeast"/>
        <w:textAlignment w:val="baseline"/>
        <w:rPr>
          <w:rFonts w:ascii="Arial" w:hAnsi="Arial"/>
          <w:sz w:val="22"/>
        </w:rPr>
      </w:pPr>
      <w:r>
        <w:rPr>
          <w:rFonts w:ascii="Arial" w:hAnsi="Arial"/>
          <w:sz w:val="22"/>
        </w:rPr>
        <w:t>After you first apply power, you’ll need to activate the board with a 1-second reset pulse using the POWER push-button switch, located as shown for ARTIK530 board.</w:t>
      </w:r>
    </w:p>
    <w:p w14:paraId="6E18C6C4" w14:textId="77777777" w:rsidR="009E214C" w:rsidRDefault="009E214C" w:rsidP="009E214C">
      <w:pPr>
        <w:pStyle w:val="NormalWeb"/>
        <w:shd w:val="clear" w:color="auto" w:fill="FCFDFE"/>
        <w:spacing w:before="0" w:beforeAutospacing="0" w:after="0" w:afterAutospacing="0" w:line="390" w:lineRule="atLeast"/>
        <w:textAlignment w:val="baseline"/>
        <w:rPr>
          <w:rFonts w:ascii="Arial" w:hAnsi="Arial"/>
          <w:sz w:val="22"/>
        </w:rPr>
      </w:pPr>
    </w:p>
    <w:p w14:paraId="478E4983" w14:textId="77777777" w:rsidR="009E214C" w:rsidRPr="00C6467A" w:rsidRDefault="009E214C" w:rsidP="009E214C">
      <w:pPr>
        <w:pStyle w:val="NormalWeb"/>
        <w:shd w:val="clear" w:color="auto" w:fill="FCFDFE"/>
        <w:spacing w:before="0" w:beforeAutospacing="0" w:after="0" w:afterAutospacing="0" w:line="390" w:lineRule="atLeast"/>
        <w:ind w:left="720"/>
        <w:textAlignment w:val="baseline"/>
        <w:rPr>
          <w:rFonts w:ascii="Arial" w:hAnsi="Arial"/>
          <w:sz w:val="22"/>
        </w:rPr>
      </w:pPr>
      <w:r>
        <w:rPr>
          <w:rFonts w:ascii="Arial" w:hAnsi="Arial"/>
          <w:sz w:val="22"/>
        </w:rPr>
        <w:t xml:space="preserve"> </w:t>
      </w:r>
      <w:r>
        <w:rPr>
          <w:rFonts w:ascii="Arial" w:hAnsi="Arial"/>
          <w:noProof/>
          <w:sz w:val="22"/>
        </w:rPr>
        <w:drawing>
          <wp:inline distT="0" distB="0" distL="0" distR="0" wp14:anchorId="42DB9C9B" wp14:editId="7E13C397">
            <wp:extent cx="4368536" cy="3078050"/>
            <wp:effectExtent l="0" t="0" r="635"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69162" cy="3078491"/>
                    </a:xfrm>
                    <a:prstGeom prst="rect">
                      <a:avLst/>
                    </a:prstGeom>
                    <a:noFill/>
                    <a:ln>
                      <a:noFill/>
                    </a:ln>
                  </pic:spPr>
                </pic:pic>
              </a:graphicData>
            </a:graphic>
          </wp:inline>
        </w:drawing>
      </w:r>
    </w:p>
    <w:p w14:paraId="38A6F2CB" w14:textId="77777777" w:rsidR="009E214C" w:rsidRDefault="009E214C"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Menlo Regular"/>
          <w:color w:val="000000"/>
          <w:szCs w:val="20"/>
        </w:rPr>
      </w:pPr>
    </w:p>
    <w:p w14:paraId="77BD252B" w14:textId="77777777" w:rsidR="009E214C" w:rsidRDefault="009E214C" w:rsidP="009E214C">
      <w:pPr>
        <w:pStyle w:val="Heading2"/>
        <w:rPr>
          <w:sz w:val="28"/>
          <w:szCs w:val="28"/>
        </w:rPr>
      </w:pPr>
      <w:bookmarkStart w:id="14" w:name="_Toc383181672"/>
      <w:bookmarkStart w:id="15" w:name="_Toc402389933"/>
      <w:r>
        <w:rPr>
          <w:sz w:val="28"/>
          <w:szCs w:val="28"/>
        </w:rPr>
        <w:lastRenderedPageBreak/>
        <w:t>Configure WiFi on ARTIK 530s</w:t>
      </w:r>
      <w:bookmarkEnd w:id="14"/>
      <w:bookmarkEnd w:id="15"/>
    </w:p>
    <w:p w14:paraId="2E47D124" w14:textId="77777777" w:rsidR="009E214C" w:rsidRDefault="009E214C" w:rsidP="009E214C">
      <w:pPr>
        <w:rPr>
          <w:sz w:val="22"/>
        </w:rPr>
      </w:pPr>
      <w:r>
        <w:rPr>
          <w:noProof/>
        </w:rPr>
        <mc:AlternateContent>
          <mc:Choice Requires="wps">
            <w:drawing>
              <wp:anchor distT="0" distB="0" distL="114300" distR="114300" simplePos="0" relativeHeight="251792384" behindDoc="0" locked="0" layoutInCell="1" allowOverlap="1" wp14:anchorId="57437D87" wp14:editId="53337FAE">
                <wp:simplePos x="0" y="0"/>
                <wp:positionH relativeFrom="column">
                  <wp:posOffset>95250</wp:posOffset>
                </wp:positionH>
                <wp:positionV relativeFrom="paragraph">
                  <wp:posOffset>1012825</wp:posOffset>
                </wp:positionV>
                <wp:extent cx="5943600" cy="2703195"/>
                <wp:effectExtent l="0" t="0" r="25400" b="14605"/>
                <wp:wrapTopAndBottom/>
                <wp:docPr id="28" name="Text Box 28"/>
                <wp:cNvGraphicFramePr/>
                <a:graphic xmlns:a="http://schemas.openxmlformats.org/drawingml/2006/main">
                  <a:graphicData uri="http://schemas.microsoft.com/office/word/2010/wordprocessingShape">
                    <wps:wsp>
                      <wps:cNvSpPr txBox="1"/>
                      <wps:spPr>
                        <a:xfrm>
                          <a:off x="0" y="0"/>
                          <a:ext cx="5943600" cy="2703195"/>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491742AA" w14:textId="77777777" w:rsidR="00611180" w:rsidRPr="00F72D61" w:rsidRDefault="00611180" w:rsidP="009E214C">
                            <w:pPr>
                              <w:rPr>
                                <w:rFonts w:ascii="Courier" w:eastAsia="Times New Roman" w:hAnsi="Courier" w:cs="Arial"/>
                                <w:color w:val="222222"/>
                                <w:sz w:val="24"/>
                                <w:szCs w:val="24"/>
                              </w:rPr>
                            </w:pPr>
                            <w:r w:rsidRPr="00F72D61">
                              <w:rPr>
                                <w:rFonts w:ascii="Courier" w:eastAsia="Times New Roman" w:hAnsi="Courier" w:cs="Arial"/>
                                <w:color w:val="222222"/>
                                <w:sz w:val="24"/>
                                <w:szCs w:val="24"/>
                              </w:rPr>
                              <w:t>[root@artik ~]# wpa_passphrase "SSID" "PASSWORD" &gt;&gt; /etc/wpa_supplicant/wpa_supplicant.conf</w:t>
                            </w:r>
                          </w:p>
                          <w:p w14:paraId="1C654369" w14:textId="77777777" w:rsidR="00611180" w:rsidRPr="00F72D61" w:rsidRDefault="00611180" w:rsidP="009E214C">
                            <w:pPr>
                              <w:rPr>
                                <w:rFonts w:ascii="Courier" w:eastAsia="Times New Roman" w:hAnsi="Courier" w:cs="Arial"/>
                                <w:color w:val="222222"/>
                                <w:sz w:val="24"/>
                                <w:szCs w:val="24"/>
                              </w:rPr>
                            </w:pPr>
                          </w:p>
                          <w:p w14:paraId="73D7C9D7" w14:textId="77777777" w:rsidR="00611180" w:rsidRPr="00F72D61"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72D61">
                              <w:rPr>
                                <w:rFonts w:ascii="Courier" w:hAnsi="Courier" w:cs="Menlo Regular"/>
                                <w:color w:val="000000"/>
                                <w:sz w:val="24"/>
                                <w:szCs w:val="24"/>
                              </w:rPr>
                              <w:t xml:space="preserve">[root@artik ~]# cat /etc/wpa_supplicant/wpa_supplicant.conf </w:t>
                            </w:r>
                          </w:p>
                          <w:p w14:paraId="38672DE0" w14:textId="77777777" w:rsidR="00611180" w:rsidRPr="00F72D61"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72D61">
                              <w:rPr>
                                <w:rFonts w:ascii="Courier" w:hAnsi="Courier" w:cs="Menlo Regular"/>
                                <w:color w:val="000000"/>
                                <w:sz w:val="24"/>
                                <w:szCs w:val="24"/>
                              </w:rPr>
                              <w:t>ctrl_interface=/var/run/wpa_supplicant</w:t>
                            </w:r>
                          </w:p>
                          <w:p w14:paraId="6957AC16" w14:textId="77777777" w:rsidR="00611180" w:rsidRPr="00F72D61"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72D61">
                              <w:rPr>
                                <w:rFonts w:ascii="Courier" w:hAnsi="Courier" w:cs="Menlo Regular"/>
                                <w:color w:val="000000"/>
                                <w:sz w:val="24"/>
                                <w:szCs w:val="24"/>
                              </w:rPr>
                              <w:t>ctrl_interface_group=netdev</w:t>
                            </w:r>
                          </w:p>
                          <w:p w14:paraId="6371AD4B" w14:textId="77777777" w:rsidR="00611180" w:rsidRPr="00F72D61"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
                          <w:p w14:paraId="1B120644" w14:textId="77777777" w:rsidR="00611180" w:rsidRPr="00F72D61"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72D61">
                              <w:rPr>
                                <w:rFonts w:ascii="Courier" w:hAnsi="Courier" w:cs="Menlo Regular"/>
                                <w:color w:val="000000"/>
                                <w:sz w:val="24"/>
                                <w:szCs w:val="24"/>
                              </w:rPr>
                              <w:t>network={</w:t>
                            </w:r>
                          </w:p>
                          <w:p w14:paraId="1D872763" w14:textId="77777777" w:rsidR="00611180" w:rsidRPr="00F72D61"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72D61">
                              <w:rPr>
                                <w:rFonts w:ascii="Courier" w:hAnsi="Courier" w:cs="Menlo Regular"/>
                                <w:color w:val="000000"/>
                                <w:sz w:val="24"/>
                                <w:szCs w:val="24"/>
                              </w:rPr>
                              <w:tab/>
                              <w:t>ssid="SSID"</w:t>
                            </w:r>
                          </w:p>
                          <w:p w14:paraId="64FEBBC8" w14:textId="77777777" w:rsidR="00611180" w:rsidRPr="00F72D61"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72D61">
                              <w:rPr>
                                <w:rFonts w:ascii="Courier" w:hAnsi="Courier" w:cs="Menlo Regular"/>
                                <w:color w:val="000000"/>
                                <w:sz w:val="24"/>
                                <w:szCs w:val="24"/>
                              </w:rPr>
                              <w:tab/>
                              <w:t>#psk="PASSWORD"</w:t>
                            </w:r>
                          </w:p>
                          <w:p w14:paraId="1B76D80D" w14:textId="77777777" w:rsidR="00611180" w:rsidRPr="00F72D61"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72D61">
                              <w:rPr>
                                <w:rFonts w:ascii="Courier" w:hAnsi="Courier" w:cs="Menlo Regular"/>
                                <w:color w:val="000000"/>
                                <w:sz w:val="24"/>
                                <w:szCs w:val="24"/>
                              </w:rPr>
                              <w:tab/>
                              <w:t>psk=c2161655c6ba444d8df94cbbf4e9c5c4c61fc37702b9c66ed37aee1545a5a333</w:t>
                            </w:r>
                          </w:p>
                          <w:p w14:paraId="394B2FE2" w14:textId="77777777" w:rsidR="00611180" w:rsidRPr="00F72D61"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72D61">
                              <w:rPr>
                                <w:rFonts w:ascii="Courier" w:hAnsi="Courier" w:cs="Menlo Regular"/>
                                <w:color w:val="000000"/>
                                <w:sz w:val="24"/>
                                <w:szCs w:val="24"/>
                              </w:rPr>
                              <w:t>}</w:t>
                            </w:r>
                          </w:p>
                          <w:p w14:paraId="1478BDAE" w14:textId="77777777" w:rsidR="00611180" w:rsidRPr="00F72D61" w:rsidRDefault="00611180" w:rsidP="009E214C">
                            <w:pPr>
                              <w:rPr>
                                <w:rFonts w:ascii="Courier" w:eastAsia="Times New Roman" w:hAnsi="Courier" w:cs="Arial"/>
                                <w:color w:val="222222"/>
                                <w:sz w:val="22"/>
                              </w:rPr>
                            </w:pPr>
                          </w:p>
                          <w:p w14:paraId="7711881C" w14:textId="77777777" w:rsidR="00611180" w:rsidRDefault="00611180" w:rsidP="009E214C">
                            <w:pPr>
                              <w:rPr>
                                <w:rFonts w:ascii="Courier" w:eastAsia="Times New Roman" w:hAnsi="Courier" w:cs="Arial"/>
                                <w:color w:val="222222"/>
                                <w:sz w:val="24"/>
                                <w:szCs w:val="24"/>
                              </w:rPr>
                            </w:pPr>
                          </w:p>
                          <w:p w14:paraId="769F9A72" w14:textId="77777777" w:rsidR="00611180" w:rsidRDefault="00611180" w:rsidP="009E214C">
                            <w:pPr>
                              <w:rPr>
                                <w:rFonts w:ascii="Courier" w:eastAsia="Times New Roman" w:hAnsi="Courier" w:cs="Arial"/>
                                <w:color w:val="222222"/>
                                <w:sz w:val="24"/>
                                <w:szCs w:val="24"/>
                              </w:rPr>
                            </w:pPr>
                          </w:p>
                          <w:p w14:paraId="63F5066A" w14:textId="77777777" w:rsidR="00611180" w:rsidRDefault="00611180" w:rsidP="009E214C">
                            <w:pPr>
                              <w:rPr>
                                <w:rFonts w:ascii="Courier" w:eastAsia="Times New Roman" w:hAnsi="Courier" w:cs="Arial"/>
                                <w:color w:val="222222"/>
                                <w:sz w:val="24"/>
                                <w:szCs w:val="24"/>
                              </w:rPr>
                            </w:pPr>
                          </w:p>
                          <w:p w14:paraId="4A040C37" w14:textId="77777777" w:rsidR="00611180" w:rsidRPr="00B73DD2" w:rsidRDefault="00611180" w:rsidP="009E214C">
                            <w:pPr>
                              <w:rPr>
                                <w:rFonts w:ascii="Courier" w:hAnsi="Courier" w:cs="Menlo Regular"/>
                                <w:b/>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27" type="#_x0000_t202" style="position:absolute;left:0;text-align:left;margin-left:7.5pt;margin-top:79.75pt;width:468pt;height:212.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" fillcolor="black [320]" strokecolor="black [3200]" strokeweight=".5pt">
                <v:fill color2="black [160]" rotate="t" colors="0 #9b9b9b;.5 #8e8e8e;1 #797979" focus="100%" type="gradient">
                  <o:fill v:ext="view" type="gradientUnscaled"/>
                </v:fill>
                <v:textbox>
                  <w:txbxContent>
                    <w:p w14:paraId="4B0B04FD" w14:textId="77777777" w:rsidR="004E1BFB" w:rsidRPr="00F72D61" w:rsidRDefault="004E1BFB" w:rsidP="009E214C">
                      <w:pPr>
                        <w:rPr>
                          <w:rFonts w:ascii="Courier" w:eastAsia="Times New Roman" w:hAnsi="Courier" w:cs="Arial"/>
                          <w:color w:val="222222"/>
                          <w:sz w:val="24"/>
                          <w:szCs w:val="24"/>
                        </w:rPr>
                      </w:pPr>
                      <w:r w:rsidRPr="00F72D61">
                        <w:rPr>
                          <w:rFonts w:ascii="Courier" w:eastAsia="Times New Roman" w:hAnsi="Courier" w:cs="Arial"/>
                          <w:color w:val="222222"/>
                          <w:sz w:val="24"/>
                          <w:szCs w:val="24"/>
                        </w:rPr>
                        <w:t>[</w:t>
                      </w:r>
                      <w:proofErr w:type="spellStart"/>
                      <w:proofErr w:type="gramStart"/>
                      <w:r w:rsidRPr="00F72D61">
                        <w:rPr>
                          <w:rFonts w:ascii="Courier" w:eastAsia="Times New Roman" w:hAnsi="Courier" w:cs="Arial"/>
                          <w:color w:val="222222"/>
                          <w:sz w:val="24"/>
                          <w:szCs w:val="24"/>
                        </w:rPr>
                        <w:t>root@artik</w:t>
                      </w:r>
                      <w:proofErr w:type="spellEnd"/>
                      <w:proofErr w:type="gramEnd"/>
                      <w:r w:rsidRPr="00F72D61">
                        <w:rPr>
                          <w:rFonts w:ascii="Courier" w:eastAsia="Times New Roman" w:hAnsi="Courier" w:cs="Arial"/>
                          <w:color w:val="222222"/>
                          <w:sz w:val="24"/>
                          <w:szCs w:val="24"/>
                        </w:rPr>
                        <w:t xml:space="preserve"> ~]# </w:t>
                      </w:r>
                      <w:proofErr w:type="spellStart"/>
                      <w:r w:rsidRPr="00F72D61">
                        <w:rPr>
                          <w:rFonts w:ascii="Courier" w:eastAsia="Times New Roman" w:hAnsi="Courier" w:cs="Arial"/>
                          <w:color w:val="222222"/>
                          <w:sz w:val="24"/>
                          <w:szCs w:val="24"/>
                        </w:rPr>
                        <w:t>wpa_passphrase</w:t>
                      </w:r>
                      <w:proofErr w:type="spellEnd"/>
                      <w:r w:rsidRPr="00F72D61">
                        <w:rPr>
                          <w:rFonts w:ascii="Courier" w:eastAsia="Times New Roman" w:hAnsi="Courier" w:cs="Arial"/>
                          <w:color w:val="222222"/>
                          <w:sz w:val="24"/>
                          <w:szCs w:val="24"/>
                        </w:rPr>
                        <w:t xml:space="preserve"> "SSID" "PASSWORD" &gt;&gt; /</w:t>
                      </w:r>
                      <w:proofErr w:type="spellStart"/>
                      <w:r w:rsidRPr="00F72D61">
                        <w:rPr>
                          <w:rFonts w:ascii="Courier" w:eastAsia="Times New Roman" w:hAnsi="Courier" w:cs="Arial"/>
                          <w:color w:val="222222"/>
                          <w:sz w:val="24"/>
                          <w:szCs w:val="24"/>
                        </w:rPr>
                        <w:t>etc</w:t>
                      </w:r>
                      <w:proofErr w:type="spellEnd"/>
                      <w:r w:rsidRPr="00F72D61">
                        <w:rPr>
                          <w:rFonts w:ascii="Courier" w:eastAsia="Times New Roman" w:hAnsi="Courier" w:cs="Arial"/>
                          <w:color w:val="222222"/>
                          <w:sz w:val="24"/>
                          <w:szCs w:val="24"/>
                        </w:rPr>
                        <w:t>/</w:t>
                      </w:r>
                      <w:proofErr w:type="spellStart"/>
                      <w:r w:rsidRPr="00F72D61">
                        <w:rPr>
                          <w:rFonts w:ascii="Courier" w:eastAsia="Times New Roman" w:hAnsi="Courier" w:cs="Arial"/>
                          <w:color w:val="222222"/>
                          <w:sz w:val="24"/>
                          <w:szCs w:val="24"/>
                        </w:rPr>
                        <w:t>wpa_supplicant</w:t>
                      </w:r>
                      <w:proofErr w:type="spellEnd"/>
                      <w:r w:rsidRPr="00F72D61">
                        <w:rPr>
                          <w:rFonts w:ascii="Courier" w:eastAsia="Times New Roman" w:hAnsi="Courier" w:cs="Arial"/>
                          <w:color w:val="222222"/>
                          <w:sz w:val="24"/>
                          <w:szCs w:val="24"/>
                        </w:rPr>
                        <w:t>/</w:t>
                      </w:r>
                      <w:proofErr w:type="spellStart"/>
                      <w:r w:rsidRPr="00F72D61">
                        <w:rPr>
                          <w:rFonts w:ascii="Courier" w:eastAsia="Times New Roman" w:hAnsi="Courier" w:cs="Arial"/>
                          <w:color w:val="222222"/>
                          <w:sz w:val="24"/>
                          <w:szCs w:val="24"/>
                        </w:rPr>
                        <w:t>wpa_supplicant.conf</w:t>
                      </w:r>
                      <w:proofErr w:type="spellEnd"/>
                    </w:p>
                    <w:p w14:paraId="00CB2A31" w14:textId="77777777" w:rsidR="004E1BFB" w:rsidRPr="00F72D61" w:rsidRDefault="004E1BFB" w:rsidP="009E214C">
                      <w:pPr>
                        <w:rPr>
                          <w:rFonts w:ascii="Courier" w:eastAsia="Times New Roman" w:hAnsi="Courier" w:cs="Arial"/>
                          <w:color w:val="222222"/>
                          <w:sz w:val="24"/>
                          <w:szCs w:val="24"/>
                        </w:rPr>
                      </w:pPr>
                    </w:p>
                    <w:p w14:paraId="0D1E49D5" w14:textId="77777777" w:rsidR="004E1BFB" w:rsidRPr="00F72D61"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72D61">
                        <w:rPr>
                          <w:rFonts w:ascii="Courier" w:hAnsi="Courier" w:cs="Menlo Regular"/>
                          <w:color w:val="000000"/>
                          <w:sz w:val="24"/>
                          <w:szCs w:val="24"/>
                        </w:rPr>
                        <w:t>[</w:t>
                      </w:r>
                      <w:proofErr w:type="spellStart"/>
                      <w:proofErr w:type="gramStart"/>
                      <w:r w:rsidRPr="00F72D61">
                        <w:rPr>
                          <w:rFonts w:ascii="Courier" w:hAnsi="Courier" w:cs="Menlo Regular"/>
                          <w:color w:val="000000"/>
                          <w:sz w:val="24"/>
                          <w:szCs w:val="24"/>
                        </w:rPr>
                        <w:t>root@artik</w:t>
                      </w:r>
                      <w:proofErr w:type="spellEnd"/>
                      <w:proofErr w:type="gramEnd"/>
                      <w:r w:rsidRPr="00F72D61">
                        <w:rPr>
                          <w:rFonts w:ascii="Courier" w:hAnsi="Courier" w:cs="Menlo Regular"/>
                          <w:color w:val="000000"/>
                          <w:sz w:val="24"/>
                          <w:szCs w:val="24"/>
                        </w:rPr>
                        <w:t xml:space="preserve"> ~]# cat /</w:t>
                      </w:r>
                      <w:proofErr w:type="spellStart"/>
                      <w:r w:rsidRPr="00F72D61">
                        <w:rPr>
                          <w:rFonts w:ascii="Courier" w:hAnsi="Courier" w:cs="Menlo Regular"/>
                          <w:color w:val="000000"/>
                          <w:sz w:val="24"/>
                          <w:szCs w:val="24"/>
                        </w:rPr>
                        <w:t>etc</w:t>
                      </w:r>
                      <w:proofErr w:type="spellEnd"/>
                      <w:r w:rsidRPr="00F72D61">
                        <w:rPr>
                          <w:rFonts w:ascii="Courier" w:hAnsi="Courier" w:cs="Menlo Regular"/>
                          <w:color w:val="000000"/>
                          <w:sz w:val="24"/>
                          <w:szCs w:val="24"/>
                        </w:rPr>
                        <w:t>/</w:t>
                      </w:r>
                      <w:proofErr w:type="spellStart"/>
                      <w:r w:rsidRPr="00F72D61">
                        <w:rPr>
                          <w:rFonts w:ascii="Courier" w:hAnsi="Courier" w:cs="Menlo Regular"/>
                          <w:color w:val="000000"/>
                          <w:sz w:val="24"/>
                          <w:szCs w:val="24"/>
                        </w:rPr>
                        <w:t>wpa_supplicant</w:t>
                      </w:r>
                      <w:proofErr w:type="spellEnd"/>
                      <w:r w:rsidRPr="00F72D61">
                        <w:rPr>
                          <w:rFonts w:ascii="Courier" w:hAnsi="Courier" w:cs="Menlo Regular"/>
                          <w:color w:val="000000"/>
                          <w:sz w:val="24"/>
                          <w:szCs w:val="24"/>
                        </w:rPr>
                        <w:t>/</w:t>
                      </w:r>
                      <w:proofErr w:type="spellStart"/>
                      <w:r w:rsidRPr="00F72D61">
                        <w:rPr>
                          <w:rFonts w:ascii="Courier" w:hAnsi="Courier" w:cs="Menlo Regular"/>
                          <w:color w:val="000000"/>
                          <w:sz w:val="24"/>
                          <w:szCs w:val="24"/>
                        </w:rPr>
                        <w:t>wpa_supplicant.conf</w:t>
                      </w:r>
                      <w:proofErr w:type="spellEnd"/>
                      <w:r w:rsidRPr="00F72D61">
                        <w:rPr>
                          <w:rFonts w:ascii="Courier" w:hAnsi="Courier" w:cs="Menlo Regular"/>
                          <w:color w:val="000000"/>
                          <w:sz w:val="24"/>
                          <w:szCs w:val="24"/>
                        </w:rPr>
                        <w:t xml:space="preserve"> </w:t>
                      </w:r>
                    </w:p>
                    <w:p w14:paraId="5E03346A" w14:textId="77777777" w:rsidR="004E1BFB" w:rsidRPr="00F72D61"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proofErr w:type="gramStart"/>
                      <w:r w:rsidRPr="00F72D61">
                        <w:rPr>
                          <w:rFonts w:ascii="Courier" w:hAnsi="Courier" w:cs="Menlo Regular"/>
                          <w:color w:val="000000"/>
                          <w:sz w:val="24"/>
                          <w:szCs w:val="24"/>
                        </w:rPr>
                        <w:t>ctrl</w:t>
                      </w:r>
                      <w:proofErr w:type="gramEnd"/>
                      <w:r w:rsidRPr="00F72D61">
                        <w:rPr>
                          <w:rFonts w:ascii="Courier" w:hAnsi="Courier" w:cs="Menlo Regular"/>
                          <w:color w:val="000000"/>
                          <w:sz w:val="24"/>
                          <w:szCs w:val="24"/>
                        </w:rPr>
                        <w:t>_interface</w:t>
                      </w:r>
                      <w:proofErr w:type="spellEnd"/>
                      <w:r w:rsidRPr="00F72D61">
                        <w:rPr>
                          <w:rFonts w:ascii="Courier" w:hAnsi="Courier" w:cs="Menlo Regular"/>
                          <w:color w:val="000000"/>
                          <w:sz w:val="24"/>
                          <w:szCs w:val="24"/>
                        </w:rPr>
                        <w:t>=/</w:t>
                      </w:r>
                      <w:proofErr w:type="spellStart"/>
                      <w:r w:rsidRPr="00F72D61">
                        <w:rPr>
                          <w:rFonts w:ascii="Courier" w:hAnsi="Courier" w:cs="Menlo Regular"/>
                          <w:color w:val="000000"/>
                          <w:sz w:val="24"/>
                          <w:szCs w:val="24"/>
                        </w:rPr>
                        <w:t>var</w:t>
                      </w:r>
                      <w:proofErr w:type="spellEnd"/>
                      <w:r w:rsidRPr="00F72D61">
                        <w:rPr>
                          <w:rFonts w:ascii="Courier" w:hAnsi="Courier" w:cs="Menlo Regular"/>
                          <w:color w:val="000000"/>
                          <w:sz w:val="24"/>
                          <w:szCs w:val="24"/>
                        </w:rPr>
                        <w:t>/run/</w:t>
                      </w:r>
                      <w:proofErr w:type="spellStart"/>
                      <w:r w:rsidRPr="00F72D61">
                        <w:rPr>
                          <w:rFonts w:ascii="Courier" w:hAnsi="Courier" w:cs="Menlo Regular"/>
                          <w:color w:val="000000"/>
                          <w:sz w:val="24"/>
                          <w:szCs w:val="24"/>
                        </w:rPr>
                        <w:t>wpa_supplicant</w:t>
                      </w:r>
                      <w:proofErr w:type="spellEnd"/>
                    </w:p>
                    <w:p w14:paraId="3BFEA927" w14:textId="77777777" w:rsidR="004E1BFB" w:rsidRPr="00F72D61"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spellStart"/>
                      <w:proofErr w:type="gramStart"/>
                      <w:r w:rsidRPr="00F72D61">
                        <w:rPr>
                          <w:rFonts w:ascii="Courier" w:hAnsi="Courier" w:cs="Menlo Regular"/>
                          <w:color w:val="000000"/>
                          <w:sz w:val="24"/>
                          <w:szCs w:val="24"/>
                        </w:rPr>
                        <w:t>ctrl</w:t>
                      </w:r>
                      <w:proofErr w:type="gramEnd"/>
                      <w:r w:rsidRPr="00F72D61">
                        <w:rPr>
                          <w:rFonts w:ascii="Courier" w:hAnsi="Courier" w:cs="Menlo Regular"/>
                          <w:color w:val="000000"/>
                          <w:sz w:val="24"/>
                          <w:szCs w:val="24"/>
                        </w:rPr>
                        <w:t>_interface_group</w:t>
                      </w:r>
                      <w:proofErr w:type="spellEnd"/>
                      <w:r w:rsidRPr="00F72D61">
                        <w:rPr>
                          <w:rFonts w:ascii="Courier" w:hAnsi="Courier" w:cs="Menlo Regular"/>
                          <w:color w:val="000000"/>
                          <w:sz w:val="24"/>
                          <w:szCs w:val="24"/>
                        </w:rPr>
                        <w:t>=</w:t>
                      </w:r>
                      <w:proofErr w:type="spellStart"/>
                      <w:r w:rsidRPr="00F72D61">
                        <w:rPr>
                          <w:rFonts w:ascii="Courier" w:hAnsi="Courier" w:cs="Menlo Regular"/>
                          <w:color w:val="000000"/>
                          <w:sz w:val="24"/>
                          <w:szCs w:val="24"/>
                        </w:rPr>
                        <w:t>netdev</w:t>
                      </w:r>
                      <w:proofErr w:type="spellEnd"/>
                    </w:p>
                    <w:p w14:paraId="33AC08D9" w14:textId="77777777" w:rsidR="004E1BFB" w:rsidRPr="00F72D61"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
                    <w:p w14:paraId="69DC31D7" w14:textId="77777777" w:rsidR="004E1BFB" w:rsidRPr="00F72D61"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F72D61">
                        <w:rPr>
                          <w:rFonts w:ascii="Courier" w:hAnsi="Courier" w:cs="Menlo Regular"/>
                          <w:color w:val="000000"/>
                          <w:sz w:val="24"/>
                          <w:szCs w:val="24"/>
                        </w:rPr>
                        <w:t>network</w:t>
                      </w:r>
                      <w:proofErr w:type="gramEnd"/>
                      <w:r w:rsidRPr="00F72D61">
                        <w:rPr>
                          <w:rFonts w:ascii="Courier" w:hAnsi="Courier" w:cs="Menlo Regular"/>
                          <w:color w:val="000000"/>
                          <w:sz w:val="24"/>
                          <w:szCs w:val="24"/>
                        </w:rPr>
                        <w:t>={</w:t>
                      </w:r>
                    </w:p>
                    <w:p w14:paraId="3F70EA1C" w14:textId="77777777" w:rsidR="004E1BFB" w:rsidRPr="00F72D61"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72D61">
                        <w:rPr>
                          <w:rFonts w:ascii="Courier" w:hAnsi="Courier" w:cs="Menlo Regular"/>
                          <w:color w:val="000000"/>
                          <w:sz w:val="24"/>
                          <w:szCs w:val="24"/>
                        </w:rPr>
                        <w:tab/>
                      </w:r>
                      <w:proofErr w:type="spellStart"/>
                      <w:proofErr w:type="gramStart"/>
                      <w:r w:rsidRPr="00F72D61">
                        <w:rPr>
                          <w:rFonts w:ascii="Courier" w:hAnsi="Courier" w:cs="Menlo Regular"/>
                          <w:color w:val="000000"/>
                          <w:sz w:val="24"/>
                          <w:szCs w:val="24"/>
                        </w:rPr>
                        <w:t>ssid</w:t>
                      </w:r>
                      <w:proofErr w:type="spellEnd"/>
                      <w:proofErr w:type="gramEnd"/>
                      <w:r w:rsidRPr="00F72D61">
                        <w:rPr>
                          <w:rFonts w:ascii="Courier" w:hAnsi="Courier" w:cs="Menlo Regular"/>
                          <w:color w:val="000000"/>
                          <w:sz w:val="24"/>
                          <w:szCs w:val="24"/>
                        </w:rPr>
                        <w:t>="SSID"</w:t>
                      </w:r>
                    </w:p>
                    <w:p w14:paraId="69D20850" w14:textId="77777777" w:rsidR="004E1BFB" w:rsidRPr="00F72D61"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72D61">
                        <w:rPr>
                          <w:rFonts w:ascii="Courier" w:hAnsi="Courier" w:cs="Menlo Regular"/>
                          <w:color w:val="000000"/>
                          <w:sz w:val="24"/>
                          <w:szCs w:val="24"/>
                        </w:rPr>
                        <w:tab/>
                        <w:t>#</w:t>
                      </w:r>
                      <w:proofErr w:type="spellStart"/>
                      <w:proofErr w:type="gramStart"/>
                      <w:r w:rsidRPr="00F72D61">
                        <w:rPr>
                          <w:rFonts w:ascii="Courier" w:hAnsi="Courier" w:cs="Menlo Regular"/>
                          <w:color w:val="000000"/>
                          <w:sz w:val="24"/>
                          <w:szCs w:val="24"/>
                        </w:rPr>
                        <w:t>psk</w:t>
                      </w:r>
                      <w:proofErr w:type="spellEnd"/>
                      <w:proofErr w:type="gramEnd"/>
                      <w:r w:rsidRPr="00F72D61">
                        <w:rPr>
                          <w:rFonts w:ascii="Courier" w:hAnsi="Courier" w:cs="Menlo Regular"/>
                          <w:color w:val="000000"/>
                          <w:sz w:val="24"/>
                          <w:szCs w:val="24"/>
                        </w:rPr>
                        <w:t>="PASSWORD"</w:t>
                      </w:r>
                    </w:p>
                    <w:p w14:paraId="3995E497" w14:textId="77777777" w:rsidR="004E1BFB" w:rsidRPr="00F72D61"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72D61">
                        <w:rPr>
                          <w:rFonts w:ascii="Courier" w:hAnsi="Courier" w:cs="Menlo Regular"/>
                          <w:color w:val="000000"/>
                          <w:sz w:val="24"/>
                          <w:szCs w:val="24"/>
                        </w:rPr>
                        <w:tab/>
                      </w:r>
                      <w:proofErr w:type="gramStart"/>
                      <w:r w:rsidRPr="00F72D61">
                        <w:rPr>
                          <w:rFonts w:ascii="Courier" w:hAnsi="Courier" w:cs="Menlo Regular"/>
                          <w:color w:val="000000"/>
                          <w:sz w:val="24"/>
                          <w:szCs w:val="24"/>
                        </w:rPr>
                        <w:t>psk</w:t>
                      </w:r>
                      <w:proofErr w:type="gramEnd"/>
                      <w:r w:rsidRPr="00F72D61">
                        <w:rPr>
                          <w:rFonts w:ascii="Courier" w:hAnsi="Courier" w:cs="Menlo Regular"/>
                          <w:color w:val="000000"/>
                          <w:sz w:val="24"/>
                          <w:szCs w:val="24"/>
                        </w:rPr>
                        <w:t>=c2161655c6ba444d8df94cbbf4e9c5c4c61fc37702b9c66ed37aee1545a5a333</w:t>
                      </w:r>
                    </w:p>
                    <w:p w14:paraId="466F548A" w14:textId="77777777" w:rsidR="004E1BFB" w:rsidRPr="00F72D61"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72D61">
                        <w:rPr>
                          <w:rFonts w:ascii="Courier" w:hAnsi="Courier" w:cs="Menlo Regular"/>
                          <w:color w:val="000000"/>
                          <w:sz w:val="24"/>
                          <w:szCs w:val="24"/>
                        </w:rPr>
                        <w:t>}</w:t>
                      </w:r>
                    </w:p>
                    <w:p w14:paraId="380B0A40" w14:textId="77777777" w:rsidR="004E1BFB" w:rsidRPr="00F72D61" w:rsidRDefault="004E1BFB" w:rsidP="009E214C">
                      <w:pPr>
                        <w:rPr>
                          <w:rFonts w:ascii="Courier" w:eastAsia="Times New Roman" w:hAnsi="Courier" w:cs="Arial"/>
                          <w:color w:val="222222"/>
                          <w:sz w:val="22"/>
                        </w:rPr>
                      </w:pPr>
                    </w:p>
                    <w:p w14:paraId="1A95041B" w14:textId="77777777" w:rsidR="004E1BFB" w:rsidRDefault="004E1BFB" w:rsidP="009E214C">
                      <w:pPr>
                        <w:rPr>
                          <w:rFonts w:ascii="Courier" w:eastAsia="Times New Roman" w:hAnsi="Courier" w:cs="Arial"/>
                          <w:color w:val="222222"/>
                          <w:sz w:val="24"/>
                          <w:szCs w:val="24"/>
                        </w:rPr>
                      </w:pPr>
                    </w:p>
                    <w:p w14:paraId="61CB44E4" w14:textId="77777777" w:rsidR="004E1BFB" w:rsidRDefault="004E1BFB" w:rsidP="009E214C">
                      <w:pPr>
                        <w:rPr>
                          <w:rFonts w:ascii="Courier" w:eastAsia="Times New Roman" w:hAnsi="Courier" w:cs="Arial"/>
                          <w:color w:val="222222"/>
                          <w:sz w:val="24"/>
                          <w:szCs w:val="24"/>
                        </w:rPr>
                      </w:pPr>
                    </w:p>
                    <w:p w14:paraId="4E1ECACD" w14:textId="77777777" w:rsidR="004E1BFB" w:rsidRDefault="004E1BFB" w:rsidP="009E214C">
                      <w:pPr>
                        <w:rPr>
                          <w:rFonts w:ascii="Courier" w:eastAsia="Times New Roman" w:hAnsi="Courier" w:cs="Arial"/>
                          <w:color w:val="222222"/>
                          <w:sz w:val="24"/>
                          <w:szCs w:val="24"/>
                        </w:rPr>
                      </w:pPr>
                    </w:p>
                    <w:p w14:paraId="0E56EA80" w14:textId="77777777" w:rsidR="004E1BFB" w:rsidRPr="00B73DD2" w:rsidRDefault="004E1BFB" w:rsidP="009E214C">
                      <w:pPr>
                        <w:rPr>
                          <w:rFonts w:ascii="Courier" w:hAnsi="Courier" w:cs="Menlo Regular"/>
                          <w:b/>
                          <w:color w:val="000000"/>
                          <w:sz w:val="24"/>
                          <w:szCs w:val="24"/>
                        </w:rPr>
                      </w:pPr>
                    </w:p>
                  </w:txbxContent>
                </v:textbox>
                <w10:wrap type="topAndBottom"/>
              </v:shape>
            </w:pict>
          </mc:Fallback>
        </mc:AlternateContent>
      </w:r>
      <w:r>
        <w:rPr>
          <w:sz w:val="22"/>
        </w:rPr>
        <w:t>In this step, we will configure the wpa_supplicant.conf file to include your WiFi router settings. Please replace SSID and PASSWORD in the first command below by using your own configuration.</w:t>
      </w:r>
    </w:p>
    <w:p w14:paraId="142F28EC" w14:textId="77777777" w:rsidR="009E214C" w:rsidRDefault="009E214C" w:rsidP="009E214C">
      <w:pPr>
        <w:rPr>
          <w:sz w:val="22"/>
        </w:rPr>
      </w:pPr>
      <w:r>
        <w:rPr>
          <w:sz w:val="22"/>
        </w:rPr>
        <w:t xml:space="preserve">Use ‘cat /etc/wpa_supplicant/wpa_supplicant.conf’ to make sure your settings have been included into the configuration file properly. </w:t>
      </w:r>
    </w:p>
    <w:p w14:paraId="7041AD37" w14:textId="77777777" w:rsidR="009E214C" w:rsidRPr="00406B1D" w:rsidRDefault="009E214C" w:rsidP="009E214C">
      <w:pPr>
        <w:rPr>
          <w:sz w:val="22"/>
        </w:rPr>
      </w:pPr>
    </w:p>
    <w:p w14:paraId="229EFBC3" w14:textId="77777777" w:rsidR="009E214C" w:rsidRDefault="009E214C"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rPr>
      </w:pPr>
      <w:r>
        <w:rPr>
          <w:sz w:val="22"/>
        </w:rPr>
        <w:t>Restart wpa_supplicant and use dhclient to obtain an IP address</w:t>
      </w:r>
    </w:p>
    <w:p w14:paraId="482D2727" w14:textId="77777777" w:rsidR="009E214C" w:rsidRDefault="009E214C"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szCs w:val="20"/>
        </w:rPr>
      </w:pPr>
      <w:r>
        <w:rPr>
          <w:noProof/>
        </w:rPr>
        <mc:AlternateContent>
          <mc:Choice Requires="wps">
            <w:drawing>
              <wp:anchor distT="0" distB="0" distL="114300" distR="114300" simplePos="0" relativeHeight="251793408" behindDoc="0" locked="0" layoutInCell="1" allowOverlap="1" wp14:anchorId="79B615AB" wp14:editId="596A2AB2">
                <wp:simplePos x="0" y="0"/>
                <wp:positionH relativeFrom="column">
                  <wp:posOffset>79375</wp:posOffset>
                </wp:positionH>
                <wp:positionV relativeFrom="paragraph">
                  <wp:posOffset>113030</wp:posOffset>
                </wp:positionV>
                <wp:extent cx="5943600" cy="632460"/>
                <wp:effectExtent l="0" t="0" r="25400" b="27940"/>
                <wp:wrapTopAndBottom/>
                <wp:docPr id="30" name="Text Box 30"/>
                <wp:cNvGraphicFramePr/>
                <a:graphic xmlns:a="http://schemas.openxmlformats.org/drawingml/2006/main">
                  <a:graphicData uri="http://schemas.microsoft.com/office/word/2010/wordprocessingShape">
                    <wps:wsp>
                      <wps:cNvSpPr txBox="1"/>
                      <wps:spPr>
                        <a:xfrm>
                          <a:off x="0" y="0"/>
                          <a:ext cx="5943600" cy="632460"/>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20A53856" w14:textId="0FA30A10" w:rsidR="00611180" w:rsidRDefault="00611180" w:rsidP="009E214C">
                            <w:pPr>
                              <w:rPr>
                                <w:rFonts w:ascii="Courier" w:eastAsia="Times New Roman" w:hAnsi="Courier" w:cs="Arial"/>
                                <w:color w:val="222222"/>
                                <w:sz w:val="24"/>
                                <w:szCs w:val="24"/>
                              </w:rPr>
                            </w:pPr>
                            <w:r w:rsidRPr="00F72D61">
                              <w:rPr>
                                <w:rFonts w:ascii="Courier" w:eastAsia="Times New Roman" w:hAnsi="Courier" w:cs="Arial"/>
                                <w:color w:val="222222"/>
                                <w:sz w:val="24"/>
                                <w:szCs w:val="24"/>
                              </w:rPr>
                              <w:t xml:space="preserve">[root@artik ~]# </w:t>
                            </w:r>
                            <w:r>
                              <w:rPr>
                                <w:rFonts w:ascii="Courier" w:eastAsia="Times New Roman" w:hAnsi="Courier" w:cs="Arial"/>
                                <w:color w:val="222222"/>
                                <w:sz w:val="24"/>
                                <w:szCs w:val="24"/>
                              </w:rPr>
                              <w:t xml:space="preserve">systemctl </w:t>
                            </w:r>
                            <w:r w:rsidRPr="00611180">
                              <w:rPr>
                                <w:rFonts w:ascii="Courier" w:eastAsia="Times New Roman" w:hAnsi="Courier" w:cs="Arial"/>
                                <w:color w:val="FF0000"/>
                                <w:sz w:val="24"/>
                                <w:szCs w:val="24"/>
                              </w:rPr>
                              <w:t>re</w:t>
                            </w:r>
                            <w:r>
                              <w:rPr>
                                <w:rFonts w:ascii="Courier" w:eastAsia="Times New Roman" w:hAnsi="Courier" w:cs="Arial"/>
                                <w:color w:val="222222"/>
                                <w:sz w:val="24"/>
                                <w:szCs w:val="24"/>
                              </w:rPr>
                              <w:t>start wpa_supplicant</w:t>
                            </w:r>
                          </w:p>
                          <w:p w14:paraId="7D6EF2FC" w14:textId="77777777" w:rsidR="00611180" w:rsidRPr="00F72D61" w:rsidRDefault="00611180" w:rsidP="009E214C">
                            <w:pPr>
                              <w:rPr>
                                <w:rFonts w:ascii="Courier" w:eastAsia="Times New Roman" w:hAnsi="Courier" w:cs="Arial"/>
                                <w:color w:val="222222"/>
                                <w:sz w:val="22"/>
                              </w:rPr>
                            </w:pPr>
                            <w:r>
                              <w:rPr>
                                <w:rFonts w:ascii="Courier" w:eastAsia="Times New Roman" w:hAnsi="Courier" w:cs="Arial"/>
                                <w:color w:val="222222"/>
                                <w:sz w:val="24"/>
                                <w:szCs w:val="24"/>
                              </w:rPr>
                              <w:t>[root@artik ~]# dhclient wlan0</w:t>
                            </w:r>
                          </w:p>
                          <w:p w14:paraId="246CB325" w14:textId="77777777" w:rsidR="00611180" w:rsidRDefault="00611180" w:rsidP="009E214C">
                            <w:pPr>
                              <w:rPr>
                                <w:rFonts w:ascii="Courier" w:eastAsia="Times New Roman" w:hAnsi="Courier" w:cs="Arial"/>
                                <w:color w:val="222222"/>
                                <w:sz w:val="24"/>
                                <w:szCs w:val="24"/>
                              </w:rPr>
                            </w:pPr>
                          </w:p>
                          <w:p w14:paraId="7921672F" w14:textId="77777777" w:rsidR="00611180" w:rsidRDefault="00611180" w:rsidP="009E214C">
                            <w:pPr>
                              <w:rPr>
                                <w:rFonts w:ascii="Courier" w:eastAsia="Times New Roman" w:hAnsi="Courier" w:cs="Arial"/>
                                <w:color w:val="222222"/>
                                <w:sz w:val="24"/>
                                <w:szCs w:val="24"/>
                              </w:rPr>
                            </w:pPr>
                          </w:p>
                          <w:p w14:paraId="118060A0" w14:textId="77777777" w:rsidR="00611180" w:rsidRDefault="00611180" w:rsidP="009E214C">
                            <w:pPr>
                              <w:rPr>
                                <w:rFonts w:ascii="Courier" w:eastAsia="Times New Roman" w:hAnsi="Courier" w:cs="Arial"/>
                                <w:color w:val="222222"/>
                                <w:sz w:val="24"/>
                                <w:szCs w:val="24"/>
                              </w:rPr>
                            </w:pPr>
                          </w:p>
                          <w:p w14:paraId="050798FE" w14:textId="77777777" w:rsidR="00611180" w:rsidRPr="00B73DD2" w:rsidRDefault="00611180" w:rsidP="009E214C">
                            <w:pPr>
                              <w:rPr>
                                <w:rFonts w:ascii="Courier" w:hAnsi="Courier" w:cs="Menlo Regular"/>
                                <w:b/>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0" o:spid="_x0000_s1028" type="#_x0000_t202" style="position:absolute;left:0;text-align:left;margin-left:6.25pt;margin-top:8.9pt;width:468pt;height:49.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" fillcolor="black [320]" strokecolor="black [3200]" strokeweight=".5pt">
                <v:fill color2="black [160]" rotate="t" colors="0 #9b9b9b;.5 #8e8e8e;1 #797979" focus="100%" type="gradient">
                  <o:fill v:ext="view" type="gradientUnscaled"/>
                </v:fill>
                <v:textbox>
                  <w:txbxContent>
                    <w:p w14:paraId="20A53856" w14:textId="0FA30A10" w:rsidR="00611180" w:rsidRDefault="00611180" w:rsidP="009E214C">
                      <w:pPr>
                        <w:rPr>
                          <w:rFonts w:ascii="Courier" w:eastAsia="Times New Roman" w:hAnsi="Courier" w:cs="Arial"/>
                          <w:color w:val="222222"/>
                          <w:sz w:val="24"/>
                          <w:szCs w:val="24"/>
                        </w:rPr>
                      </w:pPr>
                      <w:r w:rsidRPr="00F72D61">
                        <w:rPr>
                          <w:rFonts w:ascii="Courier" w:eastAsia="Times New Roman" w:hAnsi="Courier" w:cs="Arial"/>
                          <w:color w:val="222222"/>
                          <w:sz w:val="24"/>
                          <w:szCs w:val="24"/>
                        </w:rPr>
                        <w:t xml:space="preserve">[root@artik ~]# </w:t>
                      </w:r>
                      <w:r>
                        <w:rPr>
                          <w:rFonts w:ascii="Courier" w:eastAsia="Times New Roman" w:hAnsi="Courier" w:cs="Arial"/>
                          <w:color w:val="222222"/>
                          <w:sz w:val="24"/>
                          <w:szCs w:val="24"/>
                        </w:rPr>
                        <w:t xml:space="preserve">systemctl </w:t>
                      </w:r>
                      <w:r w:rsidRPr="00611180">
                        <w:rPr>
                          <w:rFonts w:ascii="Courier" w:eastAsia="Times New Roman" w:hAnsi="Courier" w:cs="Arial"/>
                          <w:color w:val="FF0000"/>
                          <w:sz w:val="24"/>
                          <w:szCs w:val="24"/>
                        </w:rPr>
                        <w:t>re</w:t>
                      </w:r>
                      <w:r>
                        <w:rPr>
                          <w:rFonts w:ascii="Courier" w:eastAsia="Times New Roman" w:hAnsi="Courier" w:cs="Arial"/>
                          <w:color w:val="222222"/>
                          <w:sz w:val="24"/>
                          <w:szCs w:val="24"/>
                        </w:rPr>
                        <w:t>start wpa_supplicant</w:t>
                      </w:r>
                    </w:p>
                    <w:p w14:paraId="7D6EF2FC" w14:textId="77777777" w:rsidR="00611180" w:rsidRPr="00F72D61" w:rsidRDefault="00611180" w:rsidP="009E214C">
                      <w:pPr>
                        <w:rPr>
                          <w:rFonts w:ascii="Courier" w:eastAsia="Times New Roman" w:hAnsi="Courier" w:cs="Arial"/>
                          <w:color w:val="222222"/>
                          <w:sz w:val="22"/>
                        </w:rPr>
                      </w:pPr>
                      <w:r>
                        <w:rPr>
                          <w:rFonts w:ascii="Courier" w:eastAsia="Times New Roman" w:hAnsi="Courier" w:cs="Arial"/>
                          <w:color w:val="222222"/>
                          <w:sz w:val="24"/>
                          <w:szCs w:val="24"/>
                        </w:rPr>
                        <w:t>[root@artik ~]# dhclient wlan0</w:t>
                      </w:r>
                    </w:p>
                    <w:p w14:paraId="246CB325" w14:textId="77777777" w:rsidR="00611180" w:rsidRDefault="00611180" w:rsidP="009E214C">
                      <w:pPr>
                        <w:rPr>
                          <w:rFonts w:ascii="Courier" w:eastAsia="Times New Roman" w:hAnsi="Courier" w:cs="Arial"/>
                          <w:color w:val="222222"/>
                          <w:sz w:val="24"/>
                          <w:szCs w:val="24"/>
                        </w:rPr>
                      </w:pPr>
                    </w:p>
                    <w:p w14:paraId="7921672F" w14:textId="77777777" w:rsidR="00611180" w:rsidRDefault="00611180" w:rsidP="009E214C">
                      <w:pPr>
                        <w:rPr>
                          <w:rFonts w:ascii="Courier" w:eastAsia="Times New Roman" w:hAnsi="Courier" w:cs="Arial"/>
                          <w:color w:val="222222"/>
                          <w:sz w:val="24"/>
                          <w:szCs w:val="24"/>
                        </w:rPr>
                      </w:pPr>
                    </w:p>
                    <w:p w14:paraId="118060A0" w14:textId="77777777" w:rsidR="00611180" w:rsidRDefault="00611180" w:rsidP="009E214C">
                      <w:pPr>
                        <w:rPr>
                          <w:rFonts w:ascii="Courier" w:eastAsia="Times New Roman" w:hAnsi="Courier" w:cs="Arial"/>
                          <w:color w:val="222222"/>
                          <w:sz w:val="24"/>
                          <w:szCs w:val="24"/>
                        </w:rPr>
                      </w:pPr>
                    </w:p>
                    <w:p w14:paraId="050798FE" w14:textId="77777777" w:rsidR="00611180" w:rsidRPr="00B73DD2" w:rsidRDefault="00611180" w:rsidP="009E214C">
                      <w:pPr>
                        <w:rPr>
                          <w:rFonts w:ascii="Courier" w:hAnsi="Courier" w:cs="Menlo Regular"/>
                          <w:b/>
                          <w:color w:val="000000"/>
                          <w:sz w:val="24"/>
                          <w:szCs w:val="24"/>
                        </w:rPr>
                      </w:pPr>
                    </w:p>
                  </w:txbxContent>
                </v:textbox>
                <w10:wrap type="topAndBottom"/>
              </v:shape>
            </w:pict>
          </mc:Fallback>
        </mc:AlternateContent>
      </w:r>
    </w:p>
    <w:p w14:paraId="0743EFAB" w14:textId="77777777" w:rsidR="009E214C" w:rsidRDefault="009E214C"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rPr>
      </w:pPr>
      <w:r>
        <w:rPr>
          <w:noProof/>
        </w:rPr>
        <mc:AlternateContent>
          <mc:Choice Requires="wps">
            <w:drawing>
              <wp:anchor distT="0" distB="0" distL="114300" distR="114300" simplePos="0" relativeHeight="251794432" behindDoc="0" locked="0" layoutInCell="1" allowOverlap="1" wp14:anchorId="58F4C5F4" wp14:editId="415B12EF">
                <wp:simplePos x="0" y="0"/>
                <wp:positionH relativeFrom="column">
                  <wp:posOffset>130175</wp:posOffset>
                </wp:positionH>
                <wp:positionV relativeFrom="paragraph">
                  <wp:posOffset>578485</wp:posOffset>
                </wp:positionV>
                <wp:extent cx="6005195" cy="2576195"/>
                <wp:effectExtent l="0" t="0" r="14605" b="14605"/>
                <wp:wrapTopAndBottom/>
                <wp:docPr id="23" name="Text Box 23"/>
                <wp:cNvGraphicFramePr/>
                <a:graphic xmlns:a="http://schemas.openxmlformats.org/drawingml/2006/main">
                  <a:graphicData uri="http://schemas.microsoft.com/office/word/2010/wordprocessingShape">
                    <wps:wsp>
                      <wps:cNvSpPr txBox="1"/>
                      <wps:spPr>
                        <a:xfrm>
                          <a:off x="0" y="0"/>
                          <a:ext cx="6005195" cy="2576195"/>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7E024C2A" w14:textId="77777777" w:rsidR="00611180" w:rsidRPr="001B7FD9"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72D61">
                              <w:rPr>
                                <w:rFonts w:ascii="Courier" w:eastAsia="Times New Roman" w:hAnsi="Courier" w:cs="Arial"/>
                                <w:color w:val="222222"/>
                                <w:sz w:val="24"/>
                                <w:szCs w:val="24"/>
                              </w:rPr>
                              <w:t xml:space="preserve">[root@artik ~]# </w:t>
                            </w:r>
                            <w:r w:rsidRPr="001B7FD9">
                              <w:rPr>
                                <w:rFonts w:ascii="Courier" w:hAnsi="Courier" w:cs="Menlo Regular"/>
                                <w:color w:val="000000"/>
                                <w:sz w:val="24"/>
                                <w:szCs w:val="24"/>
                              </w:rPr>
                              <w:t>ifconfig wlan</w:t>
                            </w:r>
                          </w:p>
                          <w:p w14:paraId="3930EE6E" w14:textId="77777777" w:rsidR="00611180" w:rsidRPr="001B7FD9"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 xml:space="preserve">wlan0     Link encap:Ethernet  HWaddr 00:50:43:02:fe:01  </w:t>
                            </w:r>
                          </w:p>
                          <w:p w14:paraId="2537BF84" w14:textId="77777777" w:rsidR="00611180" w:rsidRPr="001B7FD9"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Pr>
                                <w:rFonts w:ascii="Courier" w:hAnsi="Courier" w:cs="Menlo Regular"/>
                                <w:color w:val="000000"/>
                                <w:sz w:val="24"/>
                                <w:szCs w:val="24"/>
                              </w:rPr>
                              <w:t xml:space="preserve">          inet addr:</w:t>
                            </w:r>
                            <w:r w:rsidRPr="00350694">
                              <w:rPr>
                                <w:rFonts w:ascii="Courier" w:hAnsi="Courier" w:cs="Menlo Regular"/>
                                <w:b/>
                                <w:color w:val="000000"/>
                                <w:sz w:val="24"/>
                                <w:szCs w:val="24"/>
                              </w:rPr>
                              <w:t>10.0.1.51</w:t>
                            </w:r>
                            <w:r w:rsidRPr="001B7FD9">
                              <w:rPr>
                                <w:rFonts w:ascii="Courier" w:hAnsi="Courier" w:cs="Menlo Regular"/>
                                <w:color w:val="000000"/>
                                <w:sz w:val="24"/>
                                <w:szCs w:val="24"/>
                              </w:rPr>
                              <w:t xml:space="preserve">  Bcast:10.0.1.255  Mask:255.255.255.0</w:t>
                            </w:r>
                          </w:p>
                          <w:p w14:paraId="66BADE5A" w14:textId="77777777" w:rsidR="00611180" w:rsidRPr="001B7FD9"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 xml:space="preserve">          inet6 addr: fe80::250:43ff:fe02:fe01/64 Scope:Link</w:t>
                            </w:r>
                          </w:p>
                          <w:p w14:paraId="29F113C4" w14:textId="77777777" w:rsidR="00611180" w:rsidRPr="001B7FD9"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 xml:space="preserve">          inet6 addr: 2601:646:8881:4923:250:43ff:fe02:fe01/64 Scope:Global</w:t>
                            </w:r>
                          </w:p>
                          <w:p w14:paraId="208FFD5A" w14:textId="77777777" w:rsidR="00611180" w:rsidRPr="001B7FD9"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 xml:space="preserve">          inet6 addr: 2601:646:8881:4923:99af:2c8:df37:ceca/64 Scope:Global</w:t>
                            </w:r>
                          </w:p>
                          <w:p w14:paraId="4EF7338C" w14:textId="77777777" w:rsidR="00611180" w:rsidRPr="001B7FD9"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 xml:space="preserve">          UP BROADCAST RUNNING MULTICAST  MTU:1500  Metric:1</w:t>
                            </w:r>
                          </w:p>
                          <w:p w14:paraId="7C815121" w14:textId="77777777" w:rsidR="00611180" w:rsidRPr="001B7FD9"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 xml:space="preserve">          RX packets:51 errors:0 dropped:0 overruns:0 frame:0</w:t>
                            </w:r>
                          </w:p>
                          <w:p w14:paraId="081265F0" w14:textId="77777777" w:rsidR="00611180" w:rsidRPr="001B7FD9"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 xml:space="preserve">          TX packets:79 errors:0 dropped:0 overruns:0 carrier:0</w:t>
                            </w:r>
                          </w:p>
                          <w:p w14:paraId="44DD60E9" w14:textId="77777777" w:rsidR="00611180" w:rsidRPr="001B7FD9"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 xml:space="preserve">          collisions:0 txqueuelen:1000 </w:t>
                            </w:r>
                          </w:p>
                          <w:p w14:paraId="7BDB9160" w14:textId="77777777" w:rsidR="00611180" w:rsidRPr="001B7FD9" w:rsidRDefault="00611180" w:rsidP="009E214C">
                            <w:pPr>
                              <w:rPr>
                                <w:rFonts w:ascii="Courier" w:eastAsia="Times New Roman" w:hAnsi="Courier" w:cs="Arial"/>
                                <w:color w:val="222222"/>
                                <w:sz w:val="24"/>
                                <w:szCs w:val="24"/>
                              </w:rPr>
                            </w:pPr>
                            <w:r w:rsidRPr="001B7FD9">
                              <w:rPr>
                                <w:rFonts w:ascii="Courier" w:hAnsi="Courier" w:cs="Menlo Regular"/>
                                <w:color w:val="000000"/>
                                <w:sz w:val="24"/>
                                <w:szCs w:val="24"/>
                              </w:rPr>
                              <w:t xml:space="preserve">          RX bytes:7177 (7.1 KB)  TX bytes:11851 (11.8 KB)</w:t>
                            </w:r>
                          </w:p>
                          <w:p w14:paraId="3164FBB3" w14:textId="77777777" w:rsidR="00611180" w:rsidRDefault="00611180" w:rsidP="009E214C">
                            <w:pPr>
                              <w:rPr>
                                <w:rFonts w:ascii="Courier" w:eastAsia="Times New Roman" w:hAnsi="Courier" w:cs="Arial"/>
                                <w:color w:val="222222"/>
                                <w:sz w:val="24"/>
                                <w:szCs w:val="24"/>
                              </w:rPr>
                            </w:pPr>
                          </w:p>
                          <w:p w14:paraId="0A18C431" w14:textId="77777777" w:rsidR="00611180" w:rsidRPr="00B73DD2" w:rsidRDefault="00611180" w:rsidP="009E214C">
                            <w:pPr>
                              <w:rPr>
                                <w:rFonts w:ascii="Courier" w:hAnsi="Courier" w:cs="Menlo Regular"/>
                                <w:b/>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29" type="#_x0000_t202" style="position:absolute;left:0;text-align:left;margin-left:10.25pt;margin-top:45.55pt;width:472.85pt;height:202.8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" fillcolor="black [320]" strokecolor="black [3200]" strokeweight=".5pt">
                <v:fill color2="black [160]" rotate="t" colors="0 #9b9b9b;.5 #8e8e8e;1 #797979" focus="100%" type="gradient">
                  <o:fill v:ext="view" type="gradientUnscaled"/>
                </v:fill>
                <v:textbox>
                  <w:txbxContent>
                    <w:p w14:paraId="6B716B0A" w14:textId="77777777" w:rsidR="004E1BFB" w:rsidRPr="001B7FD9"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72D61">
                        <w:rPr>
                          <w:rFonts w:ascii="Courier" w:eastAsia="Times New Roman" w:hAnsi="Courier" w:cs="Arial"/>
                          <w:color w:val="222222"/>
                          <w:sz w:val="24"/>
                          <w:szCs w:val="24"/>
                        </w:rPr>
                        <w:t>[</w:t>
                      </w:r>
                      <w:proofErr w:type="spellStart"/>
                      <w:proofErr w:type="gramStart"/>
                      <w:r w:rsidRPr="00F72D61">
                        <w:rPr>
                          <w:rFonts w:ascii="Courier" w:eastAsia="Times New Roman" w:hAnsi="Courier" w:cs="Arial"/>
                          <w:color w:val="222222"/>
                          <w:sz w:val="24"/>
                          <w:szCs w:val="24"/>
                        </w:rPr>
                        <w:t>root@artik</w:t>
                      </w:r>
                      <w:proofErr w:type="spellEnd"/>
                      <w:proofErr w:type="gramEnd"/>
                      <w:r w:rsidRPr="00F72D61">
                        <w:rPr>
                          <w:rFonts w:ascii="Courier" w:eastAsia="Times New Roman" w:hAnsi="Courier" w:cs="Arial"/>
                          <w:color w:val="222222"/>
                          <w:sz w:val="24"/>
                          <w:szCs w:val="24"/>
                        </w:rPr>
                        <w:t xml:space="preserve"> ~]# </w:t>
                      </w:r>
                      <w:proofErr w:type="spellStart"/>
                      <w:r w:rsidRPr="001B7FD9">
                        <w:rPr>
                          <w:rFonts w:ascii="Courier" w:hAnsi="Courier" w:cs="Menlo Regular"/>
                          <w:color w:val="000000"/>
                          <w:sz w:val="24"/>
                          <w:szCs w:val="24"/>
                        </w:rPr>
                        <w:t>ifconfig</w:t>
                      </w:r>
                      <w:proofErr w:type="spellEnd"/>
                      <w:r w:rsidRPr="001B7FD9">
                        <w:rPr>
                          <w:rFonts w:ascii="Courier" w:hAnsi="Courier" w:cs="Menlo Regular"/>
                          <w:color w:val="000000"/>
                          <w:sz w:val="24"/>
                          <w:szCs w:val="24"/>
                        </w:rPr>
                        <w:t xml:space="preserve"> </w:t>
                      </w:r>
                      <w:proofErr w:type="spellStart"/>
                      <w:r w:rsidRPr="001B7FD9">
                        <w:rPr>
                          <w:rFonts w:ascii="Courier" w:hAnsi="Courier" w:cs="Menlo Regular"/>
                          <w:color w:val="000000"/>
                          <w:sz w:val="24"/>
                          <w:szCs w:val="24"/>
                        </w:rPr>
                        <w:t>wlan</w:t>
                      </w:r>
                      <w:proofErr w:type="spellEnd"/>
                    </w:p>
                    <w:p w14:paraId="79245338" w14:textId="77777777" w:rsidR="004E1BFB" w:rsidRPr="001B7FD9"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1B7FD9">
                        <w:rPr>
                          <w:rFonts w:ascii="Courier" w:hAnsi="Courier" w:cs="Menlo Regular"/>
                          <w:color w:val="000000"/>
                          <w:sz w:val="24"/>
                          <w:szCs w:val="24"/>
                        </w:rPr>
                        <w:t>wlan0</w:t>
                      </w:r>
                      <w:proofErr w:type="gramEnd"/>
                      <w:r w:rsidRPr="001B7FD9">
                        <w:rPr>
                          <w:rFonts w:ascii="Courier" w:hAnsi="Courier" w:cs="Menlo Regular"/>
                          <w:color w:val="000000"/>
                          <w:sz w:val="24"/>
                          <w:szCs w:val="24"/>
                        </w:rPr>
                        <w:t xml:space="preserve">     Link </w:t>
                      </w:r>
                      <w:proofErr w:type="spellStart"/>
                      <w:r w:rsidRPr="001B7FD9">
                        <w:rPr>
                          <w:rFonts w:ascii="Courier" w:hAnsi="Courier" w:cs="Menlo Regular"/>
                          <w:color w:val="000000"/>
                          <w:sz w:val="24"/>
                          <w:szCs w:val="24"/>
                        </w:rPr>
                        <w:t>encap:Ethernet</w:t>
                      </w:r>
                      <w:proofErr w:type="spellEnd"/>
                      <w:r w:rsidRPr="001B7FD9">
                        <w:rPr>
                          <w:rFonts w:ascii="Courier" w:hAnsi="Courier" w:cs="Menlo Regular"/>
                          <w:color w:val="000000"/>
                          <w:sz w:val="24"/>
                          <w:szCs w:val="24"/>
                        </w:rPr>
                        <w:t xml:space="preserve">  </w:t>
                      </w:r>
                      <w:proofErr w:type="spellStart"/>
                      <w:r w:rsidRPr="001B7FD9">
                        <w:rPr>
                          <w:rFonts w:ascii="Courier" w:hAnsi="Courier" w:cs="Menlo Regular"/>
                          <w:color w:val="000000"/>
                          <w:sz w:val="24"/>
                          <w:szCs w:val="24"/>
                        </w:rPr>
                        <w:t>HWaddr</w:t>
                      </w:r>
                      <w:proofErr w:type="spellEnd"/>
                      <w:r w:rsidRPr="001B7FD9">
                        <w:rPr>
                          <w:rFonts w:ascii="Courier" w:hAnsi="Courier" w:cs="Menlo Regular"/>
                          <w:color w:val="000000"/>
                          <w:sz w:val="24"/>
                          <w:szCs w:val="24"/>
                        </w:rPr>
                        <w:t xml:space="preserve"> 00:50:43:02:fe:01  </w:t>
                      </w:r>
                    </w:p>
                    <w:p w14:paraId="01997D77" w14:textId="77777777" w:rsidR="004E1BFB" w:rsidRPr="001B7FD9"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Pr>
                          <w:rFonts w:ascii="Courier" w:hAnsi="Courier" w:cs="Menlo Regular"/>
                          <w:color w:val="000000"/>
                          <w:sz w:val="24"/>
                          <w:szCs w:val="24"/>
                        </w:rPr>
                        <w:t xml:space="preserve">          </w:t>
                      </w:r>
                      <w:proofErr w:type="spellStart"/>
                      <w:proofErr w:type="gramStart"/>
                      <w:r>
                        <w:rPr>
                          <w:rFonts w:ascii="Courier" w:hAnsi="Courier" w:cs="Menlo Regular"/>
                          <w:color w:val="000000"/>
                          <w:sz w:val="24"/>
                          <w:szCs w:val="24"/>
                        </w:rPr>
                        <w:t>inet</w:t>
                      </w:r>
                      <w:proofErr w:type="spellEnd"/>
                      <w:proofErr w:type="gramEnd"/>
                      <w:r>
                        <w:rPr>
                          <w:rFonts w:ascii="Courier" w:hAnsi="Courier" w:cs="Menlo Regular"/>
                          <w:color w:val="000000"/>
                          <w:sz w:val="24"/>
                          <w:szCs w:val="24"/>
                        </w:rPr>
                        <w:t xml:space="preserve"> addr:</w:t>
                      </w:r>
                      <w:r w:rsidRPr="00350694">
                        <w:rPr>
                          <w:rFonts w:ascii="Courier" w:hAnsi="Courier" w:cs="Menlo Regular"/>
                          <w:b/>
                          <w:color w:val="000000"/>
                          <w:sz w:val="24"/>
                          <w:szCs w:val="24"/>
                        </w:rPr>
                        <w:t>10.0.1.51</w:t>
                      </w:r>
                      <w:r w:rsidRPr="001B7FD9">
                        <w:rPr>
                          <w:rFonts w:ascii="Courier" w:hAnsi="Courier" w:cs="Menlo Regular"/>
                          <w:color w:val="000000"/>
                          <w:sz w:val="24"/>
                          <w:szCs w:val="24"/>
                        </w:rPr>
                        <w:t xml:space="preserve">  Bcast:10.0.1.255  Mask:255.255.255.0</w:t>
                      </w:r>
                    </w:p>
                    <w:p w14:paraId="786EE3EB" w14:textId="77777777" w:rsidR="004E1BFB" w:rsidRPr="001B7FD9"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 xml:space="preserve">          </w:t>
                      </w:r>
                      <w:proofErr w:type="gramStart"/>
                      <w:r w:rsidRPr="001B7FD9">
                        <w:rPr>
                          <w:rFonts w:ascii="Courier" w:hAnsi="Courier" w:cs="Menlo Regular"/>
                          <w:color w:val="000000"/>
                          <w:sz w:val="24"/>
                          <w:szCs w:val="24"/>
                        </w:rPr>
                        <w:t>inet6</w:t>
                      </w:r>
                      <w:proofErr w:type="gramEnd"/>
                      <w:r w:rsidRPr="001B7FD9">
                        <w:rPr>
                          <w:rFonts w:ascii="Courier" w:hAnsi="Courier" w:cs="Menlo Regular"/>
                          <w:color w:val="000000"/>
                          <w:sz w:val="24"/>
                          <w:szCs w:val="24"/>
                        </w:rPr>
                        <w:t xml:space="preserve"> </w:t>
                      </w:r>
                      <w:proofErr w:type="spellStart"/>
                      <w:r w:rsidRPr="001B7FD9">
                        <w:rPr>
                          <w:rFonts w:ascii="Courier" w:hAnsi="Courier" w:cs="Menlo Regular"/>
                          <w:color w:val="000000"/>
                          <w:sz w:val="24"/>
                          <w:szCs w:val="24"/>
                        </w:rPr>
                        <w:t>addr</w:t>
                      </w:r>
                      <w:proofErr w:type="spellEnd"/>
                      <w:r w:rsidRPr="001B7FD9">
                        <w:rPr>
                          <w:rFonts w:ascii="Courier" w:hAnsi="Courier" w:cs="Menlo Regular"/>
                          <w:color w:val="000000"/>
                          <w:sz w:val="24"/>
                          <w:szCs w:val="24"/>
                        </w:rPr>
                        <w:t xml:space="preserve">: fe80::250:43ff:fe02:fe01/64 </w:t>
                      </w:r>
                      <w:proofErr w:type="spellStart"/>
                      <w:r w:rsidRPr="001B7FD9">
                        <w:rPr>
                          <w:rFonts w:ascii="Courier" w:hAnsi="Courier" w:cs="Menlo Regular"/>
                          <w:color w:val="000000"/>
                          <w:sz w:val="24"/>
                          <w:szCs w:val="24"/>
                        </w:rPr>
                        <w:t>Scope:Link</w:t>
                      </w:r>
                      <w:proofErr w:type="spellEnd"/>
                    </w:p>
                    <w:p w14:paraId="512A9639" w14:textId="77777777" w:rsidR="004E1BFB" w:rsidRPr="001B7FD9"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 xml:space="preserve">          </w:t>
                      </w:r>
                      <w:proofErr w:type="gramStart"/>
                      <w:r w:rsidRPr="001B7FD9">
                        <w:rPr>
                          <w:rFonts w:ascii="Courier" w:hAnsi="Courier" w:cs="Menlo Regular"/>
                          <w:color w:val="000000"/>
                          <w:sz w:val="24"/>
                          <w:szCs w:val="24"/>
                        </w:rPr>
                        <w:t>inet6</w:t>
                      </w:r>
                      <w:proofErr w:type="gramEnd"/>
                      <w:r w:rsidRPr="001B7FD9">
                        <w:rPr>
                          <w:rFonts w:ascii="Courier" w:hAnsi="Courier" w:cs="Menlo Regular"/>
                          <w:color w:val="000000"/>
                          <w:sz w:val="24"/>
                          <w:szCs w:val="24"/>
                        </w:rPr>
                        <w:t xml:space="preserve"> </w:t>
                      </w:r>
                      <w:proofErr w:type="spellStart"/>
                      <w:r w:rsidRPr="001B7FD9">
                        <w:rPr>
                          <w:rFonts w:ascii="Courier" w:hAnsi="Courier" w:cs="Menlo Regular"/>
                          <w:color w:val="000000"/>
                          <w:sz w:val="24"/>
                          <w:szCs w:val="24"/>
                        </w:rPr>
                        <w:t>addr</w:t>
                      </w:r>
                      <w:proofErr w:type="spellEnd"/>
                      <w:r w:rsidRPr="001B7FD9">
                        <w:rPr>
                          <w:rFonts w:ascii="Courier" w:hAnsi="Courier" w:cs="Menlo Regular"/>
                          <w:color w:val="000000"/>
                          <w:sz w:val="24"/>
                          <w:szCs w:val="24"/>
                        </w:rPr>
                        <w:t xml:space="preserve">: 2601:646:8881:4923:250:43ff:fe02:fe01/64 </w:t>
                      </w:r>
                      <w:proofErr w:type="spellStart"/>
                      <w:r w:rsidRPr="001B7FD9">
                        <w:rPr>
                          <w:rFonts w:ascii="Courier" w:hAnsi="Courier" w:cs="Menlo Regular"/>
                          <w:color w:val="000000"/>
                          <w:sz w:val="24"/>
                          <w:szCs w:val="24"/>
                        </w:rPr>
                        <w:t>Scope:Global</w:t>
                      </w:r>
                      <w:proofErr w:type="spellEnd"/>
                    </w:p>
                    <w:p w14:paraId="69D1E4A4" w14:textId="77777777" w:rsidR="004E1BFB" w:rsidRPr="001B7FD9"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 xml:space="preserve">          </w:t>
                      </w:r>
                      <w:proofErr w:type="gramStart"/>
                      <w:r w:rsidRPr="001B7FD9">
                        <w:rPr>
                          <w:rFonts w:ascii="Courier" w:hAnsi="Courier" w:cs="Menlo Regular"/>
                          <w:color w:val="000000"/>
                          <w:sz w:val="24"/>
                          <w:szCs w:val="24"/>
                        </w:rPr>
                        <w:t>inet6</w:t>
                      </w:r>
                      <w:proofErr w:type="gramEnd"/>
                      <w:r w:rsidRPr="001B7FD9">
                        <w:rPr>
                          <w:rFonts w:ascii="Courier" w:hAnsi="Courier" w:cs="Menlo Regular"/>
                          <w:color w:val="000000"/>
                          <w:sz w:val="24"/>
                          <w:szCs w:val="24"/>
                        </w:rPr>
                        <w:t xml:space="preserve"> </w:t>
                      </w:r>
                      <w:proofErr w:type="spellStart"/>
                      <w:r w:rsidRPr="001B7FD9">
                        <w:rPr>
                          <w:rFonts w:ascii="Courier" w:hAnsi="Courier" w:cs="Menlo Regular"/>
                          <w:color w:val="000000"/>
                          <w:sz w:val="24"/>
                          <w:szCs w:val="24"/>
                        </w:rPr>
                        <w:t>addr</w:t>
                      </w:r>
                      <w:proofErr w:type="spellEnd"/>
                      <w:r w:rsidRPr="001B7FD9">
                        <w:rPr>
                          <w:rFonts w:ascii="Courier" w:hAnsi="Courier" w:cs="Menlo Regular"/>
                          <w:color w:val="000000"/>
                          <w:sz w:val="24"/>
                          <w:szCs w:val="24"/>
                        </w:rPr>
                        <w:t xml:space="preserve">: 2601:646:8881:4923:99af:2c8:df37:ceca/64 </w:t>
                      </w:r>
                      <w:proofErr w:type="spellStart"/>
                      <w:r w:rsidRPr="001B7FD9">
                        <w:rPr>
                          <w:rFonts w:ascii="Courier" w:hAnsi="Courier" w:cs="Menlo Regular"/>
                          <w:color w:val="000000"/>
                          <w:sz w:val="24"/>
                          <w:szCs w:val="24"/>
                        </w:rPr>
                        <w:t>Scope:Global</w:t>
                      </w:r>
                      <w:proofErr w:type="spellEnd"/>
                    </w:p>
                    <w:p w14:paraId="343D62E9" w14:textId="77777777" w:rsidR="004E1BFB" w:rsidRPr="001B7FD9"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 xml:space="preserve">          UP BROADCAST RUNNING </w:t>
                      </w:r>
                      <w:proofErr w:type="gramStart"/>
                      <w:r w:rsidRPr="001B7FD9">
                        <w:rPr>
                          <w:rFonts w:ascii="Courier" w:hAnsi="Courier" w:cs="Menlo Regular"/>
                          <w:color w:val="000000"/>
                          <w:sz w:val="24"/>
                          <w:szCs w:val="24"/>
                        </w:rPr>
                        <w:t>MULTICAST  MTU:1500</w:t>
                      </w:r>
                      <w:proofErr w:type="gramEnd"/>
                      <w:r w:rsidRPr="001B7FD9">
                        <w:rPr>
                          <w:rFonts w:ascii="Courier" w:hAnsi="Courier" w:cs="Menlo Regular"/>
                          <w:color w:val="000000"/>
                          <w:sz w:val="24"/>
                          <w:szCs w:val="24"/>
                        </w:rPr>
                        <w:t xml:space="preserve">  Metric:1</w:t>
                      </w:r>
                    </w:p>
                    <w:p w14:paraId="32085DBC" w14:textId="77777777" w:rsidR="004E1BFB" w:rsidRPr="001B7FD9"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 xml:space="preserve">          RX packets</w:t>
                      </w:r>
                      <w:proofErr w:type="gramStart"/>
                      <w:r w:rsidRPr="001B7FD9">
                        <w:rPr>
                          <w:rFonts w:ascii="Courier" w:hAnsi="Courier" w:cs="Menlo Regular"/>
                          <w:color w:val="000000"/>
                          <w:sz w:val="24"/>
                          <w:szCs w:val="24"/>
                        </w:rPr>
                        <w:t>:51</w:t>
                      </w:r>
                      <w:proofErr w:type="gramEnd"/>
                      <w:r w:rsidRPr="001B7FD9">
                        <w:rPr>
                          <w:rFonts w:ascii="Courier" w:hAnsi="Courier" w:cs="Menlo Regular"/>
                          <w:color w:val="000000"/>
                          <w:sz w:val="24"/>
                          <w:szCs w:val="24"/>
                        </w:rPr>
                        <w:t xml:space="preserve"> errors:0 dropped:0 overruns:0 frame:0</w:t>
                      </w:r>
                    </w:p>
                    <w:p w14:paraId="0600CE04" w14:textId="77777777" w:rsidR="004E1BFB" w:rsidRPr="001B7FD9"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 xml:space="preserve">          TX packets</w:t>
                      </w:r>
                      <w:proofErr w:type="gramStart"/>
                      <w:r w:rsidRPr="001B7FD9">
                        <w:rPr>
                          <w:rFonts w:ascii="Courier" w:hAnsi="Courier" w:cs="Menlo Regular"/>
                          <w:color w:val="000000"/>
                          <w:sz w:val="24"/>
                          <w:szCs w:val="24"/>
                        </w:rPr>
                        <w:t>:79</w:t>
                      </w:r>
                      <w:proofErr w:type="gramEnd"/>
                      <w:r w:rsidRPr="001B7FD9">
                        <w:rPr>
                          <w:rFonts w:ascii="Courier" w:hAnsi="Courier" w:cs="Menlo Regular"/>
                          <w:color w:val="000000"/>
                          <w:sz w:val="24"/>
                          <w:szCs w:val="24"/>
                        </w:rPr>
                        <w:t xml:space="preserve"> errors:0 dropped:0 overruns:0 carrier:0</w:t>
                      </w:r>
                    </w:p>
                    <w:p w14:paraId="67EC2553" w14:textId="77777777" w:rsidR="004E1BFB" w:rsidRPr="001B7FD9"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 xml:space="preserve">          </w:t>
                      </w:r>
                      <w:proofErr w:type="gramStart"/>
                      <w:r w:rsidRPr="001B7FD9">
                        <w:rPr>
                          <w:rFonts w:ascii="Courier" w:hAnsi="Courier" w:cs="Menlo Regular"/>
                          <w:color w:val="000000"/>
                          <w:sz w:val="24"/>
                          <w:szCs w:val="24"/>
                        </w:rPr>
                        <w:t>collisions:0</w:t>
                      </w:r>
                      <w:proofErr w:type="gramEnd"/>
                      <w:r w:rsidRPr="001B7FD9">
                        <w:rPr>
                          <w:rFonts w:ascii="Courier" w:hAnsi="Courier" w:cs="Menlo Regular"/>
                          <w:color w:val="000000"/>
                          <w:sz w:val="24"/>
                          <w:szCs w:val="24"/>
                        </w:rPr>
                        <w:t xml:space="preserve"> txqueuelen:1000 </w:t>
                      </w:r>
                    </w:p>
                    <w:p w14:paraId="6960D1FE" w14:textId="77777777" w:rsidR="004E1BFB" w:rsidRPr="001B7FD9" w:rsidRDefault="004E1BFB" w:rsidP="009E214C">
                      <w:pPr>
                        <w:rPr>
                          <w:rFonts w:ascii="Courier" w:eastAsia="Times New Roman" w:hAnsi="Courier" w:cs="Arial"/>
                          <w:color w:val="222222"/>
                          <w:sz w:val="24"/>
                          <w:szCs w:val="24"/>
                        </w:rPr>
                      </w:pPr>
                      <w:r w:rsidRPr="001B7FD9">
                        <w:rPr>
                          <w:rFonts w:ascii="Courier" w:hAnsi="Courier" w:cs="Menlo Regular"/>
                          <w:color w:val="000000"/>
                          <w:sz w:val="24"/>
                          <w:szCs w:val="24"/>
                        </w:rPr>
                        <w:t xml:space="preserve">          RX bytes</w:t>
                      </w:r>
                      <w:proofErr w:type="gramStart"/>
                      <w:r w:rsidRPr="001B7FD9">
                        <w:rPr>
                          <w:rFonts w:ascii="Courier" w:hAnsi="Courier" w:cs="Menlo Regular"/>
                          <w:color w:val="000000"/>
                          <w:sz w:val="24"/>
                          <w:szCs w:val="24"/>
                        </w:rPr>
                        <w:t>:7177</w:t>
                      </w:r>
                      <w:proofErr w:type="gramEnd"/>
                      <w:r w:rsidRPr="001B7FD9">
                        <w:rPr>
                          <w:rFonts w:ascii="Courier" w:hAnsi="Courier" w:cs="Menlo Regular"/>
                          <w:color w:val="000000"/>
                          <w:sz w:val="24"/>
                          <w:szCs w:val="24"/>
                        </w:rPr>
                        <w:t xml:space="preserve"> (7.1 KB)  TX bytes:11851 (11.8 KB)</w:t>
                      </w:r>
                    </w:p>
                    <w:p w14:paraId="4264EC3E" w14:textId="77777777" w:rsidR="004E1BFB" w:rsidRDefault="004E1BFB" w:rsidP="009E214C">
                      <w:pPr>
                        <w:rPr>
                          <w:rFonts w:ascii="Courier" w:eastAsia="Times New Roman" w:hAnsi="Courier" w:cs="Arial"/>
                          <w:color w:val="222222"/>
                          <w:sz w:val="24"/>
                          <w:szCs w:val="24"/>
                        </w:rPr>
                      </w:pPr>
                    </w:p>
                    <w:p w14:paraId="34C7E0BD" w14:textId="77777777" w:rsidR="004E1BFB" w:rsidRPr="00B73DD2" w:rsidRDefault="004E1BFB" w:rsidP="009E214C">
                      <w:pPr>
                        <w:rPr>
                          <w:rFonts w:ascii="Courier" w:hAnsi="Courier" w:cs="Menlo Regular"/>
                          <w:b/>
                          <w:color w:val="000000"/>
                          <w:sz w:val="24"/>
                          <w:szCs w:val="24"/>
                        </w:rPr>
                      </w:pPr>
                    </w:p>
                  </w:txbxContent>
                </v:textbox>
                <w10:wrap type="topAndBottom"/>
              </v:shape>
            </w:pict>
          </mc:Fallback>
        </mc:AlternateContent>
      </w:r>
      <w:r>
        <w:rPr>
          <w:sz w:val="22"/>
        </w:rPr>
        <w:t>Now, your ARTIK530s board should have an IP address associated with wlan0 interface. Take a note of your ARTIK530s wlan0 IP address.</w:t>
      </w:r>
    </w:p>
    <w:p w14:paraId="544E2732" w14:textId="77777777" w:rsidR="009E214C" w:rsidRDefault="009E214C"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rPr>
      </w:pPr>
    </w:p>
    <w:p w14:paraId="55428C38" w14:textId="77777777" w:rsidR="009E214C" w:rsidRDefault="009E214C"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rPr>
      </w:pPr>
      <w:r>
        <w:rPr>
          <w:sz w:val="22"/>
        </w:rPr>
        <w:t>Run ping command to make sure your WiFi connection is live.</w:t>
      </w:r>
    </w:p>
    <w:p w14:paraId="750A1F20" w14:textId="77777777" w:rsidR="009E214C" w:rsidRDefault="009E214C"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szCs w:val="20"/>
        </w:rPr>
      </w:pPr>
      <w:r>
        <w:rPr>
          <w:noProof/>
        </w:rPr>
        <w:lastRenderedPageBreak/>
        <mc:AlternateContent>
          <mc:Choice Requires="wps">
            <w:drawing>
              <wp:anchor distT="0" distB="0" distL="114300" distR="114300" simplePos="0" relativeHeight="251795456" behindDoc="0" locked="0" layoutInCell="1" allowOverlap="1" wp14:anchorId="5DF226E0" wp14:editId="2DCA473A">
                <wp:simplePos x="0" y="0"/>
                <wp:positionH relativeFrom="column">
                  <wp:posOffset>153670</wp:posOffset>
                </wp:positionH>
                <wp:positionV relativeFrom="paragraph">
                  <wp:posOffset>66040</wp:posOffset>
                </wp:positionV>
                <wp:extent cx="6236335" cy="2424430"/>
                <wp:effectExtent l="0" t="0" r="37465" b="13970"/>
                <wp:wrapTopAndBottom/>
                <wp:docPr id="38" name="Text Box 38"/>
                <wp:cNvGraphicFramePr/>
                <a:graphic xmlns:a="http://schemas.openxmlformats.org/drawingml/2006/main">
                  <a:graphicData uri="http://schemas.microsoft.com/office/word/2010/wordprocessingShape">
                    <wps:wsp>
                      <wps:cNvSpPr txBox="1"/>
                      <wps:spPr>
                        <a:xfrm>
                          <a:off x="0" y="0"/>
                          <a:ext cx="6236335" cy="2424430"/>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5F635EBA" w14:textId="77777777" w:rsidR="00611180" w:rsidRPr="001B7FD9"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72D61">
                              <w:rPr>
                                <w:rFonts w:ascii="Courier" w:eastAsia="Times New Roman" w:hAnsi="Courier" w:cs="Arial"/>
                                <w:color w:val="222222"/>
                                <w:sz w:val="24"/>
                                <w:szCs w:val="24"/>
                              </w:rPr>
                              <w:t xml:space="preserve">[root@artik ~]# </w:t>
                            </w:r>
                            <w:r w:rsidRPr="001B7FD9">
                              <w:rPr>
                                <w:rFonts w:ascii="Courier" w:hAnsi="Courier" w:cs="Menlo Regular"/>
                                <w:color w:val="000000"/>
                                <w:sz w:val="24"/>
                                <w:szCs w:val="24"/>
                              </w:rPr>
                              <w:t>ping www.google.com</w:t>
                            </w:r>
                          </w:p>
                          <w:p w14:paraId="0235F6F1" w14:textId="77777777" w:rsidR="00611180" w:rsidRPr="001B7FD9"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PING www.google.com (172.217.11.68) 56(84) bytes of data.</w:t>
                            </w:r>
                          </w:p>
                          <w:p w14:paraId="6B4F2835" w14:textId="77777777" w:rsidR="00611180" w:rsidRPr="001B7FD9"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64 bytes from lax17s34-in-f4.1e100.net (172.217.11.68): icmp_seq=1 ttl=53 time=21.2 ms</w:t>
                            </w:r>
                          </w:p>
                          <w:p w14:paraId="56C65CFC" w14:textId="77777777" w:rsidR="00611180" w:rsidRPr="001B7FD9"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64 bytes from lax17s34-in-f4.1e100.net (172.217.11.68): icmp_seq=2 ttl=53 time=20.6 ms</w:t>
                            </w:r>
                          </w:p>
                          <w:p w14:paraId="12EA1753" w14:textId="77777777" w:rsidR="00611180" w:rsidRPr="001B7FD9"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64 bytes from lax17s34-in-f4.1e100.net (172.217.11.68): icmp_seq=3 ttl=53 time=23.1 ms</w:t>
                            </w:r>
                          </w:p>
                          <w:p w14:paraId="398D9495" w14:textId="77777777" w:rsidR="00611180" w:rsidRPr="001B7FD9"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64 bytes from lax17s34-in-f4.1e100.net (172.217.11.68): icmp_seq=4 ttl=53 time=19.6 ms</w:t>
                            </w:r>
                          </w:p>
                          <w:p w14:paraId="0789F245" w14:textId="77777777" w:rsidR="00611180" w:rsidRPr="001B7FD9"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64 bytes from lax17s34-in-f4.1e100.net (172.217.11.68): icmp_seq=5 ttl=53 time=19.8 ms</w:t>
                            </w:r>
                          </w:p>
                          <w:p w14:paraId="5220083F" w14:textId="77777777" w:rsidR="00611180" w:rsidRDefault="00611180"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eastAsia="Times New Roman" w:hAnsi="Courier" w:cs="Arial"/>
                                <w:color w:val="222222"/>
                                <w:sz w:val="24"/>
                                <w:szCs w:val="24"/>
                              </w:rPr>
                            </w:pPr>
                          </w:p>
                          <w:p w14:paraId="31E94828" w14:textId="77777777" w:rsidR="00611180" w:rsidRPr="00B73DD2" w:rsidRDefault="00611180" w:rsidP="009E214C">
                            <w:pPr>
                              <w:rPr>
                                <w:rFonts w:ascii="Courier" w:hAnsi="Courier" w:cs="Menlo Regular"/>
                                <w:b/>
                                <w:color w:val="00000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30" type="#_x0000_t202" style="position:absolute;left:0;text-align:left;margin-left:12.1pt;margin-top:5.2pt;width:491.05pt;height:190.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" fillcolor="black [320]" strokecolor="black [3200]" strokeweight=".5pt">
                <v:fill color2="black [160]" rotate="t" colors="0 #9b9b9b;.5 #8e8e8e;1 #797979" focus="100%" type="gradient">
                  <o:fill v:ext="view" type="gradientUnscaled"/>
                </v:fill>
                <v:textbox>
                  <w:txbxContent>
                    <w:p w14:paraId="730580CF" w14:textId="77777777" w:rsidR="004E1BFB" w:rsidRPr="001B7FD9"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72D61">
                        <w:rPr>
                          <w:rFonts w:ascii="Courier" w:eastAsia="Times New Roman" w:hAnsi="Courier" w:cs="Arial"/>
                          <w:color w:val="222222"/>
                          <w:sz w:val="24"/>
                          <w:szCs w:val="24"/>
                        </w:rPr>
                        <w:t>[</w:t>
                      </w:r>
                      <w:proofErr w:type="spellStart"/>
                      <w:proofErr w:type="gramStart"/>
                      <w:r w:rsidRPr="00F72D61">
                        <w:rPr>
                          <w:rFonts w:ascii="Courier" w:eastAsia="Times New Roman" w:hAnsi="Courier" w:cs="Arial"/>
                          <w:color w:val="222222"/>
                          <w:sz w:val="24"/>
                          <w:szCs w:val="24"/>
                        </w:rPr>
                        <w:t>root@artik</w:t>
                      </w:r>
                      <w:proofErr w:type="spellEnd"/>
                      <w:proofErr w:type="gramEnd"/>
                      <w:r w:rsidRPr="00F72D61">
                        <w:rPr>
                          <w:rFonts w:ascii="Courier" w:eastAsia="Times New Roman" w:hAnsi="Courier" w:cs="Arial"/>
                          <w:color w:val="222222"/>
                          <w:sz w:val="24"/>
                          <w:szCs w:val="24"/>
                        </w:rPr>
                        <w:t xml:space="preserve"> ~]# </w:t>
                      </w:r>
                      <w:r w:rsidRPr="001B7FD9">
                        <w:rPr>
                          <w:rFonts w:ascii="Courier" w:hAnsi="Courier" w:cs="Menlo Regular"/>
                          <w:color w:val="000000"/>
                          <w:sz w:val="24"/>
                          <w:szCs w:val="24"/>
                        </w:rPr>
                        <w:t>ping www.google.com</w:t>
                      </w:r>
                    </w:p>
                    <w:p w14:paraId="352B7059" w14:textId="77777777" w:rsidR="004E1BFB" w:rsidRPr="001B7FD9"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PING www.google.com (172.217.11.68) 56(84) bytes of data.</w:t>
                      </w:r>
                    </w:p>
                    <w:p w14:paraId="5E81D694" w14:textId="77777777" w:rsidR="004E1BFB" w:rsidRPr="001B7FD9"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 xml:space="preserve">64 bytes from lax17s34-in-f4.1e100.net (172.217.11.68): </w:t>
                      </w:r>
                      <w:proofErr w:type="spellStart"/>
                      <w:r w:rsidRPr="001B7FD9">
                        <w:rPr>
                          <w:rFonts w:ascii="Courier" w:hAnsi="Courier" w:cs="Menlo Regular"/>
                          <w:color w:val="000000"/>
                          <w:sz w:val="24"/>
                          <w:szCs w:val="24"/>
                        </w:rPr>
                        <w:t>icmp_seq</w:t>
                      </w:r>
                      <w:proofErr w:type="spellEnd"/>
                      <w:r w:rsidRPr="001B7FD9">
                        <w:rPr>
                          <w:rFonts w:ascii="Courier" w:hAnsi="Courier" w:cs="Menlo Regular"/>
                          <w:color w:val="000000"/>
                          <w:sz w:val="24"/>
                          <w:szCs w:val="24"/>
                        </w:rPr>
                        <w:t xml:space="preserve">=1 </w:t>
                      </w:r>
                      <w:proofErr w:type="spellStart"/>
                      <w:r w:rsidRPr="001B7FD9">
                        <w:rPr>
                          <w:rFonts w:ascii="Courier" w:hAnsi="Courier" w:cs="Menlo Regular"/>
                          <w:color w:val="000000"/>
                          <w:sz w:val="24"/>
                          <w:szCs w:val="24"/>
                        </w:rPr>
                        <w:t>ttl</w:t>
                      </w:r>
                      <w:proofErr w:type="spellEnd"/>
                      <w:r w:rsidRPr="001B7FD9">
                        <w:rPr>
                          <w:rFonts w:ascii="Courier" w:hAnsi="Courier" w:cs="Menlo Regular"/>
                          <w:color w:val="000000"/>
                          <w:sz w:val="24"/>
                          <w:szCs w:val="24"/>
                        </w:rPr>
                        <w:t xml:space="preserve">=53 time=21.2 </w:t>
                      </w:r>
                      <w:proofErr w:type="spellStart"/>
                      <w:r w:rsidRPr="001B7FD9">
                        <w:rPr>
                          <w:rFonts w:ascii="Courier" w:hAnsi="Courier" w:cs="Menlo Regular"/>
                          <w:color w:val="000000"/>
                          <w:sz w:val="24"/>
                          <w:szCs w:val="24"/>
                        </w:rPr>
                        <w:t>ms</w:t>
                      </w:r>
                      <w:proofErr w:type="spellEnd"/>
                    </w:p>
                    <w:p w14:paraId="3611DA36" w14:textId="77777777" w:rsidR="004E1BFB" w:rsidRPr="001B7FD9"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 xml:space="preserve">64 bytes from lax17s34-in-f4.1e100.net (172.217.11.68): </w:t>
                      </w:r>
                      <w:proofErr w:type="spellStart"/>
                      <w:r w:rsidRPr="001B7FD9">
                        <w:rPr>
                          <w:rFonts w:ascii="Courier" w:hAnsi="Courier" w:cs="Menlo Regular"/>
                          <w:color w:val="000000"/>
                          <w:sz w:val="24"/>
                          <w:szCs w:val="24"/>
                        </w:rPr>
                        <w:t>icmp_seq</w:t>
                      </w:r>
                      <w:proofErr w:type="spellEnd"/>
                      <w:r w:rsidRPr="001B7FD9">
                        <w:rPr>
                          <w:rFonts w:ascii="Courier" w:hAnsi="Courier" w:cs="Menlo Regular"/>
                          <w:color w:val="000000"/>
                          <w:sz w:val="24"/>
                          <w:szCs w:val="24"/>
                        </w:rPr>
                        <w:t xml:space="preserve">=2 </w:t>
                      </w:r>
                      <w:proofErr w:type="spellStart"/>
                      <w:r w:rsidRPr="001B7FD9">
                        <w:rPr>
                          <w:rFonts w:ascii="Courier" w:hAnsi="Courier" w:cs="Menlo Regular"/>
                          <w:color w:val="000000"/>
                          <w:sz w:val="24"/>
                          <w:szCs w:val="24"/>
                        </w:rPr>
                        <w:t>ttl</w:t>
                      </w:r>
                      <w:proofErr w:type="spellEnd"/>
                      <w:r w:rsidRPr="001B7FD9">
                        <w:rPr>
                          <w:rFonts w:ascii="Courier" w:hAnsi="Courier" w:cs="Menlo Regular"/>
                          <w:color w:val="000000"/>
                          <w:sz w:val="24"/>
                          <w:szCs w:val="24"/>
                        </w:rPr>
                        <w:t xml:space="preserve">=53 time=20.6 </w:t>
                      </w:r>
                      <w:proofErr w:type="spellStart"/>
                      <w:r w:rsidRPr="001B7FD9">
                        <w:rPr>
                          <w:rFonts w:ascii="Courier" w:hAnsi="Courier" w:cs="Menlo Regular"/>
                          <w:color w:val="000000"/>
                          <w:sz w:val="24"/>
                          <w:szCs w:val="24"/>
                        </w:rPr>
                        <w:t>ms</w:t>
                      </w:r>
                      <w:proofErr w:type="spellEnd"/>
                    </w:p>
                    <w:p w14:paraId="65ED196A" w14:textId="77777777" w:rsidR="004E1BFB" w:rsidRPr="001B7FD9"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 xml:space="preserve">64 bytes from lax17s34-in-f4.1e100.net (172.217.11.68): </w:t>
                      </w:r>
                      <w:proofErr w:type="spellStart"/>
                      <w:r w:rsidRPr="001B7FD9">
                        <w:rPr>
                          <w:rFonts w:ascii="Courier" w:hAnsi="Courier" w:cs="Menlo Regular"/>
                          <w:color w:val="000000"/>
                          <w:sz w:val="24"/>
                          <w:szCs w:val="24"/>
                        </w:rPr>
                        <w:t>icmp_seq</w:t>
                      </w:r>
                      <w:proofErr w:type="spellEnd"/>
                      <w:r w:rsidRPr="001B7FD9">
                        <w:rPr>
                          <w:rFonts w:ascii="Courier" w:hAnsi="Courier" w:cs="Menlo Regular"/>
                          <w:color w:val="000000"/>
                          <w:sz w:val="24"/>
                          <w:szCs w:val="24"/>
                        </w:rPr>
                        <w:t xml:space="preserve">=3 </w:t>
                      </w:r>
                      <w:proofErr w:type="spellStart"/>
                      <w:r w:rsidRPr="001B7FD9">
                        <w:rPr>
                          <w:rFonts w:ascii="Courier" w:hAnsi="Courier" w:cs="Menlo Regular"/>
                          <w:color w:val="000000"/>
                          <w:sz w:val="24"/>
                          <w:szCs w:val="24"/>
                        </w:rPr>
                        <w:t>ttl</w:t>
                      </w:r>
                      <w:proofErr w:type="spellEnd"/>
                      <w:r w:rsidRPr="001B7FD9">
                        <w:rPr>
                          <w:rFonts w:ascii="Courier" w:hAnsi="Courier" w:cs="Menlo Regular"/>
                          <w:color w:val="000000"/>
                          <w:sz w:val="24"/>
                          <w:szCs w:val="24"/>
                        </w:rPr>
                        <w:t xml:space="preserve">=53 time=23.1 </w:t>
                      </w:r>
                      <w:proofErr w:type="spellStart"/>
                      <w:r w:rsidRPr="001B7FD9">
                        <w:rPr>
                          <w:rFonts w:ascii="Courier" w:hAnsi="Courier" w:cs="Menlo Regular"/>
                          <w:color w:val="000000"/>
                          <w:sz w:val="24"/>
                          <w:szCs w:val="24"/>
                        </w:rPr>
                        <w:t>ms</w:t>
                      </w:r>
                      <w:proofErr w:type="spellEnd"/>
                    </w:p>
                    <w:p w14:paraId="53F4E281" w14:textId="77777777" w:rsidR="004E1BFB" w:rsidRPr="001B7FD9"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 xml:space="preserve">64 bytes from lax17s34-in-f4.1e100.net (172.217.11.68): </w:t>
                      </w:r>
                      <w:proofErr w:type="spellStart"/>
                      <w:r w:rsidRPr="001B7FD9">
                        <w:rPr>
                          <w:rFonts w:ascii="Courier" w:hAnsi="Courier" w:cs="Menlo Regular"/>
                          <w:color w:val="000000"/>
                          <w:sz w:val="24"/>
                          <w:szCs w:val="24"/>
                        </w:rPr>
                        <w:t>icmp_seq</w:t>
                      </w:r>
                      <w:proofErr w:type="spellEnd"/>
                      <w:r w:rsidRPr="001B7FD9">
                        <w:rPr>
                          <w:rFonts w:ascii="Courier" w:hAnsi="Courier" w:cs="Menlo Regular"/>
                          <w:color w:val="000000"/>
                          <w:sz w:val="24"/>
                          <w:szCs w:val="24"/>
                        </w:rPr>
                        <w:t xml:space="preserve">=4 </w:t>
                      </w:r>
                      <w:proofErr w:type="spellStart"/>
                      <w:r w:rsidRPr="001B7FD9">
                        <w:rPr>
                          <w:rFonts w:ascii="Courier" w:hAnsi="Courier" w:cs="Menlo Regular"/>
                          <w:color w:val="000000"/>
                          <w:sz w:val="24"/>
                          <w:szCs w:val="24"/>
                        </w:rPr>
                        <w:t>ttl</w:t>
                      </w:r>
                      <w:proofErr w:type="spellEnd"/>
                      <w:r w:rsidRPr="001B7FD9">
                        <w:rPr>
                          <w:rFonts w:ascii="Courier" w:hAnsi="Courier" w:cs="Menlo Regular"/>
                          <w:color w:val="000000"/>
                          <w:sz w:val="24"/>
                          <w:szCs w:val="24"/>
                        </w:rPr>
                        <w:t xml:space="preserve">=53 time=19.6 </w:t>
                      </w:r>
                      <w:proofErr w:type="spellStart"/>
                      <w:r w:rsidRPr="001B7FD9">
                        <w:rPr>
                          <w:rFonts w:ascii="Courier" w:hAnsi="Courier" w:cs="Menlo Regular"/>
                          <w:color w:val="000000"/>
                          <w:sz w:val="24"/>
                          <w:szCs w:val="24"/>
                        </w:rPr>
                        <w:t>ms</w:t>
                      </w:r>
                      <w:proofErr w:type="spellEnd"/>
                    </w:p>
                    <w:p w14:paraId="74A25763" w14:textId="77777777" w:rsidR="004E1BFB" w:rsidRPr="001B7FD9"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1B7FD9">
                        <w:rPr>
                          <w:rFonts w:ascii="Courier" w:hAnsi="Courier" w:cs="Menlo Regular"/>
                          <w:color w:val="000000"/>
                          <w:sz w:val="24"/>
                          <w:szCs w:val="24"/>
                        </w:rPr>
                        <w:t xml:space="preserve">64 bytes from lax17s34-in-f4.1e100.net (172.217.11.68): </w:t>
                      </w:r>
                      <w:proofErr w:type="spellStart"/>
                      <w:r w:rsidRPr="001B7FD9">
                        <w:rPr>
                          <w:rFonts w:ascii="Courier" w:hAnsi="Courier" w:cs="Menlo Regular"/>
                          <w:color w:val="000000"/>
                          <w:sz w:val="24"/>
                          <w:szCs w:val="24"/>
                        </w:rPr>
                        <w:t>icmp_seq</w:t>
                      </w:r>
                      <w:proofErr w:type="spellEnd"/>
                      <w:r w:rsidRPr="001B7FD9">
                        <w:rPr>
                          <w:rFonts w:ascii="Courier" w:hAnsi="Courier" w:cs="Menlo Regular"/>
                          <w:color w:val="000000"/>
                          <w:sz w:val="24"/>
                          <w:szCs w:val="24"/>
                        </w:rPr>
                        <w:t xml:space="preserve">=5 </w:t>
                      </w:r>
                      <w:proofErr w:type="spellStart"/>
                      <w:r w:rsidRPr="001B7FD9">
                        <w:rPr>
                          <w:rFonts w:ascii="Courier" w:hAnsi="Courier" w:cs="Menlo Regular"/>
                          <w:color w:val="000000"/>
                          <w:sz w:val="24"/>
                          <w:szCs w:val="24"/>
                        </w:rPr>
                        <w:t>ttl</w:t>
                      </w:r>
                      <w:proofErr w:type="spellEnd"/>
                      <w:r w:rsidRPr="001B7FD9">
                        <w:rPr>
                          <w:rFonts w:ascii="Courier" w:hAnsi="Courier" w:cs="Menlo Regular"/>
                          <w:color w:val="000000"/>
                          <w:sz w:val="24"/>
                          <w:szCs w:val="24"/>
                        </w:rPr>
                        <w:t xml:space="preserve">=53 time=19.8 </w:t>
                      </w:r>
                      <w:proofErr w:type="spellStart"/>
                      <w:r w:rsidRPr="001B7FD9">
                        <w:rPr>
                          <w:rFonts w:ascii="Courier" w:hAnsi="Courier" w:cs="Menlo Regular"/>
                          <w:color w:val="000000"/>
                          <w:sz w:val="24"/>
                          <w:szCs w:val="24"/>
                        </w:rPr>
                        <w:t>ms</w:t>
                      </w:r>
                      <w:proofErr w:type="spellEnd"/>
                    </w:p>
                    <w:p w14:paraId="12FF59B8" w14:textId="77777777" w:rsidR="004E1BFB" w:rsidRDefault="004E1BFB" w:rsidP="009E21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eastAsia="Times New Roman" w:hAnsi="Courier" w:cs="Arial"/>
                          <w:color w:val="222222"/>
                          <w:sz w:val="24"/>
                          <w:szCs w:val="24"/>
                        </w:rPr>
                      </w:pPr>
                    </w:p>
                    <w:p w14:paraId="692198EB" w14:textId="77777777" w:rsidR="004E1BFB" w:rsidRPr="00B73DD2" w:rsidRDefault="004E1BFB" w:rsidP="009E214C">
                      <w:pPr>
                        <w:rPr>
                          <w:rFonts w:ascii="Courier" w:hAnsi="Courier" w:cs="Menlo Regular"/>
                          <w:b/>
                          <w:color w:val="000000"/>
                          <w:sz w:val="24"/>
                          <w:szCs w:val="24"/>
                        </w:rPr>
                      </w:pPr>
                    </w:p>
                  </w:txbxContent>
                </v:textbox>
                <w10:wrap type="topAndBottom"/>
              </v:shape>
            </w:pict>
          </mc:Fallback>
        </mc:AlternateContent>
      </w:r>
    </w:p>
    <w:p w14:paraId="20590636" w14:textId="77777777" w:rsidR="00BE642F" w:rsidRPr="00ED20ED" w:rsidRDefault="00BE642F" w:rsidP="00BE642F">
      <w:pPr>
        <w:pStyle w:val="Body"/>
        <w:rPr>
          <w:rFonts w:ascii="Graphik Regular" w:hAnsi="Graphik Regular" w:cs="Arial"/>
        </w:rPr>
      </w:pPr>
    </w:p>
    <w:p w14:paraId="12501B90" w14:textId="77777777" w:rsidR="00BE642F" w:rsidRPr="00155E68" w:rsidRDefault="00BE642F" w:rsidP="00155E68">
      <w:pPr>
        <w:pStyle w:val="LabNumbering"/>
        <w:numPr>
          <w:ilvl w:val="0"/>
          <w:numId w:val="0"/>
        </w:numPr>
        <w:ind w:left="720"/>
        <w:rPr>
          <w:rFonts w:ascii="Courier" w:hAnsi="Courier"/>
        </w:rPr>
      </w:pPr>
    </w:p>
    <w:p w14:paraId="263E23E7" w14:textId="77777777" w:rsidR="00BC1CF5" w:rsidRDefault="00DF5843" w:rsidP="00A558AD">
      <w:pPr>
        <w:pStyle w:val="Heading1"/>
        <w:rPr>
          <w:sz w:val="36"/>
          <w:szCs w:val="36"/>
        </w:rPr>
      </w:pPr>
      <w:bookmarkStart w:id="16" w:name="_Toc402389934"/>
      <w:bookmarkStart w:id="17" w:name="_Toc486350867"/>
      <w:r>
        <w:rPr>
          <w:sz w:val="36"/>
          <w:szCs w:val="36"/>
        </w:rPr>
        <w:lastRenderedPageBreak/>
        <w:t>Lab 1</w:t>
      </w:r>
      <w:r w:rsidR="00A558AD" w:rsidRPr="0041160C">
        <w:rPr>
          <w:sz w:val="36"/>
          <w:szCs w:val="36"/>
        </w:rPr>
        <w:t xml:space="preserve">: </w:t>
      </w:r>
      <w:r w:rsidR="00B04467">
        <w:rPr>
          <w:sz w:val="36"/>
          <w:szCs w:val="36"/>
        </w:rPr>
        <w:t>Stream Telemetry Data from ARTIK055s to ARTIK</w:t>
      </w:r>
      <w:r w:rsidR="00985FA8">
        <w:rPr>
          <w:sz w:val="36"/>
          <w:szCs w:val="36"/>
        </w:rPr>
        <w:t>530s</w:t>
      </w:r>
      <w:bookmarkEnd w:id="16"/>
    </w:p>
    <w:p w14:paraId="38F41E6C" w14:textId="77777777" w:rsidR="00985FA8" w:rsidRDefault="00985FA8" w:rsidP="00985FA8"/>
    <w:p w14:paraId="083FF658" w14:textId="77777777" w:rsidR="00985FA8" w:rsidRPr="00985FA8" w:rsidRDefault="00985FA8" w:rsidP="00985FA8">
      <w:r>
        <w:t>In this exercise, we will read ARTIK 055s button state, and stream the state to an ARTIK 530s by using MQTT.</w:t>
      </w:r>
    </w:p>
    <w:p w14:paraId="18DA5108" w14:textId="77777777" w:rsidR="00A558AD" w:rsidRDefault="00985FA8" w:rsidP="00A558AD">
      <w:r>
        <w:t xml:space="preserve">The buton we will use in this exercise is button SW703, which connects to gpio44. </w:t>
      </w:r>
    </w:p>
    <w:p w14:paraId="0A636931" w14:textId="77777777" w:rsidR="00985FA8" w:rsidRDefault="00985FA8" w:rsidP="00985FA8">
      <w:pPr>
        <w:ind w:left="1440"/>
      </w:pPr>
      <w:r>
        <w:rPr>
          <w:noProof/>
        </w:rPr>
        <w:drawing>
          <wp:inline distT="0" distB="0" distL="0" distR="0" wp14:anchorId="441B4C78" wp14:editId="66516D9C">
            <wp:extent cx="3754582" cy="4945747"/>
            <wp:effectExtent l="0" t="0" r="508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8">
                      <a:extLst>
                        <a:ext uri="{28A0092B-C50C-407E-A947-70E740481C1C}">
                          <a14:useLocalDpi xmlns:a14="http://schemas.microsoft.com/office/drawing/2010/main" val="0"/>
                        </a:ext>
                      </a:extLst>
                    </a:blip>
                    <a:stretch>
                      <a:fillRect/>
                    </a:stretch>
                  </pic:blipFill>
                  <pic:spPr>
                    <a:xfrm>
                      <a:off x="0" y="0"/>
                      <a:ext cx="3755193" cy="4946552"/>
                    </a:xfrm>
                    <a:prstGeom prst="rect">
                      <a:avLst/>
                    </a:prstGeom>
                  </pic:spPr>
                </pic:pic>
              </a:graphicData>
            </a:graphic>
          </wp:inline>
        </w:drawing>
      </w:r>
    </w:p>
    <w:p w14:paraId="22C722A4" w14:textId="77777777" w:rsidR="00A558AD" w:rsidRDefault="00A558AD" w:rsidP="00A558AD"/>
    <w:p w14:paraId="4C88BD00" w14:textId="77777777" w:rsidR="00F87455" w:rsidRPr="0041160C" w:rsidRDefault="00DB7AD3" w:rsidP="00F24F8C">
      <w:pPr>
        <w:pStyle w:val="Heading2"/>
        <w:rPr>
          <w:color w:val="ED7D31" w:themeColor="accent2"/>
          <w:sz w:val="28"/>
          <w:szCs w:val="28"/>
        </w:rPr>
      </w:pPr>
      <w:bookmarkStart w:id="18" w:name="_Toc402389935"/>
      <w:r>
        <w:rPr>
          <w:color w:val="ED7D31" w:themeColor="accent2"/>
          <w:sz w:val="28"/>
          <w:szCs w:val="28"/>
        </w:rPr>
        <w:t>1</w:t>
      </w:r>
      <w:r w:rsidR="00CF3EE2" w:rsidRPr="0041160C">
        <w:rPr>
          <w:color w:val="ED7D31" w:themeColor="accent2"/>
          <w:sz w:val="28"/>
          <w:szCs w:val="28"/>
        </w:rPr>
        <w:t xml:space="preserve">.1  </w:t>
      </w:r>
      <w:r w:rsidR="00F87455" w:rsidRPr="0041160C">
        <w:rPr>
          <w:color w:val="ED7D31" w:themeColor="accent2"/>
          <w:sz w:val="28"/>
          <w:szCs w:val="28"/>
        </w:rPr>
        <w:t>Install ARTIK IDE/SDK</w:t>
      </w:r>
      <w:bookmarkEnd w:id="18"/>
      <w:r w:rsidR="00F87455" w:rsidRPr="0041160C">
        <w:rPr>
          <w:color w:val="ED7D31" w:themeColor="accent2"/>
          <w:sz w:val="28"/>
          <w:szCs w:val="28"/>
        </w:rPr>
        <w:t xml:space="preserve"> </w:t>
      </w:r>
    </w:p>
    <w:p w14:paraId="34C79785" w14:textId="77777777" w:rsidR="000E394E" w:rsidRDefault="0019481D" w:rsidP="00F87455">
      <w:r>
        <w:t>As a prerequisite, you should have installed ARTIK IDE on your host machine. If you haven’t done so, p</w:t>
      </w:r>
      <w:r w:rsidR="00F87455">
        <w:t xml:space="preserve">lease follow the instructions at </w:t>
      </w:r>
      <w:hyperlink r:id="rId19" w:history="1">
        <w:r w:rsidR="00F87455" w:rsidRPr="00B66DE3">
          <w:rPr>
            <w:rStyle w:val="Hyperlink"/>
          </w:rPr>
          <w:t>https://developer.artik.io/documentation/developer-guide/artik-ide/install-ide.html</w:t>
        </w:r>
      </w:hyperlink>
      <w:r w:rsidR="00F87455">
        <w:t xml:space="preserve"> to set up your development environment. </w:t>
      </w:r>
    </w:p>
    <w:p w14:paraId="680CA015" w14:textId="77777777" w:rsidR="000E394E" w:rsidRPr="0041160C" w:rsidRDefault="00DB7AD3" w:rsidP="0012025D">
      <w:pPr>
        <w:pStyle w:val="Heading2"/>
        <w:rPr>
          <w:color w:val="ED7D31" w:themeColor="accent2"/>
          <w:sz w:val="28"/>
          <w:szCs w:val="28"/>
        </w:rPr>
      </w:pPr>
      <w:bookmarkStart w:id="19" w:name="_Toc402389936"/>
      <w:r>
        <w:rPr>
          <w:color w:val="ED7D31" w:themeColor="accent2"/>
          <w:sz w:val="28"/>
          <w:szCs w:val="28"/>
        </w:rPr>
        <w:t>1</w:t>
      </w:r>
      <w:r w:rsidR="0041160C" w:rsidRPr="0041160C">
        <w:rPr>
          <w:color w:val="ED7D31" w:themeColor="accent2"/>
          <w:sz w:val="28"/>
          <w:szCs w:val="28"/>
        </w:rPr>
        <w:t xml:space="preserve">.2  </w:t>
      </w:r>
      <w:r w:rsidR="00DA67C4">
        <w:rPr>
          <w:color w:val="ED7D31" w:themeColor="accent2"/>
          <w:sz w:val="28"/>
          <w:szCs w:val="28"/>
        </w:rPr>
        <w:t>Create</w:t>
      </w:r>
      <w:r w:rsidR="00B61C19" w:rsidRPr="0041160C">
        <w:rPr>
          <w:color w:val="ED7D31" w:themeColor="accent2"/>
          <w:sz w:val="28"/>
          <w:szCs w:val="28"/>
        </w:rPr>
        <w:t xml:space="preserve"> a</w:t>
      </w:r>
      <w:r w:rsidR="0090519E" w:rsidRPr="0041160C">
        <w:rPr>
          <w:color w:val="ED7D31" w:themeColor="accent2"/>
          <w:sz w:val="28"/>
          <w:szCs w:val="28"/>
        </w:rPr>
        <w:t>n A</w:t>
      </w:r>
      <w:r w:rsidR="000E394E" w:rsidRPr="0041160C">
        <w:rPr>
          <w:color w:val="ED7D31" w:themeColor="accent2"/>
          <w:sz w:val="28"/>
          <w:szCs w:val="28"/>
        </w:rPr>
        <w:t>pplication for ARTIK</w:t>
      </w:r>
      <w:r w:rsidR="00F10983">
        <w:rPr>
          <w:color w:val="ED7D31" w:themeColor="accent2"/>
          <w:sz w:val="28"/>
          <w:szCs w:val="28"/>
        </w:rPr>
        <w:t>055s</w:t>
      </w:r>
      <w:bookmarkEnd w:id="19"/>
    </w:p>
    <w:p w14:paraId="47662C81" w14:textId="77777777" w:rsidR="000E394E" w:rsidRDefault="000E394E" w:rsidP="001B498D">
      <w:pPr>
        <w:pStyle w:val="ListParagraph"/>
        <w:numPr>
          <w:ilvl w:val="0"/>
          <w:numId w:val="13"/>
        </w:numPr>
      </w:pPr>
      <w:r>
        <w:t>Launch your ARTIK IDE, go to File-&gt;New-&gt;C Project.</w:t>
      </w:r>
    </w:p>
    <w:p w14:paraId="35C639C4" w14:textId="77777777" w:rsidR="000E394E" w:rsidRDefault="00BC1CF5" w:rsidP="001B498D">
      <w:pPr>
        <w:pStyle w:val="ListParagraph"/>
        <w:numPr>
          <w:ilvl w:val="0"/>
          <w:numId w:val="13"/>
        </w:numPr>
      </w:pPr>
      <w:r>
        <w:t xml:space="preserve">In the </w:t>
      </w:r>
      <w:r w:rsidR="00B35333">
        <w:t xml:space="preserve">“C </w:t>
      </w:r>
      <w:r w:rsidR="004843B6">
        <w:t>Project</w:t>
      </w:r>
      <w:r w:rsidR="00B35333">
        <w:t>”</w:t>
      </w:r>
      <w:r>
        <w:t xml:space="preserve"> dialog, select “ARTIK</w:t>
      </w:r>
      <w:r w:rsidR="00043E97">
        <w:t xml:space="preserve"> 055</w:t>
      </w:r>
      <w:r w:rsidR="00CA0900">
        <w:t>s</w:t>
      </w:r>
      <w:r>
        <w:t xml:space="preserve"> C project”, and choose “gcc-arm-none-eabi” as the default toolchain.</w:t>
      </w:r>
      <w:r w:rsidR="00DF5843">
        <w:t xml:space="preserve"> Name the Project name as “SensorStreaming</w:t>
      </w:r>
      <w:r>
        <w:t>”. Then, click Next.</w:t>
      </w:r>
    </w:p>
    <w:p w14:paraId="10A2D312" w14:textId="77777777" w:rsidR="00BC1CF5" w:rsidRDefault="00DF5843" w:rsidP="00BC1CF5">
      <w:pPr>
        <w:pStyle w:val="ListParagraph"/>
        <w:ind w:left="360"/>
      </w:pPr>
      <w:r>
        <w:rPr>
          <w:noProof/>
        </w:rPr>
        <w:lastRenderedPageBreak/>
        <w:drawing>
          <wp:inline distT="0" distB="0" distL="0" distR="0" wp14:anchorId="5CE6E797" wp14:editId="214F779B">
            <wp:extent cx="2816189" cy="315883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8-29 at 11.22.57 PM.png"/>
                    <pic:cNvPicPr/>
                  </pic:nvPicPr>
                  <pic:blipFill>
                    <a:blip r:embed="rId20">
                      <a:extLst>
                        <a:ext uri="{28A0092B-C50C-407E-A947-70E740481C1C}">
                          <a14:useLocalDpi xmlns:a14="http://schemas.microsoft.com/office/drawing/2010/main" val="0"/>
                        </a:ext>
                      </a:extLst>
                    </a:blip>
                    <a:stretch>
                      <a:fillRect/>
                    </a:stretch>
                  </pic:blipFill>
                  <pic:spPr>
                    <a:xfrm>
                      <a:off x="0" y="0"/>
                      <a:ext cx="2816634" cy="3159335"/>
                    </a:xfrm>
                    <a:prstGeom prst="rect">
                      <a:avLst/>
                    </a:prstGeom>
                  </pic:spPr>
                </pic:pic>
              </a:graphicData>
            </a:graphic>
          </wp:inline>
        </w:drawing>
      </w:r>
    </w:p>
    <w:p w14:paraId="51881C39" w14:textId="77777777" w:rsidR="00BC1CF5" w:rsidRDefault="00BC1CF5" w:rsidP="00BC1CF5">
      <w:pPr>
        <w:pStyle w:val="ListParagraph"/>
        <w:ind w:left="360"/>
      </w:pPr>
    </w:p>
    <w:p w14:paraId="6DAFA9DF" w14:textId="77777777" w:rsidR="00BC1CF5" w:rsidRDefault="004843B6" w:rsidP="001B498D">
      <w:pPr>
        <w:pStyle w:val="ListParagraph"/>
        <w:numPr>
          <w:ilvl w:val="0"/>
          <w:numId w:val="13"/>
        </w:numPr>
      </w:pPr>
      <w:r>
        <w:t xml:space="preserve">In “SDK, Toolchain and Project Selection” dialog, </w:t>
      </w:r>
      <w:r w:rsidR="00DF5843">
        <w:t>select “ARTIK 05x</w:t>
      </w:r>
      <w:r w:rsidR="00043E97">
        <w:t xml:space="preserve"> </w:t>
      </w:r>
      <w:r w:rsidR="00DF5843">
        <w:t xml:space="preserve">TizenRT </w:t>
      </w:r>
      <w:r w:rsidR="00043E97">
        <w:t xml:space="preserve">SDK </w:t>
      </w:r>
      <w:r w:rsidR="00DF5843">
        <w:t>18.05.00</w:t>
      </w:r>
      <w:r w:rsidR="00BC1CF5">
        <w:t xml:space="preserve">” </w:t>
      </w:r>
      <w:r>
        <w:t>as</w:t>
      </w:r>
      <w:r w:rsidR="00BC1CF5">
        <w:t xml:space="preserve"> the target SDK version. Click on “Artik </w:t>
      </w:r>
      <w:r w:rsidR="00DF5843">
        <w:t>SDK Examples”</w:t>
      </w:r>
      <w:r w:rsidR="00BC1CF5">
        <w:t xml:space="preserve">, we will use this example as our template to generate </w:t>
      </w:r>
      <w:r w:rsidR="00DF5843">
        <w:t xml:space="preserve">an </w:t>
      </w:r>
      <w:r>
        <w:t>application</w:t>
      </w:r>
      <w:r w:rsidR="00DF5843">
        <w:t xml:space="preserve"> for sensor data collecting</w:t>
      </w:r>
      <w:r>
        <w:t xml:space="preserve">. Then, click Next. </w:t>
      </w:r>
    </w:p>
    <w:p w14:paraId="0714B0D3" w14:textId="77777777" w:rsidR="00BC1CF5" w:rsidRDefault="00BC1CF5" w:rsidP="00EE498B">
      <w:pPr>
        <w:pStyle w:val="ListParagraph"/>
        <w:ind w:left="360"/>
      </w:pPr>
    </w:p>
    <w:p w14:paraId="3FD035D7" w14:textId="77777777" w:rsidR="00BC1CF5" w:rsidRDefault="00DF5843" w:rsidP="00BC1CF5">
      <w:pPr>
        <w:pStyle w:val="ListParagraph"/>
        <w:ind w:left="360"/>
      </w:pPr>
      <w:r>
        <w:rPr>
          <w:noProof/>
        </w:rPr>
        <w:drawing>
          <wp:inline distT="0" distB="0" distL="0" distR="0" wp14:anchorId="00AC306E" wp14:editId="68CAAB7F">
            <wp:extent cx="3027452" cy="339436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8-29 at 11.23.23 PM.png"/>
                    <pic:cNvPicPr/>
                  </pic:nvPicPr>
                  <pic:blipFill>
                    <a:blip r:embed="rId21">
                      <a:extLst>
                        <a:ext uri="{28A0092B-C50C-407E-A947-70E740481C1C}">
                          <a14:useLocalDpi xmlns:a14="http://schemas.microsoft.com/office/drawing/2010/main" val="0"/>
                        </a:ext>
                      </a:extLst>
                    </a:blip>
                    <a:stretch>
                      <a:fillRect/>
                    </a:stretch>
                  </pic:blipFill>
                  <pic:spPr>
                    <a:xfrm>
                      <a:off x="0" y="0"/>
                      <a:ext cx="3027929" cy="3394897"/>
                    </a:xfrm>
                    <a:prstGeom prst="rect">
                      <a:avLst/>
                    </a:prstGeom>
                  </pic:spPr>
                </pic:pic>
              </a:graphicData>
            </a:graphic>
          </wp:inline>
        </w:drawing>
      </w:r>
    </w:p>
    <w:p w14:paraId="31AE52DF" w14:textId="77777777" w:rsidR="004843B6" w:rsidRDefault="00B35333" w:rsidP="001B498D">
      <w:pPr>
        <w:pStyle w:val="ListParagraph"/>
        <w:numPr>
          <w:ilvl w:val="0"/>
          <w:numId w:val="13"/>
        </w:numPr>
      </w:pPr>
      <w:r>
        <w:t xml:space="preserve">In </w:t>
      </w:r>
      <w:r w:rsidR="004843B6">
        <w:t xml:space="preserve">“Tizen RT Application Configuration” dialog, use the default Priority level and Stack Size settings. </w:t>
      </w:r>
      <w:r w:rsidR="007A3214">
        <w:t>Change the Pre-build configuration to “extra”, then c</w:t>
      </w:r>
      <w:r w:rsidR="004843B6">
        <w:t>lick Next.</w:t>
      </w:r>
    </w:p>
    <w:p w14:paraId="07ADFFB8" w14:textId="77777777" w:rsidR="004843B6" w:rsidRDefault="004843B6" w:rsidP="004843B6">
      <w:pPr>
        <w:pStyle w:val="ListParagraph"/>
        <w:ind w:left="360"/>
      </w:pPr>
    </w:p>
    <w:p w14:paraId="3937ECFE" w14:textId="77777777" w:rsidR="004843B6" w:rsidRDefault="00DF5843" w:rsidP="004843B6">
      <w:pPr>
        <w:pStyle w:val="ListParagraph"/>
        <w:ind w:left="360"/>
      </w:pPr>
      <w:r>
        <w:rPr>
          <w:noProof/>
        </w:rPr>
        <w:lastRenderedPageBreak/>
        <w:drawing>
          <wp:inline distT="0" distB="0" distL="0" distR="0" wp14:anchorId="4222288A" wp14:editId="337A0FAC">
            <wp:extent cx="3037762" cy="3394364"/>
            <wp:effectExtent l="0" t="0" r="10795"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8-29 at 11.23.38 PM.png"/>
                    <pic:cNvPicPr/>
                  </pic:nvPicPr>
                  <pic:blipFill>
                    <a:blip r:embed="rId22">
                      <a:extLst>
                        <a:ext uri="{28A0092B-C50C-407E-A947-70E740481C1C}">
                          <a14:useLocalDpi xmlns:a14="http://schemas.microsoft.com/office/drawing/2010/main" val="0"/>
                        </a:ext>
                      </a:extLst>
                    </a:blip>
                    <a:stretch>
                      <a:fillRect/>
                    </a:stretch>
                  </pic:blipFill>
                  <pic:spPr>
                    <a:xfrm>
                      <a:off x="0" y="0"/>
                      <a:ext cx="3038161" cy="3394810"/>
                    </a:xfrm>
                    <a:prstGeom prst="rect">
                      <a:avLst/>
                    </a:prstGeom>
                  </pic:spPr>
                </pic:pic>
              </a:graphicData>
            </a:graphic>
          </wp:inline>
        </w:drawing>
      </w:r>
    </w:p>
    <w:p w14:paraId="318B9A20" w14:textId="77777777" w:rsidR="00DF5843" w:rsidRDefault="00DF5843" w:rsidP="004843B6">
      <w:pPr>
        <w:pStyle w:val="ListParagraph"/>
        <w:ind w:left="360"/>
      </w:pPr>
    </w:p>
    <w:p w14:paraId="53A48CE6" w14:textId="77777777" w:rsidR="004843B6" w:rsidRDefault="004843B6" w:rsidP="001B498D">
      <w:pPr>
        <w:pStyle w:val="ListParagraph"/>
        <w:numPr>
          <w:ilvl w:val="0"/>
          <w:numId w:val="13"/>
        </w:numPr>
      </w:pPr>
      <w:r>
        <w:t xml:space="preserve"> In “Select Configurations” dialog, keep the </w:t>
      </w:r>
      <w:r w:rsidR="00CA0900">
        <w:t xml:space="preserve">default </w:t>
      </w:r>
      <w:r>
        <w:t>Debug and Release builds settings, and click Finish.</w:t>
      </w:r>
    </w:p>
    <w:p w14:paraId="6ABE3423" w14:textId="77777777" w:rsidR="00F24F8C" w:rsidRDefault="00DF5843" w:rsidP="00F24F8C">
      <w:pPr>
        <w:pStyle w:val="ListParagraph"/>
        <w:ind w:left="360"/>
      </w:pPr>
      <w:r>
        <w:rPr>
          <w:noProof/>
        </w:rPr>
        <w:drawing>
          <wp:inline distT="0" distB="0" distL="0" distR="0" wp14:anchorId="6CB815A5" wp14:editId="6D2344D0">
            <wp:extent cx="2812472" cy="3147978"/>
            <wp:effectExtent l="0" t="0" r="6985"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8-29 at 11.55.56 PM.png"/>
                    <pic:cNvPicPr/>
                  </pic:nvPicPr>
                  <pic:blipFill>
                    <a:blip r:embed="rId23">
                      <a:extLst>
                        <a:ext uri="{28A0092B-C50C-407E-A947-70E740481C1C}">
                          <a14:useLocalDpi xmlns:a14="http://schemas.microsoft.com/office/drawing/2010/main" val="0"/>
                        </a:ext>
                      </a:extLst>
                    </a:blip>
                    <a:stretch>
                      <a:fillRect/>
                    </a:stretch>
                  </pic:blipFill>
                  <pic:spPr>
                    <a:xfrm>
                      <a:off x="0" y="0"/>
                      <a:ext cx="2813146" cy="3148732"/>
                    </a:xfrm>
                    <a:prstGeom prst="rect">
                      <a:avLst/>
                    </a:prstGeom>
                  </pic:spPr>
                </pic:pic>
              </a:graphicData>
            </a:graphic>
          </wp:inline>
        </w:drawing>
      </w:r>
    </w:p>
    <w:p w14:paraId="1DE301BA" w14:textId="77777777" w:rsidR="004843B6" w:rsidRDefault="004843B6" w:rsidP="004843B6">
      <w:pPr>
        <w:pStyle w:val="ListParagraph"/>
        <w:ind w:left="360"/>
      </w:pPr>
    </w:p>
    <w:p w14:paraId="28C5FC56" w14:textId="77777777" w:rsidR="004843B6" w:rsidRDefault="004843B6" w:rsidP="001B498D">
      <w:pPr>
        <w:pStyle w:val="ListParagraph"/>
        <w:numPr>
          <w:ilvl w:val="0"/>
          <w:numId w:val="13"/>
        </w:numPr>
      </w:pPr>
      <w:r>
        <w:t xml:space="preserve">Now you have an application </w:t>
      </w:r>
      <w:r w:rsidR="00DB7AD3">
        <w:t>‘SensorStreaming’</w:t>
      </w:r>
      <w:r>
        <w:t xml:space="preserve"> created in your IDE Project Explorer. </w:t>
      </w:r>
    </w:p>
    <w:p w14:paraId="4E6E38D2" w14:textId="77777777" w:rsidR="004843B6" w:rsidRDefault="00DB7AD3" w:rsidP="004843B6">
      <w:pPr>
        <w:ind w:left="360"/>
      </w:pPr>
      <w:r>
        <w:rPr>
          <w:noProof/>
        </w:rPr>
        <w:lastRenderedPageBreak/>
        <w:drawing>
          <wp:inline distT="0" distB="0" distL="0" distR="0" wp14:anchorId="7D13D2B9" wp14:editId="7C880A73">
            <wp:extent cx="2036618" cy="3065318"/>
            <wp:effectExtent l="0" t="0" r="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8-29 at 11.59.26 PM.png"/>
                    <pic:cNvPicPr/>
                  </pic:nvPicPr>
                  <pic:blipFill>
                    <a:blip r:embed="rId24">
                      <a:extLst>
                        <a:ext uri="{28A0092B-C50C-407E-A947-70E740481C1C}">
                          <a14:useLocalDpi xmlns:a14="http://schemas.microsoft.com/office/drawing/2010/main" val="0"/>
                        </a:ext>
                      </a:extLst>
                    </a:blip>
                    <a:stretch>
                      <a:fillRect/>
                    </a:stretch>
                  </pic:blipFill>
                  <pic:spPr>
                    <a:xfrm>
                      <a:off x="0" y="0"/>
                      <a:ext cx="2036618" cy="3065318"/>
                    </a:xfrm>
                    <a:prstGeom prst="rect">
                      <a:avLst/>
                    </a:prstGeom>
                  </pic:spPr>
                </pic:pic>
              </a:graphicData>
            </a:graphic>
          </wp:inline>
        </w:drawing>
      </w:r>
    </w:p>
    <w:p w14:paraId="7586B85D" w14:textId="77777777" w:rsidR="00DA67C4" w:rsidRPr="00835047" w:rsidRDefault="00DA67C4" w:rsidP="00835047">
      <w:pPr>
        <w:pStyle w:val="Heading2"/>
        <w:rPr>
          <w:color w:val="ED7D31" w:themeColor="accent2"/>
          <w:sz w:val="28"/>
          <w:szCs w:val="28"/>
        </w:rPr>
      </w:pPr>
      <w:bookmarkStart w:id="20" w:name="_Toc402389937"/>
      <w:r>
        <w:rPr>
          <w:color w:val="ED7D31" w:themeColor="accent2"/>
          <w:sz w:val="28"/>
          <w:szCs w:val="28"/>
        </w:rPr>
        <w:t>1.3</w:t>
      </w:r>
      <w:r w:rsidRPr="0041160C">
        <w:rPr>
          <w:color w:val="ED7D31" w:themeColor="accent2"/>
          <w:sz w:val="28"/>
          <w:szCs w:val="28"/>
        </w:rPr>
        <w:t xml:space="preserve">  </w:t>
      </w:r>
      <w:r>
        <w:rPr>
          <w:color w:val="ED7D31" w:themeColor="accent2"/>
          <w:sz w:val="28"/>
          <w:szCs w:val="28"/>
        </w:rPr>
        <w:t>Adapt the</w:t>
      </w:r>
      <w:r w:rsidRPr="0041160C">
        <w:rPr>
          <w:color w:val="ED7D31" w:themeColor="accent2"/>
          <w:sz w:val="28"/>
          <w:szCs w:val="28"/>
        </w:rPr>
        <w:t xml:space="preserve"> A</w:t>
      </w:r>
      <w:r>
        <w:rPr>
          <w:color w:val="ED7D31" w:themeColor="accent2"/>
          <w:sz w:val="28"/>
          <w:szCs w:val="28"/>
        </w:rPr>
        <w:t>pplication</w:t>
      </w:r>
      <w:bookmarkEnd w:id="20"/>
    </w:p>
    <w:p w14:paraId="4C5BAD16" w14:textId="77777777" w:rsidR="00DA67C4" w:rsidRDefault="00DA67C4" w:rsidP="00DA67C4">
      <w:pPr>
        <w:pStyle w:val="ListParagraph"/>
        <w:ind w:left="0"/>
      </w:pPr>
      <w:r>
        <w:t xml:space="preserve">1.    </w:t>
      </w:r>
      <w:r w:rsidR="00835047">
        <w:t>Open wifi-auto.c, look for WIFI_SSID at the beginning of the file, and configure SSID/PWD</w:t>
      </w:r>
      <w:r w:rsidR="00EA5F6D">
        <w:t xml:space="preserve"> by using the credentials of your own</w:t>
      </w:r>
      <w:r w:rsidR="00835047">
        <w:t xml:space="preserve"> router.</w:t>
      </w:r>
    </w:p>
    <w:p w14:paraId="740C1502" w14:textId="77777777" w:rsidR="00835047" w:rsidRDefault="00835047" w:rsidP="00DA67C4">
      <w:pPr>
        <w:pStyle w:val="ListParagraph"/>
        <w:ind w:left="0"/>
      </w:pPr>
      <w:r>
        <w:rPr>
          <w:noProof/>
        </w:rPr>
        <mc:AlternateContent>
          <mc:Choice Requires="wps">
            <w:drawing>
              <wp:anchor distT="0" distB="0" distL="114300" distR="114300" simplePos="0" relativeHeight="251778048" behindDoc="0" locked="0" layoutInCell="1" allowOverlap="1" wp14:anchorId="0A05D8BD" wp14:editId="1D5880FC">
                <wp:simplePos x="0" y="0"/>
                <wp:positionH relativeFrom="column">
                  <wp:posOffset>75565</wp:posOffset>
                </wp:positionH>
                <wp:positionV relativeFrom="paragraph">
                  <wp:posOffset>173355</wp:posOffset>
                </wp:positionV>
                <wp:extent cx="5943600" cy="762000"/>
                <wp:effectExtent l="0" t="0" r="25400" b="25400"/>
                <wp:wrapTopAndBottom/>
                <wp:docPr id="1" name="Text Box 1"/>
                <wp:cNvGraphicFramePr/>
                <a:graphic xmlns:a="http://schemas.openxmlformats.org/drawingml/2006/main">
                  <a:graphicData uri="http://schemas.microsoft.com/office/word/2010/wordprocessingShape">
                    <wps:wsp>
                      <wps:cNvSpPr txBox="1"/>
                      <wps:spPr>
                        <a:xfrm>
                          <a:off x="0" y="0"/>
                          <a:ext cx="5943600" cy="762000"/>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5DD0FFA4" w14:textId="77777777" w:rsidR="00611180" w:rsidRPr="00EA5F6D" w:rsidRDefault="00611180" w:rsidP="00EA5F6D">
                            <w:pPr>
                              <w:rPr>
                                <w:rFonts w:ascii="Courier" w:hAnsi="Courier" w:cs="Menlo Regular"/>
                                <w:color w:val="000000"/>
                                <w:sz w:val="22"/>
                              </w:rPr>
                            </w:pPr>
                            <w:r w:rsidRPr="00EA5F6D">
                              <w:rPr>
                                <w:rFonts w:ascii="Courier" w:hAnsi="Courier" w:cs="Menlo Regular"/>
                                <w:color w:val="000000"/>
                                <w:sz w:val="22"/>
                              </w:rPr>
                              <w:t>#define WIFI_SSID "</w:t>
                            </w:r>
                            <w:r>
                              <w:rPr>
                                <w:rFonts w:ascii="Courier" w:hAnsi="Courier" w:cs="Menlo Regular"/>
                                <w:color w:val="000000"/>
                                <w:sz w:val="22"/>
                              </w:rPr>
                              <w:t>YOUR_SSID</w:t>
                            </w:r>
                            <w:r w:rsidRPr="00EA5F6D">
                              <w:rPr>
                                <w:rFonts w:ascii="Courier" w:hAnsi="Courier" w:cs="Menlo Regular"/>
                                <w:color w:val="000000"/>
                                <w:sz w:val="22"/>
                              </w:rPr>
                              <w:t>"</w:t>
                            </w:r>
                          </w:p>
                          <w:p w14:paraId="35EC233A" w14:textId="77777777" w:rsidR="00611180" w:rsidRPr="00CB5BAC" w:rsidRDefault="00611180" w:rsidP="00EA5F6D">
                            <w:pPr>
                              <w:rPr>
                                <w:rFonts w:ascii="Courier" w:hAnsi="Courier" w:cs="Menlo Regular"/>
                                <w:color w:val="000000"/>
                                <w:sz w:val="22"/>
                              </w:rPr>
                            </w:pPr>
                            <w:r w:rsidRPr="00EA5F6D">
                              <w:rPr>
                                <w:rFonts w:ascii="Courier" w:hAnsi="Courier" w:cs="Menlo Regular"/>
                                <w:color w:val="000000"/>
                                <w:sz w:val="22"/>
                              </w:rPr>
                              <w:t>#define WIFI_PASSPHRASE "</w:t>
                            </w:r>
                            <w:r>
                              <w:rPr>
                                <w:rFonts w:ascii="Courier" w:hAnsi="Courier" w:cs="Menlo Regular"/>
                                <w:color w:val="000000"/>
                                <w:sz w:val="22"/>
                              </w:rPr>
                              <w:t>YOUR_PASSWORD</w:t>
                            </w:r>
                            <w:r w:rsidRPr="00EA5F6D">
                              <w:rPr>
                                <w:rFonts w:ascii="Courier" w:hAnsi="Courier" w:cs="Menlo Regular"/>
                                <w:color w:val="000000"/>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31" type="#_x0000_t202" style="position:absolute;left:0;text-align:left;margin-left:5.95pt;margin-top:13.65pt;width:468pt;height:60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" fillcolor="black [320]" strokecolor="black [3200]" strokeweight=".5pt">
                <v:fill color2="black [160]" rotate="t" colors="0 #9b9b9b;.5 #8e8e8e;1 #797979" focus="100%" type="gradient">
                  <o:fill v:ext="view" type="gradientUnscaled"/>
                </v:fill>
                <v:textbox>
                  <w:txbxContent>
                    <w:p w14:paraId="3982A01E" w14:textId="77777777" w:rsidR="004E1BFB" w:rsidRPr="00EA5F6D" w:rsidRDefault="004E1BFB" w:rsidP="00EA5F6D">
                      <w:pPr>
                        <w:rPr>
                          <w:rFonts w:ascii="Courier" w:hAnsi="Courier" w:cs="Menlo Regular"/>
                          <w:color w:val="000000"/>
                          <w:sz w:val="22"/>
                        </w:rPr>
                      </w:pPr>
                      <w:r w:rsidRPr="00EA5F6D">
                        <w:rPr>
                          <w:rFonts w:ascii="Courier" w:hAnsi="Courier" w:cs="Menlo Regular"/>
                          <w:color w:val="000000"/>
                          <w:sz w:val="22"/>
                        </w:rPr>
                        <w:t>#</w:t>
                      </w:r>
                      <w:proofErr w:type="gramStart"/>
                      <w:r w:rsidRPr="00EA5F6D">
                        <w:rPr>
                          <w:rFonts w:ascii="Courier" w:hAnsi="Courier" w:cs="Menlo Regular"/>
                          <w:color w:val="000000"/>
                          <w:sz w:val="22"/>
                        </w:rPr>
                        <w:t>define</w:t>
                      </w:r>
                      <w:proofErr w:type="gramEnd"/>
                      <w:r w:rsidRPr="00EA5F6D">
                        <w:rPr>
                          <w:rFonts w:ascii="Courier" w:hAnsi="Courier" w:cs="Menlo Regular"/>
                          <w:color w:val="000000"/>
                          <w:sz w:val="22"/>
                        </w:rPr>
                        <w:t xml:space="preserve"> WIFI_SSID "</w:t>
                      </w:r>
                      <w:r>
                        <w:rPr>
                          <w:rFonts w:ascii="Courier" w:hAnsi="Courier" w:cs="Menlo Regular"/>
                          <w:color w:val="000000"/>
                          <w:sz w:val="22"/>
                        </w:rPr>
                        <w:t>YOUR_SSID</w:t>
                      </w:r>
                      <w:r w:rsidRPr="00EA5F6D">
                        <w:rPr>
                          <w:rFonts w:ascii="Courier" w:hAnsi="Courier" w:cs="Menlo Regular"/>
                          <w:color w:val="000000"/>
                          <w:sz w:val="22"/>
                        </w:rPr>
                        <w:t>"</w:t>
                      </w:r>
                    </w:p>
                    <w:p w14:paraId="634564E1" w14:textId="77777777" w:rsidR="004E1BFB" w:rsidRPr="00CB5BAC" w:rsidRDefault="004E1BFB" w:rsidP="00EA5F6D">
                      <w:pPr>
                        <w:rPr>
                          <w:rFonts w:ascii="Courier" w:hAnsi="Courier" w:cs="Menlo Regular"/>
                          <w:color w:val="000000"/>
                          <w:sz w:val="22"/>
                        </w:rPr>
                      </w:pPr>
                      <w:r w:rsidRPr="00EA5F6D">
                        <w:rPr>
                          <w:rFonts w:ascii="Courier" w:hAnsi="Courier" w:cs="Menlo Regular"/>
                          <w:color w:val="000000"/>
                          <w:sz w:val="22"/>
                        </w:rPr>
                        <w:t>#</w:t>
                      </w:r>
                      <w:proofErr w:type="gramStart"/>
                      <w:r w:rsidRPr="00EA5F6D">
                        <w:rPr>
                          <w:rFonts w:ascii="Courier" w:hAnsi="Courier" w:cs="Menlo Regular"/>
                          <w:color w:val="000000"/>
                          <w:sz w:val="22"/>
                        </w:rPr>
                        <w:t>define</w:t>
                      </w:r>
                      <w:proofErr w:type="gramEnd"/>
                      <w:r w:rsidRPr="00EA5F6D">
                        <w:rPr>
                          <w:rFonts w:ascii="Courier" w:hAnsi="Courier" w:cs="Menlo Regular"/>
                          <w:color w:val="000000"/>
                          <w:sz w:val="22"/>
                        </w:rPr>
                        <w:t xml:space="preserve"> WIFI_PASSPHRASE "</w:t>
                      </w:r>
                      <w:r>
                        <w:rPr>
                          <w:rFonts w:ascii="Courier" w:hAnsi="Courier" w:cs="Menlo Regular"/>
                          <w:color w:val="000000"/>
                          <w:sz w:val="22"/>
                        </w:rPr>
                        <w:t>YOUR_PASSWORD</w:t>
                      </w:r>
                      <w:r w:rsidRPr="00EA5F6D">
                        <w:rPr>
                          <w:rFonts w:ascii="Courier" w:hAnsi="Courier" w:cs="Menlo Regular"/>
                          <w:color w:val="000000"/>
                          <w:sz w:val="22"/>
                        </w:rPr>
                        <w:t>"</w:t>
                      </w:r>
                    </w:p>
                  </w:txbxContent>
                </v:textbox>
                <w10:wrap type="topAndBottom"/>
              </v:shape>
            </w:pict>
          </mc:Fallback>
        </mc:AlternateContent>
      </w:r>
    </w:p>
    <w:p w14:paraId="0E8EDCC6" w14:textId="77777777" w:rsidR="00835047" w:rsidRDefault="00835047" w:rsidP="00DA67C4">
      <w:pPr>
        <w:pStyle w:val="ListParagraph"/>
        <w:ind w:left="0"/>
      </w:pPr>
    </w:p>
    <w:p w14:paraId="19B852E7" w14:textId="77777777" w:rsidR="00835047" w:rsidRDefault="00835047" w:rsidP="00DA67C4">
      <w:pPr>
        <w:pStyle w:val="ListParagraph"/>
        <w:ind w:left="0"/>
      </w:pPr>
    </w:p>
    <w:p w14:paraId="4F511985" w14:textId="77777777" w:rsidR="00634E40" w:rsidRDefault="00645C87" w:rsidP="00D07268">
      <w:pPr>
        <w:pStyle w:val="ListParagraph"/>
        <w:ind w:left="0"/>
      </w:pPr>
      <w:r>
        <w:t xml:space="preserve">2.  </w:t>
      </w:r>
      <w:r w:rsidR="00C259F2">
        <w:t>Replace</w:t>
      </w:r>
      <w:r w:rsidR="00835047">
        <w:t xml:space="preserve"> mqtt-api.c </w:t>
      </w:r>
      <w:r w:rsidR="00C259F2">
        <w:t>by using the version we provided</w:t>
      </w:r>
      <w:r w:rsidR="00835047">
        <w:t>. Drag and drop the file</w:t>
      </w:r>
      <w:r w:rsidR="00DA67C4">
        <w:t xml:space="preserve"> to SensorStreaming project. </w:t>
      </w:r>
      <w:r>
        <w:t xml:space="preserve">When you are </w:t>
      </w:r>
      <w:r w:rsidR="003E24D3">
        <w:t>prompted</w:t>
      </w:r>
      <w:r w:rsidR="00835047">
        <w:t xml:space="preserve"> to overwrite existing file</w:t>
      </w:r>
      <w:r>
        <w:t>, click Yes to proceed.</w:t>
      </w:r>
    </w:p>
    <w:p w14:paraId="754CE698" w14:textId="77777777" w:rsidR="004843B6" w:rsidRDefault="00A81586" w:rsidP="00A81586">
      <w:r>
        <w:t xml:space="preserve">3.   </w:t>
      </w:r>
      <w:r w:rsidR="004843B6">
        <w:t xml:space="preserve">Build the application by selecting Project-&gt;Build Project. You can </w:t>
      </w:r>
      <w:r w:rsidR="003436DD">
        <w:t>see</w:t>
      </w:r>
      <w:r w:rsidR="004843B6">
        <w:t xml:space="preserve"> the build log from the IDE Console tab.</w:t>
      </w:r>
    </w:p>
    <w:p w14:paraId="223748E9" w14:textId="77777777" w:rsidR="004843B6" w:rsidRDefault="00A81586" w:rsidP="00A81586">
      <w:r>
        <w:t xml:space="preserve">4.  </w:t>
      </w:r>
      <w:r w:rsidR="004843B6">
        <w:t xml:space="preserve">Once you have a successful build, click the </w:t>
      </w:r>
      <w:r w:rsidR="004021C0">
        <w:t xml:space="preserve">“Flash System Image” button </w:t>
      </w:r>
      <w:r w:rsidR="004021C0">
        <w:rPr>
          <w:noProof/>
        </w:rPr>
        <w:drawing>
          <wp:inline distT="0" distB="0" distL="0" distR="0" wp14:anchorId="67591178" wp14:editId="5F002533">
            <wp:extent cx="317500" cy="317500"/>
            <wp:effectExtent l="0" t="0" r="1270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06 at 12.15.17 PM.png"/>
                    <pic:cNvPicPr/>
                  </pic:nvPicPr>
                  <pic:blipFill>
                    <a:blip r:embed="rId25">
                      <a:extLst>
                        <a:ext uri="{28A0092B-C50C-407E-A947-70E740481C1C}">
                          <a14:useLocalDpi xmlns:a14="http://schemas.microsoft.com/office/drawing/2010/main"/>
                        </a:ext>
                      </a:extLst>
                    </a:blip>
                    <a:stretch>
                      <a:fillRect/>
                    </a:stretch>
                  </pic:blipFill>
                  <pic:spPr>
                    <a:xfrm>
                      <a:off x="0" y="0"/>
                      <a:ext cx="317500" cy="317500"/>
                    </a:xfrm>
                    <a:prstGeom prst="rect">
                      <a:avLst/>
                    </a:prstGeom>
                  </pic:spPr>
                </pic:pic>
              </a:graphicData>
            </a:graphic>
          </wp:inline>
        </w:drawing>
      </w:r>
      <w:r w:rsidR="004021C0">
        <w:t xml:space="preserve">to flash the newly built image to the board. </w:t>
      </w:r>
    </w:p>
    <w:p w14:paraId="3DF4D781" w14:textId="77777777" w:rsidR="002F598A" w:rsidRDefault="002F598A" w:rsidP="00634E40">
      <w:r>
        <w:t>As a precaution, a warning dialog will pop up to confirm you want to flash the</w:t>
      </w:r>
      <w:r w:rsidR="0007035A">
        <w:t xml:space="preserve"> connected ARTIK device</w:t>
      </w:r>
      <w:r>
        <w:t xml:space="preserve">. </w:t>
      </w:r>
      <w:r w:rsidR="003E4D7D">
        <w:t>Click “Yes” to proceed.</w:t>
      </w:r>
    </w:p>
    <w:p w14:paraId="74FC46ED" w14:textId="77777777" w:rsidR="004843B6" w:rsidRDefault="004843B6" w:rsidP="004843B6">
      <w:pPr>
        <w:pStyle w:val="ListParagraph"/>
        <w:ind w:left="360"/>
      </w:pPr>
    </w:p>
    <w:p w14:paraId="0D39F4DA" w14:textId="77777777" w:rsidR="004843B6" w:rsidRDefault="002F598A" w:rsidP="00CD2D29">
      <w:pPr>
        <w:pStyle w:val="ListParagraph"/>
        <w:ind w:left="360"/>
      </w:pPr>
      <w:r w:rsidRPr="002F598A">
        <w:rPr>
          <w:noProof/>
        </w:rPr>
        <w:drawing>
          <wp:inline distT="0" distB="0" distL="0" distR="0" wp14:anchorId="239FF1FE" wp14:editId="4A13564B">
            <wp:extent cx="4267200" cy="150172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2-03 at 4.19.29 PM.png"/>
                    <pic:cNvPicPr/>
                  </pic:nvPicPr>
                  <pic:blipFill>
                    <a:blip r:embed="rId26">
                      <a:extLst>
                        <a:ext uri="{28A0092B-C50C-407E-A947-70E740481C1C}">
                          <a14:useLocalDpi xmlns:a14="http://schemas.microsoft.com/office/drawing/2010/main"/>
                        </a:ext>
                      </a:extLst>
                    </a:blip>
                    <a:stretch>
                      <a:fillRect/>
                    </a:stretch>
                  </pic:blipFill>
                  <pic:spPr>
                    <a:xfrm>
                      <a:off x="0" y="0"/>
                      <a:ext cx="4268204" cy="1502079"/>
                    </a:xfrm>
                    <a:prstGeom prst="rect">
                      <a:avLst/>
                    </a:prstGeom>
                  </pic:spPr>
                </pic:pic>
              </a:graphicData>
            </a:graphic>
          </wp:inline>
        </w:drawing>
      </w:r>
    </w:p>
    <w:p w14:paraId="03730154" w14:textId="77777777" w:rsidR="003E4D7D" w:rsidRDefault="003E4D7D" w:rsidP="004843B6">
      <w:pPr>
        <w:pStyle w:val="ListParagraph"/>
        <w:ind w:left="360"/>
      </w:pPr>
    </w:p>
    <w:p w14:paraId="6E06947B" w14:textId="77777777" w:rsidR="003E4D7D" w:rsidRDefault="003E4D7D" w:rsidP="004843B6">
      <w:pPr>
        <w:pStyle w:val="ListParagraph"/>
        <w:ind w:left="360"/>
      </w:pPr>
    </w:p>
    <w:p w14:paraId="0D7B2FE4" w14:textId="77777777" w:rsidR="003E4D7D" w:rsidRDefault="00634E40" w:rsidP="003E4D7D">
      <w:pPr>
        <w:pStyle w:val="ListParagraph"/>
        <w:ind w:left="0"/>
      </w:pPr>
      <w:r>
        <w:t>5</w:t>
      </w:r>
      <w:r w:rsidR="003E4D7D">
        <w:t xml:space="preserve">. From your IDE console, you can view the flash progress.  </w:t>
      </w:r>
    </w:p>
    <w:p w14:paraId="49E90562" w14:textId="77777777" w:rsidR="003E4D7D" w:rsidRDefault="003E4D7D" w:rsidP="00CD2D29">
      <w:pPr>
        <w:pStyle w:val="ListParagraph"/>
        <w:ind w:left="0"/>
      </w:pPr>
      <w:r>
        <w:rPr>
          <w:noProof/>
        </w:rPr>
        <w:lastRenderedPageBreak/>
        <w:drawing>
          <wp:inline distT="0" distB="0" distL="0" distR="0" wp14:anchorId="62E25DDA" wp14:editId="21374F89">
            <wp:extent cx="5549485" cy="1648691"/>
            <wp:effectExtent l="0" t="0" r="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2-03 at 4.24.44 PM.png"/>
                    <pic:cNvPicPr/>
                  </pic:nvPicPr>
                  <pic:blipFill>
                    <a:blip r:embed="rId27" cstate="print">
                      <a:extLst>
                        <a:ext uri="{28A0092B-C50C-407E-A947-70E740481C1C}">
                          <a14:useLocalDpi xmlns:a14="http://schemas.microsoft.com/office/drawing/2010/main"/>
                        </a:ext>
                      </a:extLst>
                    </a:blip>
                    <a:stretch>
                      <a:fillRect/>
                    </a:stretch>
                  </pic:blipFill>
                  <pic:spPr>
                    <a:xfrm>
                      <a:off x="0" y="0"/>
                      <a:ext cx="5551572" cy="1649311"/>
                    </a:xfrm>
                    <a:prstGeom prst="rect">
                      <a:avLst/>
                    </a:prstGeom>
                  </pic:spPr>
                </pic:pic>
              </a:graphicData>
            </a:graphic>
          </wp:inline>
        </w:drawing>
      </w:r>
    </w:p>
    <w:p w14:paraId="0B806C5A" w14:textId="77777777" w:rsidR="003E4D7D" w:rsidRDefault="003E4D7D" w:rsidP="003E4D7D">
      <w:pPr>
        <w:pStyle w:val="ListParagraph"/>
        <w:ind w:left="0"/>
      </w:pPr>
    </w:p>
    <w:p w14:paraId="58C973D0" w14:textId="77777777" w:rsidR="000D27E6" w:rsidRPr="0041160C" w:rsidRDefault="00DB7AD3" w:rsidP="00E53CE2">
      <w:pPr>
        <w:pStyle w:val="Heading2"/>
        <w:rPr>
          <w:color w:val="ED7D31" w:themeColor="accent2"/>
          <w:sz w:val="28"/>
          <w:szCs w:val="28"/>
        </w:rPr>
      </w:pPr>
      <w:bookmarkStart w:id="21" w:name="_Toc402389938"/>
      <w:r>
        <w:rPr>
          <w:color w:val="ED7D31" w:themeColor="accent2"/>
          <w:sz w:val="28"/>
          <w:szCs w:val="28"/>
        </w:rPr>
        <w:t>1</w:t>
      </w:r>
      <w:r w:rsidR="00CF3EE2" w:rsidRPr="0041160C">
        <w:rPr>
          <w:color w:val="ED7D31" w:themeColor="accent2"/>
          <w:sz w:val="28"/>
          <w:szCs w:val="28"/>
        </w:rPr>
        <w:t>.</w:t>
      </w:r>
      <w:r w:rsidR="00DA67C4">
        <w:rPr>
          <w:color w:val="ED7D31" w:themeColor="accent2"/>
          <w:sz w:val="28"/>
          <w:szCs w:val="28"/>
        </w:rPr>
        <w:t>4</w:t>
      </w:r>
      <w:r w:rsidR="00CF3EE2" w:rsidRPr="0041160C">
        <w:rPr>
          <w:color w:val="ED7D31" w:themeColor="accent2"/>
          <w:sz w:val="28"/>
          <w:szCs w:val="28"/>
        </w:rPr>
        <w:t xml:space="preserve"> </w:t>
      </w:r>
      <w:bookmarkEnd w:id="17"/>
      <w:r w:rsidR="00D218F9">
        <w:rPr>
          <w:color w:val="ED7D31" w:themeColor="accent2"/>
          <w:sz w:val="28"/>
          <w:szCs w:val="28"/>
        </w:rPr>
        <w:t>Stream</w:t>
      </w:r>
      <w:r w:rsidR="00985FA8">
        <w:rPr>
          <w:color w:val="ED7D31" w:themeColor="accent2"/>
          <w:sz w:val="28"/>
          <w:szCs w:val="28"/>
        </w:rPr>
        <w:t xml:space="preserve"> sensor data to ARTIK530s</w:t>
      </w:r>
      <w:r w:rsidR="00CD48C7">
        <w:rPr>
          <w:color w:val="ED7D31" w:themeColor="accent2"/>
          <w:sz w:val="28"/>
          <w:szCs w:val="28"/>
        </w:rPr>
        <w:t xml:space="preserve"> gateway device </w:t>
      </w:r>
      <w:r w:rsidR="00D218F9">
        <w:rPr>
          <w:color w:val="ED7D31" w:themeColor="accent2"/>
          <w:sz w:val="28"/>
          <w:szCs w:val="28"/>
        </w:rPr>
        <w:t>via</w:t>
      </w:r>
      <w:r w:rsidR="00CD48C7">
        <w:rPr>
          <w:color w:val="ED7D31" w:themeColor="accent2"/>
          <w:sz w:val="28"/>
          <w:szCs w:val="28"/>
        </w:rPr>
        <w:t xml:space="preserve"> MQTT</w:t>
      </w:r>
      <w:bookmarkEnd w:id="21"/>
    </w:p>
    <w:p w14:paraId="436CD877" w14:textId="77777777" w:rsidR="000D27E6" w:rsidRDefault="000D27E6" w:rsidP="001B498D">
      <w:pPr>
        <w:pStyle w:val="LabNumbering"/>
        <w:numPr>
          <w:ilvl w:val="0"/>
          <w:numId w:val="12"/>
        </w:numPr>
        <w:spacing w:after="120"/>
      </w:pPr>
      <w:r w:rsidRPr="00ED5F22">
        <w:t xml:space="preserve">Push the </w:t>
      </w:r>
      <w:r>
        <w:t>R</w:t>
      </w:r>
      <w:r w:rsidRPr="00ED5F22">
        <w:t>eset button</w:t>
      </w:r>
      <w:r>
        <w:t>.</w:t>
      </w:r>
    </w:p>
    <w:p w14:paraId="41B92845" w14:textId="77777777" w:rsidR="004021C0" w:rsidRDefault="008C3E10" w:rsidP="003E4D7D">
      <w:r>
        <w:rPr>
          <w:noProof/>
        </w:rPr>
        <w:drawing>
          <wp:inline distT="0" distB="0" distL="0" distR="0" wp14:anchorId="61F2FE5A" wp14:editId="4214BCC1">
            <wp:extent cx="3117273" cy="2716345"/>
            <wp:effectExtent l="0" t="0" r="698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5s.png"/>
                    <pic:cNvPicPr/>
                  </pic:nvPicPr>
                  <pic:blipFill>
                    <a:blip r:embed="rId28" cstate="print">
                      <a:extLst>
                        <a:ext uri="{28A0092B-C50C-407E-A947-70E740481C1C}">
                          <a14:useLocalDpi xmlns:a14="http://schemas.microsoft.com/office/drawing/2010/main"/>
                        </a:ext>
                      </a:extLst>
                    </a:blip>
                    <a:stretch>
                      <a:fillRect/>
                    </a:stretch>
                  </pic:blipFill>
                  <pic:spPr>
                    <a:xfrm>
                      <a:off x="0" y="0"/>
                      <a:ext cx="3118051" cy="2717023"/>
                    </a:xfrm>
                    <a:prstGeom prst="rect">
                      <a:avLst/>
                    </a:prstGeom>
                  </pic:spPr>
                </pic:pic>
              </a:graphicData>
            </a:graphic>
          </wp:inline>
        </w:drawing>
      </w:r>
    </w:p>
    <w:p w14:paraId="774AAD23" w14:textId="77777777" w:rsidR="00373332" w:rsidRDefault="00373332" w:rsidP="001B498D">
      <w:pPr>
        <w:pStyle w:val="LabNumbering"/>
        <w:numPr>
          <w:ilvl w:val="0"/>
          <w:numId w:val="12"/>
        </w:numPr>
      </w:pPr>
      <w:r>
        <w:rPr>
          <w:noProof/>
        </w:rPr>
        <w:lastRenderedPageBreak/>
        <mc:AlternateContent>
          <mc:Choice Requires="wps">
            <w:drawing>
              <wp:anchor distT="0" distB="0" distL="114300" distR="114300" simplePos="0" relativeHeight="251685888" behindDoc="0" locked="0" layoutInCell="1" allowOverlap="1" wp14:anchorId="309A0DD5" wp14:editId="2111766D">
                <wp:simplePos x="0" y="0"/>
                <wp:positionH relativeFrom="column">
                  <wp:posOffset>202565</wp:posOffset>
                </wp:positionH>
                <wp:positionV relativeFrom="paragraph">
                  <wp:posOffset>363220</wp:posOffset>
                </wp:positionV>
                <wp:extent cx="5943600" cy="5059045"/>
                <wp:effectExtent l="0" t="0" r="25400" b="20955"/>
                <wp:wrapTopAndBottom/>
                <wp:docPr id="22" name="Text Box 22"/>
                <wp:cNvGraphicFramePr/>
                <a:graphic xmlns:a="http://schemas.openxmlformats.org/drawingml/2006/main">
                  <a:graphicData uri="http://schemas.microsoft.com/office/word/2010/wordprocessingShape">
                    <wps:wsp>
                      <wps:cNvSpPr txBox="1"/>
                      <wps:spPr>
                        <a:xfrm>
                          <a:off x="0" y="0"/>
                          <a:ext cx="5943600" cy="5059045"/>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6A2B4271" w14:textId="77777777" w:rsidR="00611180" w:rsidRPr="00B03B45" w:rsidRDefault="00611180"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U-Boot 2017.01-00013-g814fa7d (Jan 08 2018 - 15:17:26 +0900)</w:t>
                            </w:r>
                          </w:p>
                          <w:p w14:paraId="18A0C896" w14:textId="77777777" w:rsidR="00611180" w:rsidRPr="00B03B45" w:rsidRDefault="00611180"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
                          <w:p w14:paraId="6B3BECAB" w14:textId="77777777" w:rsidR="00611180" w:rsidRPr="00B03B45" w:rsidRDefault="00611180"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CPU:   Exynos200 @ 320 MHz</w:t>
                            </w:r>
                          </w:p>
                          <w:p w14:paraId="74F35594" w14:textId="77777777" w:rsidR="00611180" w:rsidRPr="00B03B45" w:rsidRDefault="00611180"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Model: ARTIK-05x based on Exynos T20</w:t>
                            </w:r>
                          </w:p>
                          <w:p w14:paraId="3626F98A" w14:textId="77777777" w:rsidR="00611180" w:rsidRPr="00B03B45" w:rsidRDefault="00611180"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DRAM:  1.3 MiB</w:t>
                            </w:r>
                          </w:p>
                          <w:p w14:paraId="103FF6D5" w14:textId="77777777" w:rsidR="00611180" w:rsidRPr="00B03B45" w:rsidRDefault="00611180"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WARNING: Caches not enabled</w:t>
                            </w:r>
                          </w:p>
                          <w:p w14:paraId="00ECF8BD" w14:textId="77777777" w:rsidR="00611180" w:rsidRPr="00B03B45" w:rsidRDefault="00611180"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BL1 released at 2017-3-13 15:00</w:t>
                            </w:r>
                          </w:p>
                          <w:p w14:paraId="1E0F1659" w14:textId="77777777" w:rsidR="00611180" w:rsidRPr="00B03B45" w:rsidRDefault="00611180"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SSS released at 2017-09-12</w:t>
                            </w:r>
                          </w:p>
                          <w:p w14:paraId="43D903D6" w14:textId="77777777" w:rsidR="00611180" w:rsidRPr="00B03B45" w:rsidRDefault="00611180"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WLAN released at 2017-12-21</w:t>
                            </w:r>
                          </w:p>
                          <w:p w14:paraId="77751439" w14:textId="77777777" w:rsidR="00611180" w:rsidRPr="00B03B45" w:rsidRDefault="00611180"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Flash: 8 MiB</w:t>
                            </w:r>
                          </w:p>
                          <w:p w14:paraId="6195D161" w14:textId="77777777" w:rsidR="00611180" w:rsidRPr="00B03B45" w:rsidRDefault="00611180"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 Warning - bad CRC, using default environment</w:t>
                            </w:r>
                          </w:p>
                          <w:p w14:paraId="4B8E6E0C" w14:textId="77777777" w:rsidR="00611180" w:rsidRPr="00B03B45" w:rsidRDefault="00611180"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
                          <w:p w14:paraId="3220AD35" w14:textId="77777777" w:rsidR="00611180" w:rsidRPr="00B03B45" w:rsidRDefault="00611180"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In:    serial@80180000</w:t>
                            </w:r>
                          </w:p>
                          <w:p w14:paraId="2AA1A4D8" w14:textId="77777777" w:rsidR="00611180" w:rsidRPr="00B03B45" w:rsidRDefault="00611180"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Out:   serial@80180000</w:t>
                            </w:r>
                          </w:p>
                          <w:p w14:paraId="163DBD1A" w14:textId="77777777" w:rsidR="00611180" w:rsidRPr="00B03B45" w:rsidRDefault="00611180"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Err:   serial@80180000</w:t>
                            </w:r>
                          </w:p>
                          <w:p w14:paraId="598C3E9F" w14:textId="77777777" w:rsidR="00611180" w:rsidRPr="00B03B45" w:rsidRDefault="00611180"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Autoboot in 50 milliseconds</w:t>
                            </w:r>
                          </w:p>
                          <w:p w14:paraId="744B5218" w14:textId="77777777" w:rsidR="00611180" w:rsidRPr="00B03B45" w:rsidRDefault="00611180"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gpio: pin gpg16 (gpio 46) value is 1</w:t>
                            </w:r>
                          </w:p>
                          <w:p w14:paraId="089957FC" w14:textId="77777777" w:rsidR="00611180" w:rsidRPr="00B03B45" w:rsidRDefault="00611180"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 Starting application0at 0x040C8020 ...</w:t>
                            </w:r>
                          </w:p>
                          <w:p w14:paraId="7DD11C5C" w14:textId="77777777" w:rsidR="00611180" w:rsidRPr="00B03B45" w:rsidRDefault="00611180"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s5j_sflash_init: FLASH Quad Enabled</w:t>
                            </w:r>
                          </w:p>
                          <w:p w14:paraId="5A39F001" w14:textId="77777777" w:rsidR="00611180" w:rsidRPr="00B03B45" w:rsidRDefault="00611180"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i2c_uioregister: Registering /dev/i2c-0</w:t>
                            </w:r>
                          </w:p>
                          <w:p w14:paraId="7BB9367E" w14:textId="77777777" w:rsidR="00611180" w:rsidRPr="00B03B45" w:rsidRDefault="00611180"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i2c_uioregister: Registering /dev/i2c-1</w:t>
                            </w:r>
                          </w:p>
                          <w:p w14:paraId="0B6C81B4" w14:textId="77777777" w:rsidR="00611180" w:rsidRPr="00402B3B" w:rsidRDefault="00611180" w:rsidP="0040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402B3B">
                              <w:rPr>
                                <w:rFonts w:ascii="Courier" w:hAnsi="Courier" w:cs="Menlo Regular"/>
                                <w:color w:val="000000"/>
                                <w:sz w:val="22"/>
                              </w:rPr>
                              <w:t>System Information:</w:t>
                            </w:r>
                          </w:p>
                          <w:p w14:paraId="5CB888AB" w14:textId="77777777" w:rsidR="00611180" w:rsidRPr="00402B3B" w:rsidRDefault="00611180" w:rsidP="0040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402B3B">
                              <w:rPr>
                                <w:rFonts w:ascii="Courier" w:hAnsi="Courier" w:cs="Menlo Regular"/>
                                <w:color w:val="000000"/>
                                <w:sz w:val="22"/>
                              </w:rPr>
                              <w:t xml:space="preserve">        Board: ARTIK053S</w:t>
                            </w:r>
                          </w:p>
                          <w:p w14:paraId="2E5FDD64" w14:textId="77777777" w:rsidR="00611180" w:rsidRPr="00402B3B" w:rsidRDefault="00611180" w:rsidP="0040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402B3B">
                              <w:rPr>
                                <w:rFonts w:ascii="Courier" w:hAnsi="Courier" w:cs="Menlo Regular"/>
                                <w:color w:val="000000"/>
                                <w:sz w:val="22"/>
                              </w:rPr>
                              <w:t xml:space="preserve">        Version: 1.0.12</w:t>
                            </w:r>
                          </w:p>
                          <w:p w14:paraId="2EBD13EE" w14:textId="77777777" w:rsidR="00611180" w:rsidRPr="00402B3B" w:rsidRDefault="00611180" w:rsidP="0040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402B3B">
                              <w:rPr>
                                <w:rFonts w:ascii="Courier" w:hAnsi="Courier" w:cs="Menlo Regular"/>
                                <w:color w:val="000000"/>
                                <w:sz w:val="22"/>
                              </w:rPr>
                              <w:t xml:space="preserve">        Commit Hash: d1dfb56208b5897ac852a713b6f760ce4efdbd7a</w:t>
                            </w:r>
                          </w:p>
                          <w:p w14:paraId="26B259B2" w14:textId="77777777" w:rsidR="00611180" w:rsidRPr="00402B3B" w:rsidRDefault="00611180" w:rsidP="0040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402B3B">
                              <w:rPr>
                                <w:rFonts w:ascii="Courier" w:hAnsi="Courier" w:cs="Menlo Regular"/>
                                <w:color w:val="000000"/>
                                <w:sz w:val="22"/>
                              </w:rPr>
                              <w:t xml:space="preserve">        Build User: ARTIK@Samsung</w:t>
                            </w:r>
                          </w:p>
                          <w:p w14:paraId="2327B90A" w14:textId="77777777" w:rsidR="00611180" w:rsidRPr="00402B3B" w:rsidRDefault="00611180" w:rsidP="0040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402B3B">
                              <w:rPr>
                                <w:rFonts w:ascii="Courier" w:hAnsi="Courier" w:cs="Menlo Regular"/>
                                <w:color w:val="000000"/>
                                <w:sz w:val="22"/>
                              </w:rPr>
                              <w:t xml:space="preserve">        Build Time: 2018-07-17 15:58:54</w:t>
                            </w:r>
                          </w:p>
                          <w:p w14:paraId="45F27106" w14:textId="77777777" w:rsidR="00611180" w:rsidRPr="00402B3B" w:rsidRDefault="00611180" w:rsidP="0040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402B3B">
                              <w:rPr>
                                <w:rFonts w:ascii="Courier" w:hAnsi="Courier" w:cs="Menlo Regular"/>
                                <w:color w:val="000000"/>
                                <w:sz w:val="22"/>
                              </w:rPr>
                              <w:t xml:space="preserve">        System Time: 01 Jan 2010, 00:00:00 [s] UTC Hardware RTC Support</w:t>
                            </w:r>
                          </w:p>
                          <w:p w14:paraId="00E6DC75" w14:textId="77777777" w:rsidR="00611180" w:rsidRDefault="00611180" w:rsidP="0040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402B3B">
                              <w:rPr>
                                <w:rFonts w:ascii="Courier" w:hAnsi="Courier" w:cs="Menlo Regular"/>
                                <w:color w:val="000000"/>
                                <w:sz w:val="22"/>
                              </w:rPr>
                              <w:t xml:space="preserve">        ARTIK SDK version: 1.8.0</w:t>
                            </w:r>
                          </w:p>
                          <w:p w14:paraId="33A42FD9" w14:textId="77777777" w:rsidR="00611180" w:rsidRPr="00402B3B" w:rsidRDefault="00611180" w:rsidP="0040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402B3B">
                              <w:rPr>
                                <w:rFonts w:ascii="Courier" w:hAnsi="Courier" w:cs="Menlo Regular"/>
                                <w:color w:val="000000"/>
                                <w:sz w:val="22"/>
                              </w:rPr>
                              <w:t>TASH&gt;&gt;</w:t>
                            </w:r>
                          </w:p>
                          <w:p w14:paraId="3CCC6C47" w14:textId="77777777" w:rsidR="00611180" w:rsidRPr="00B03B45" w:rsidRDefault="00611180" w:rsidP="00BA4D38">
                            <w:pPr>
                              <w:rPr>
                                <w:rFonts w:ascii="Courier" w:hAnsi="Courier" w:cs="Menlo Regular"/>
                                <w:color w:val="000000"/>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2" type="#_x0000_t202" style="position:absolute;left:0;text-align:left;margin-left:15.95pt;margin-top:28.6pt;width:468pt;height:398.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" fillcolor="black [320]" strokecolor="black [3200]" strokeweight=".5pt">
                <v:fill color2="black [160]" rotate="t" colors="0 #9b9b9b;.5 #8e8e8e;1 #797979" focus="100%" type="gradient">
                  <o:fill v:ext="view" type="gradientUnscaled"/>
                </v:fill>
                <v:textbox>
                  <w:txbxContent>
                    <w:p w14:paraId="30A3453E" w14:textId="77777777" w:rsidR="004E1BFB" w:rsidRPr="00B03B45" w:rsidRDefault="004E1BFB"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U-Boot 2017.01-00013-g814fa7d (Jan 08 2018 - 15:17:26 +0900)</w:t>
                      </w:r>
                    </w:p>
                    <w:p w14:paraId="02A43990" w14:textId="77777777" w:rsidR="004E1BFB" w:rsidRPr="00B03B45" w:rsidRDefault="004E1BFB"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
                    <w:p w14:paraId="7140FB36" w14:textId="77777777" w:rsidR="004E1BFB" w:rsidRPr="00B03B45" w:rsidRDefault="004E1BFB"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CPU:   Exynos200 @ 320 MHz</w:t>
                      </w:r>
                    </w:p>
                    <w:p w14:paraId="64F245C5" w14:textId="77777777" w:rsidR="004E1BFB" w:rsidRPr="00B03B45" w:rsidRDefault="004E1BFB"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 xml:space="preserve">Model: ARTIK-05x based on </w:t>
                      </w:r>
                      <w:proofErr w:type="spellStart"/>
                      <w:r w:rsidRPr="00B03B45">
                        <w:rPr>
                          <w:rFonts w:ascii="Courier" w:hAnsi="Courier" w:cs="Menlo Regular"/>
                          <w:color w:val="000000"/>
                          <w:sz w:val="22"/>
                        </w:rPr>
                        <w:t>Exynos</w:t>
                      </w:r>
                      <w:proofErr w:type="spellEnd"/>
                      <w:r w:rsidRPr="00B03B45">
                        <w:rPr>
                          <w:rFonts w:ascii="Courier" w:hAnsi="Courier" w:cs="Menlo Regular"/>
                          <w:color w:val="000000"/>
                          <w:sz w:val="22"/>
                        </w:rPr>
                        <w:t xml:space="preserve"> T20</w:t>
                      </w:r>
                    </w:p>
                    <w:p w14:paraId="3D6B90C6" w14:textId="77777777" w:rsidR="004E1BFB" w:rsidRPr="00B03B45" w:rsidRDefault="004E1BFB"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 xml:space="preserve">DRAM:  1.3 </w:t>
                      </w:r>
                      <w:proofErr w:type="spellStart"/>
                      <w:r w:rsidRPr="00B03B45">
                        <w:rPr>
                          <w:rFonts w:ascii="Courier" w:hAnsi="Courier" w:cs="Menlo Regular"/>
                          <w:color w:val="000000"/>
                          <w:sz w:val="22"/>
                        </w:rPr>
                        <w:t>MiB</w:t>
                      </w:r>
                      <w:proofErr w:type="spellEnd"/>
                    </w:p>
                    <w:p w14:paraId="629DDF95" w14:textId="77777777" w:rsidR="004E1BFB" w:rsidRPr="00B03B45" w:rsidRDefault="004E1BFB"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WARNING: Caches not enabled</w:t>
                      </w:r>
                    </w:p>
                    <w:p w14:paraId="5D97474C" w14:textId="77777777" w:rsidR="004E1BFB" w:rsidRPr="00B03B45" w:rsidRDefault="004E1BFB"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BL1 released at 2017-3-13 15:00</w:t>
                      </w:r>
                    </w:p>
                    <w:p w14:paraId="0F97053B" w14:textId="77777777" w:rsidR="004E1BFB" w:rsidRPr="00B03B45" w:rsidRDefault="004E1BFB"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SSS released at 2017-09-12</w:t>
                      </w:r>
                    </w:p>
                    <w:p w14:paraId="2FB05B03" w14:textId="77777777" w:rsidR="004E1BFB" w:rsidRPr="00B03B45" w:rsidRDefault="004E1BFB"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WLAN released at 2017-12-21</w:t>
                      </w:r>
                    </w:p>
                    <w:p w14:paraId="1BA04CDF" w14:textId="77777777" w:rsidR="004E1BFB" w:rsidRPr="00B03B45" w:rsidRDefault="004E1BFB"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 xml:space="preserve">Flash: 8 </w:t>
                      </w:r>
                      <w:proofErr w:type="spellStart"/>
                      <w:r w:rsidRPr="00B03B45">
                        <w:rPr>
                          <w:rFonts w:ascii="Courier" w:hAnsi="Courier" w:cs="Menlo Regular"/>
                          <w:color w:val="000000"/>
                          <w:sz w:val="22"/>
                        </w:rPr>
                        <w:t>MiB</w:t>
                      </w:r>
                      <w:proofErr w:type="spellEnd"/>
                    </w:p>
                    <w:p w14:paraId="6FB1C520" w14:textId="77777777" w:rsidR="004E1BFB" w:rsidRPr="00B03B45" w:rsidRDefault="004E1BFB"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 Warning - bad CRC, using default environment</w:t>
                      </w:r>
                    </w:p>
                    <w:p w14:paraId="11E44CB9" w14:textId="77777777" w:rsidR="004E1BFB" w:rsidRPr="00B03B45" w:rsidRDefault="004E1BFB"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
                    <w:p w14:paraId="7E5FFE7D" w14:textId="77777777" w:rsidR="004E1BFB" w:rsidRPr="00B03B45" w:rsidRDefault="004E1BFB"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In:    serial@80180000</w:t>
                      </w:r>
                    </w:p>
                    <w:p w14:paraId="43B304D6" w14:textId="77777777" w:rsidR="004E1BFB" w:rsidRPr="00B03B45" w:rsidRDefault="004E1BFB"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Out:   serial@80180000</w:t>
                      </w:r>
                    </w:p>
                    <w:p w14:paraId="45CD504C" w14:textId="77777777" w:rsidR="004E1BFB" w:rsidRPr="00B03B45" w:rsidRDefault="004E1BFB"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Err:   serial@80180000</w:t>
                      </w:r>
                    </w:p>
                    <w:p w14:paraId="708E432E" w14:textId="77777777" w:rsidR="004E1BFB" w:rsidRPr="00B03B45" w:rsidRDefault="004E1BFB"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roofErr w:type="spellStart"/>
                      <w:r w:rsidRPr="00B03B45">
                        <w:rPr>
                          <w:rFonts w:ascii="Courier" w:hAnsi="Courier" w:cs="Menlo Regular"/>
                          <w:color w:val="000000"/>
                          <w:sz w:val="22"/>
                        </w:rPr>
                        <w:t>Autoboot</w:t>
                      </w:r>
                      <w:proofErr w:type="spellEnd"/>
                      <w:r w:rsidRPr="00B03B45">
                        <w:rPr>
                          <w:rFonts w:ascii="Courier" w:hAnsi="Courier" w:cs="Menlo Regular"/>
                          <w:color w:val="000000"/>
                          <w:sz w:val="22"/>
                        </w:rPr>
                        <w:t xml:space="preserve"> in 50 milliseconds</w:t>
                      </w:r>
                    </w:p>
                    <w:p w14:paraId="1CB4382B" w14:textId="77777777" w:rsidR="004E1BFB" w:rsidRPr="00B03B45" w:rsidRDefault="004E1BFB"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roofErr w:type="spellStart"/>
                      <w:proofErr w:type="gramStart"/>
                      <w:r w:rsidRPr="00B03B45">
                        <w:rPr>
                          <w:rFonts w:ascii="Courier" w:hAnsi="Courier" w:cs="Menlo Regular"/>
                          <w:color w:val="000000"/>
                          <w:sz w:val="22"/>
                        </w:rPr>
                        <w:t>gpio</w:t>
                      </w:r>
                      <w:proofErr w:type="spellEnd"/>
                      <w:proofErr w:type="gramEnd"/>
                      <w:r w:rsidRPr="00B03B45">
                        <w:rPr>
                          <w:rFonts w:ascii="Courier" w:hAnsi="Courier" w:cs="Menlo Regular"/>
                          <w:color w:val="000000"/>
                          <w:sz w:val="22"/>
                        </w:rPr>
                        <w:t>: pin gpg16 (</w:t>
                      </w:r>
                      <w:proofErr w:type="spellStart"/>
                      <w:r w:rsidRPr="00B03B45">
                        <w:rPr>
                          <w:rFonts w:ascii="Courier" w:hAnsi="Courier" w:cs="Menlo Regular"/>
                          <w:color w:val="000000"/>
                          <w:sz w:val="22"/>
                        </w:rPr>
                        <w:t>gpio</w:t>
                      </w:r>
                      <w:proofErr w:type="spellEnd"/>
                      <w:r w:rsidRPr="00B03B45">
                        <w:rPr>
                          <w:rFonts w:ascii="Courier" w:hAnsi="Courier" w:cs="Menlo Regular"/>
                          <w:color w:val="000000"/>
                          <w:sz w:val="22"/>
                        </w:rPr>
                        <w:t xml:space="preserve"> 46) value is 1</w:t>
                      </w:r>
                    </w:p>
                    <w:p w14:paraId="48DB9838" w14:textId="77777777" w:rsidR="004E1BFB" w:rsidRPr="00B03B45" w:rsidRDefault="004E1BFB"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B03B45">
                        <w:rPr>
                          <w:rFonts w:ascii="Courier" w:hAnsi="Courier" w:cs="Menlo Regular"/>
                          <w:color w:val="000000"/>
                          <w:sz w:val="22"/>
                        </w:rPr>
                        <w:t xml:space="preserve">## Starting application0at </w:t>
                      </w:r>
                      <w:proofErr w:type="gramStart"/>
                      <w:r w:rsidRPr="00B03B45">
                        <w:rPr>
                          <w:rFonts w:ascii="Courier" w:hAnsi="Courier" w:cs="Menlo Regular"/>
                          <w:color w:val="000000"/>
                          <w:sz w:val="22"/>
                        </w:rPr>
                        <w:t>0x040C8020 ...</w:t>
                      </w:r>
                      <w:proofErr w:type="gramEnd"/>
                    </w:p>
                    <w:p w14:paraId="2B6B8AF1" w14:textId="77777777" w:rsidR="004E1BFB" w:rsidRPr="00B03B45" w:rsidRDefault="004E1BFB"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roofErr w:type="gramStart"/>
                      <w:r w:rsidRPr="00B03B45">
                        <w:rPr>
                          <w:rFonts w:ascii="Courier" w:hAnsi="Courier" w:cs="Menlo Regular"/>
                          <w:color w:val="000000"/>
                          <w:sz w:val="22"/>
                        </w:rPr>
                        <w:t>s5j</w:t>
                      </w:r>
                      <w:proofErr w:type="gramEnd"/>
                      <w:r w:rsidRPr="00B03B45">
                        <w:rPr>
                          <w:rFonts w:ascii="Courier" w:hAnsi="Courier" w:cs="Menlo Regular"/>
                          <w:color w:val="000000"/>
                          <w:sz w:val="22"/>
                        </w:rPr>
                        <w:t>_sflash_init: FLASH Quad Enabled</w:t>
                      </w:r>
                    </w:p>
                    <w:p w14:paraId="57BDF6EC" w14:textId="77777777" w:rsidR="004E1BFB" w:rsidRPr="00B03B45" w:rsidRDefault="004E1BFB"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roofErr w:type="gramStart"/>
                      <w:r w:rsidRPr="00B03B45">
                        <w:rPr>
                          <w:rFonts w:ascii="Courier" w:hAnsi="Courier" w:cs="Menlo Regular"/>
                          <w:color w:val="000000"/>
                          <w:sz w:val="22"/>
                        </w:rPr>
                        <w:t>i2c</w:t>
                      </w:r>
                      <w:proofErr w:type="gramEnd"/>
                      <w:r w:rsidRPr="00B03B45">
                        <w:rPr>
                          <w:rFonts w:ascii="Courier" w:hAnsi="Courier" w:cs="Menlo Regular"/>
                          <w:color w:val="000000"/>
                          <w:sz w:val="22"/>
                        </w:rPr>
                        <w:t>_uioregister: Registering /</w:t>
                      </w:r>
                      <w:proofErr w:type="spellStart"/>
                      <w:r w:rsidRPr="00B03B45">
                        <w:rPr>
                          <w:rFonts w:ascii="Courier" w:hAnsi="Courier" w:cs="Menlo Regular"/>
                          <w:color w:val="000000"/>
                          <w:sz w:val="22"/>
                        </w:rPr>
                        <w:t>dev</w:t>
                      </w:r>
                      <w:proofErr w:type="spellEnd"/>
                      <w:r w:rsidRPr="00B03B45">
                        <w:rPr>
                          <w:rFonts w:ascii="Courier" w:hAnsi="Courier" w:cs="Menlo Regular"/>
                          <w:color w:val="000000"/>
                          <w:sz w:val="22"/>
                        </w:rPr>
                        <w:t>/i2c-0</w:t>
                      </w:r>
                    </w:p>
                    <w:p w14:paraId="2DB69E7E" w14:textId="77777777" w:rsidR="004E1BFB" w:rsidRPr="00B03B45" w:rsidRDefault="004E1BFB" w:rsidP="008A085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roofErr w:type="gramStart"/>
                      <w:r w:rsidRPr="00B03B45">
                        <w:rPr>
                          <w:rFonts w:ascii="Courier" w:hAnsi="Courier" w:cs="Menlo Regular"/>
                          <w:color w:val="000000"/>
                          <w:sz w:val="22"/>
                        </w:rPr>
                        <w:t>i2c</w:t>
                      </w:r>
                      <w:proofErr w:type="gramEnd"/>
                      <w:r w:rsidRPr="00B03B45">
                        <w:rPr>
                          <w:rFonts w:ascii="Courier" w:hAnsi="Courier" w:cs="Menlo Regular"/>
                          <w:color w:val="000000"/>
                          <w:sz w:val="22"/>
                        </w:rPr>
                        <w:t>_uioregister: Registering /</w:t>
                      </w:r>
                      <w:proofErr w:type="spellStart"/>
                      <w:r w:rsidRPr="00B03B45">
                        <w:rPr>
                          <w:rFonts w:ascii="Courier" w:hAnsi="Courier" w:cs="Menlo Regular"/>
                          <w:color w:val="000000"/>
                          <w:sz w:val="22"/>
                        </w:rPr>
                        <w:t>dev</w:t>
                      </w:r>
                      <w:proofErr w:type="spellEnd"/>
                      <w:r w:rsidRPr="00B03B45">
                        <w:rPr>
                          <w:rFonts w:ascii="Courier" w:hAnsi="Courier" w:cs="Menlo Regular"/>
                          <w:color w:val="000000"/>
                          <w:sz w:val="22"/>
                        </w:rPr>
                        <w:t>/i2c-1</w:t>
                      </w:r>
                    </w:p>
                    <w:p w14:paraId="51EB0AAF" w14:textId="77777777" w:rsidR="004E1BFB" w:rsidRPr="00402B3B" w:rsidRDefault="004E1BFB" w:rsidP="0040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402B3B">
                        <w:rPr>
                          <w:rFonts w:ascii="Courier" w:hAnsi="Courier" w:cs="Menlo Regular"/>
                          <w:color w:val="000000"/>
                          <w:sz w:val="22"/>
                        </w:rPr>
                        <w:t>System Information:</w:t>
                      </w:r>
                    </w:p>
                    <w:p w14:paraId="4105BD48" w14:textId="77777777" w:rsidR="004E1BFB" w:rsidRPr="00402B3B" w:rsidRDefault="004E1BFB" w:rsidP="0040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402B3B">
                        <w:rPr>
                          <w:rFonts w:ascii="Courier" w:hAnsi="Courier" w:cs="Menlo Regular"/>
                          <w:color w:val="000000"/>
                          <w:sz w:val="22"/>
                        </w:rPr>
                        <w:t xml:space="preserve">        Board: ARTIK053S</w:t>
                      </w:r>
                    </w:p>
                    <w:p w14:paraId="143B479A" w14:textId="77777777" w:rsidR="004E1BFB" w:rsidRPr="00402B3B" w:rsidRDefault="004E1BFB" w:rsidP="0040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402B3B">
                        <w:rPr>
                          <w:rFonts w:ascii="Courier" w:hAnsi="Courier" w:cs="Menlo Regular"/>
                          <w:color w:val="000000"/>
                          <w:sz w:val="22"/>
                        </w:rPr>
                        <w:t xml:space="preserve">        Version: 1.0.12</w:t>
                      </w:r>
                    </w:p>
                    <w:p w14:paraId="4136AD9F" w14:textId="77777777" w:rsidR="004E1BFB" w:rsidRPr="00402B3B" w:rsidRDefault="004E1BFB" w:rsidP="0040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402B3B">
                        <w:rPr>
                          <w:rFonts w:ascii="Courier" w:hAnsi="Courier" w:cs="Menlo Regular"/>
                          <w:color w:val="000000"/>
                          <w:sz w:val="22"/>
                        </w:rPr>
                        <w:t xml:space="preserve">        Commit Hash: d1dfb56208b5897ac852a713b6f760ce4efdbd7a</w:t>
                      </w:r>
                    </w:p>
                    <w:p w14:paraId="69AF7BF5" w14:textId="77777777" w:rsidR="004E1BFB" w:rsidRPr="00402B3B" w:rsidRDefault="004E1BFB" w:rsidP="0040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402B3B">
                        <w:rPr>
                          <w:rFonts w:ascii="Courier" w:hAnsi="Courier" w:cs="Menlo Regular"/>
                          <w:color w:val="000000"/>
                          <w:sz w:val="22"/>
                        </w:rPr>
                        <w:t xml:space="preserve">        Build User: </w:t>
                      </w:r>
                      <w:proofErr w:type="spellStart"/>
                      <w:r w:rsidRPr="00402B3B">
                        <w:rPr>
                          <w:rFonts w:ascii="Courier" w:hAnsi="Courier" w:cs="Menlo Regular"/>
                          <w:color w:val="000000"/>
                          <w:sz w:val="22"/>
                        </w:rPr>
                        <w:t>ARTIK@Samsung</w:t>
                      </w:r>
                      <w:proofErr w:type="spellEnd"/>
                    </w:p>
                    <w:p w14:paraId="0C3365FC" w14:textId="77777777" w:rsidR="004E1BFB" w:rsidRPr="00402B3B" w:rsidRDefault="004E1BFB" w:rsidP="0040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402B3B">
                        <w:rPr>
                          <w:rFonts w:ascii="Courier" w:hAnsi="Courier" w:cs="Menlo Regular"/>
                          <w:color w:val="000000"/>
                          <w:sz w:val="22"/>
                        </w:rPr>
                        <w:t xml:space="preserve">        Build Time: 2018-07-17 15:58:54</w:t>
                      </w:r>
                    </w:p>
                    <w:p w14:paraId="2ADC3151" w14:textId="77777777" w:rsidR="004E1BFB" w:rsidRPr="00402B3B" w:rsidRDefault="004E1BFB" w:rsidP="0040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402B3B">
                        <w:rPr>
                          <w:rFonts w:ascii="Courier" w:hAnsi="Courier" w:cs="Menlo Regular"/>
                          <w:color w:val="000000"/>
                          <w:sz w:val="22"/>
                        </w:rPr>
                        <w:t xml:space="preserve">        System Time: 01 Jan 2010, 00:00:00 [s] UTC Hardware RTC Support</w:t>
                      </w:r>
                    </w:p>
                    <w:p w14:paraId="5C5CAFD0" w14:textId="77777777" w:rsidR="004E1BFB" w:rsidRDefault="004E1BFB" w:rsidP="0040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402B3B">
                        <w:rPr>
                          <w:rFonts w:ascii="Courier" w:hAnsi="Courier" w:cs="Menlo Regular"/>
                          <w:color w:val="000000"/>
                          <w:sz w:val="22"/>
                        </w:rPr>
                        <w:t xml:space="preserve">        ARTIK SDK version: 1.8.0</w:t>
                      </w:r>
                    </w:p>
                    <w:p w14:paraId="6AD1B206" w14:textId="77777777" w:rsidR="004E1BFB" w:rsidRPr="00402B3B" w:rsidRDefault="004E1BFB" w:rsidP="00402B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402B3B">
                        <w:rPr>
                          <w:rFonts w:ascii="Courier" w:hAnsi="Courier" w:cs="Menlo Regular"/>
                          <w:color w:val="000000"/>
                          <w:sz w:val="22"/>
                        </w:rPr>
                        <w:t>TASH&gt;&gt;</w:t>
                      </w:r>
                    </w:p>
                    <w:p w14:paraId="09A78CDD" w14:textId="77777777" w:rsidR="004E1BFB" w:rsidRPr="00B03B45" w:rsidRDefault="004E1BFB" w:rsidP="00BA4D38">
                      <w:pPr>
                        <w:rPr>
                          <w:rFonts w:ascii="Courier" w:hAnsi="Courier" w:cs="Menlo Regular"/>
                          <w:color w:val="000000"/>
                          <w:sz w:val="22"/>
                        </w:rPr>
                      </w:pPr>
                    </w:p>
                  </w:txbxContent>
                </v:textbox>
                <w10:wrap type="topAndBottom"/>
              </v:shape>
            </w:pict>
          </mc:Fallback>
        </mc:AlternateContent>
      </w:r>
      <w:r w:rsidR="00CC4B46">
        <w:t xml:space="preserve">From your serial console, you should be able to see the </w:t>
      </w:r>
      <w:r w:rsidR="00811CFC">
        <w:t xml:space="preserve">message below when the </w:t>
      </w:r>
      <w:r w:rsidR="00CC4B46">
        <w:t>board boots up.</w:t>
      </w:r>
    </w:p>
    <w:p w14:paraId="06E12243" w14:textId="77777777" w:rsidR="0019481D" w:rsidRDefault="0019481D" w:rsidP="0019481D">
      <w:pPr>
        <w:pStyle w:val="LabNumbering"/>
        <w:numPr>
          <w:ilvl w:val="0"/>
          <w:numId w:val="0"/>
        </w:numPr>
        <w:ind w:left="720"/>
      </w:pPr>
    </w:p>
    <w:p w14:paraId="05EC1246" w14:textId="77777777" w:rsidR="00CB5BAC" w:rsidRDefault="00CB5BAC" w:rsidP="00CD2D29">
      <w:r>
        <w:rPr>
          <w:noProof/>
        </w:rPr>
        <mc:AlternateContent>
          <mc:Choice Requires="wps">
            <w:drawing>
              <wp:anchor distT="0" distB="0" distL="114300" distR="114300" simplePos="0" relativeHeight="251683840" behindDoc="0" locked="0" layoutInCell="1" allowOverlap="1" wp14:anchorId="35F90977" wp14:editId="2DECFA37">
                <wp:simplePos x="0" y="0"/>
                <wp:positionH relativeFrom="column">
                  <wp:posOffset>214630</wp:posOffset>
                </wp:positionH>
                <wp:positionV relativeFrom="paragraph">
                  <wp:posOffset>408940</wp:posOffset>
                </wp:positionV>
                <wp:extent cx="5943600" cy="1203960"/>
                <wp:effectExtent l="0" t="0" r="25400" b="15240"/>
                <wp:wrapTopAndBottom/>
                <wp:docPr id="4" name="Text Box 4"/>
                <wp:cNvGraphicFramePr/>
                <a:graphic xmlns:a="http://schemas.openxmlformats.org/drawingml/2006/main">
                  <a:graphicData uri="http://schemas.microsoft.com/office/word/2010/wordprocessingShape">
                    <wps:wsp>
                      <wps:cNvSpPr txBox="1"/>
                      <wps:spPr>
                        <a:xfrm>
                          <a:off x="0" y="0"/>
                          <a:ext cx="5943600" cy="1203960"/>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2B853CE8" w14:textId="77777777" w:rsidR="00611180" w:rsidRPr="00873613" w:rsidRDefault="00611180" w:rsidP="003733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373332">
                              <w:rPr>
                                <w:rFonts w:ascii="Courier" w:hAnsi="Courier" w:cs="Menlo Regular"/>
                                <w:color w:val="000000"/>
                                <w:sz w:val="22"/>
                              </w:rPr>
                              <w:t>TASH&gt;&gt;</w:t>
                            </w:r>
                            <w:r>
                              <w:rPr>
                                <w:rFonts w:ascii="Courier" w:hAnsi="Courier" w:cs="Menlo Regular"/>
                                <w:color w:val="000000"/>
                                <w:sz w:val="22"/>
                              </w:rPr>
                              <w:t xml:space="preserve">mqtt connect </w:t>
                            </w:r>
                            <w:r>
                              <w:rPr>
                                <w:rFonts w:ascii="Courier" w:hAnsi="Courier" w:cs="Menlo Regular"/>
                                <w:i/>
                                <w:color w:val="0000FF"/>
                                <w:sz w:val="22"/>
                              </w:rPr>
                              <w:t>&lt;YOUR_ARTIK53</w:t>
                            </w:r>
                            <w:r w:rsidRPr="0019481D">
                              <w:rPr>
                                <w:rFonts w:ascii="Courier" w:hAnsi="Courier" w:cs="Menlo Regular"/>
                                <w:i/>
                                <w:color w:val="0000FF"/>
                                <w:sz w:val="22"/>
                              </w:rPr>
                              <w:t>0_IP_ADDRESS&gt;</w:t>
                            </w:r>
                          </w:p>
                          <w:p w14:paraId="317E53A5" w14:textId="77777777" w:rsidR="00611180" w:rsidRPr="00CB5BAC" w:rsidRDefault="00611180" w:rsidP="00CB5B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CB5BAC">
                              <w:rPr>
                                <w:rFonts w:ascii="Courier" w:hAnsi="Courier" w:cs="Menlo Regular"/>
                                <w:color w:val="000000"/>
                                <w:sz w:val="22"/>
                              </w:rPr>
                              <w:t>Starting supplicant in foreground...</w:t>
                            </w:r>
                          </w:p>
                          <w:p w14:paraId="565B9FBB" w14:textId="77777777" w:rsidR="00611180" w:rsidRPr="00CB5BAC" w:rsidRDefault="00611180" w:rsidP="00CB5B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CB5BAC">
                              <w:rPr>
                                <w:rFonts w:ascii="Courier" w:hAnsi="Courier" w:cs="Menlo Regular"/>
                                <w:color w:val="000000"/>
                                <w:sz w:val="22"/>
                              </w:rPr>
                              <w:t>Connected to ARTIK</w:t>
                            </w:r>
                          </w:p>
                          <w:p w14:paraId="140BAB05" w14:textId="77777777" w:rsidR="00611180" w:rsidRPr="00CB5BAC" w:rsidRDefault="00611180" w:rsidP="00CB5B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CB5BAC">
                              <w:rPr>
                                <w:rFonts w:ascii="Courier" w:hAnsi="Courier" w:cs="Menlo Regular"/>
                                <w:color w:val="000000"/>
                                <w:sz w:val="22"/>
                              </w:rPr>
                              <w:t>Client mosq/;L&lt;pQ^K@gIIb3Xt11u sending CONNECT</w:t>
                            </w:r>
                          </w:p>
                          <w:p w14:paraId="1EAC8961" w14:textId="77777777" w:rsidR="00611180" w:rsidRPr="00CB5BAC" w:rsidRDefault="00611180" w:rsidP="00CB5B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CB5BAC">
                              <w:rPr>
                                <w:rFonts w:ascii="Courier" w:hAnsi="Courier" w:cs="Menlo Regular"/>
                                <w:color w:val="000000"/>
                                <w:sz w:val="22"/>
                              </w:rPr>
                              <w:t>TASH&gt;&gt;Client mosq/;L&lt;pQ^K@gIIb3Xt11u received CONNACK</w:t>
                            </w:r>
                          </w:p>
                          <w:p w14:paraId="5C1F084E" w14:textId="77777777" w:rsidR="00611180" w:rsidRPr="00CB5BAC" w:rsidRDefault="00611180" w:rsidP="00CB5BAC">
                            <w:pPr>
                              <w:rPr>
                                <w:rFonts w:ascii="Courier" w:hAnsi="Courier" w:cs="Menlo Regular"/>
                                <w:color w:val="000000"/>
                                <w:sz w:val="22"/>
                              </w:rPr>
                            </w:pPr>
                            <w:r w:rsidRPr="00CB5BAC">
                              <w:rPr>
                                <w:rFonts w:ascii="Courier" w:hAnsi="Courier" w:cs="Menlo Regular"/>
                                <w:color w:val="000000"/>
                                <w:sz w:val="22"/>
                              </w:rPr>
                              <w:t>MQTT connection result: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33" type="#_x0000_t202" style="position:absolute;left:0;text-align:left;margin-left:16.9pt;margin-top:32.2pt;width:468pt;height:94.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" fillcolor="black [320]" strokecolor="black [3200]" strokeweight=".5pt">
                <v:fill color2="black [160]" rotate="t" colors="0 #9b9b9b;.5 #8e8e8e;1 #797979" focus="100%" type="gradient">
                  <o:fill v:ext="view" type="gradientUnscaled"/>
                </v:fill>
                <v:textbox>
                  <w:txbxContent>
                    <w:p w14:paraId="042DD2F6" w14:textId="77777777" w:rsidR="004E1BFB" w:rsidRPr="00873613" w:rsidRDefault="004E1BFB" w:rsidP="003733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373332">
                        <w:rPr>
                          <w:rFonts w:ascii="Courier" w:hAnsi="Courier" w:cs="Menlo Regular"/>
                          <w:color w:val="000000"/>
                          <w:sz w:val="22"/>
                        </w:rPr>
                        <w:t>TASH&gt;&gt;</w:t>
                      </w:r>
                      <w:proofErr w:type="spellStart"/>
                      <w:r>
                        <w:rPr>
                          <w:rFonts w:ascii="Courier" w:hAnsi="Courier" w:cs="Menlo Regular"/>
                          <w:color w:val="000000"/>
                          <w:sz w:val="22"/>
                        </w:rPr>
                        <w:t>mqtt</w:t>
                      </w:r>
                      <w:proofErr w:type="spellEnd"/>
                      <w:r>
                        <w:rPr>
                          <w:rFonts w:ascii="Courier" w:hAnsi="Courier" w:cs="Menlo Regular"/>
                          <w:color w:val="000000"/>
                          <w:sz w:val="22"/>
                        </w:rPr>
                        <w:t xml:space="preserve"> connect </w:t>
                      </w:r>
                      <w:r>
                        <w:rPr>
                          <w:rFonts w:ascii="Courier" w:hAnsi="Courier" w:cs="Menlo Regular"/>
                          <w:i/>
                          <w:color w:val="0000FF"/>
                          <w:sz w:val="22"/>
                        </w:rPr>
                        <w:t>&lt;YOUR_ARTIK53</w:t>
                      </w:r>
                      <w:r w:rsidRPr="0019481D">
                        <w:rPr>
                          <w:rFonts w:ascii="Courier" w:hAnsi="Courier" w:cs="Menlo Regular"/>
                          <w:i/>
                          <w:color w:val="0000FF"/>
                          <w:sz w:val="22"/>
                        </w:rPr>
                        <w:t>0_IP_ADDRESS&gt;</w:t>
                      </w:r>
                    </w:p>
                    <w:p w14:paraId="6D02E422" w14:textId="77777777" w:rsidR="004E1BFB" w:rsidRPr="00CB5BAC" w:rsidRDefault="004E1BFB" w:rsidP="00CB5B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CB5BAC">
                        <w:rPr>
                          <w:rFonts w:ascii="Courier" w:hAnsi="Courier" w:cs="Menlo Regular"/>
                          <w:color w:val="000000"/>
                          <w:sz w:val="22"/>
                        </w:rPr>
                        <w:t>Starting supplicant in foreground...</w:t>
                      </w:r>
                    </w:p>
                    <w:p w14:paraId="22F6D21B" w14:textId="77777777" w:rsidR="004E1BFB" w:rsidRPr="00CB5BAC" w:rsidRDefault="004E1BFB" w:rsidP="00CB5B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CB5BAC">
                        <w:rPr>
                          <w:rFonts w:ascii="Courier" w:hAnsi="Courier" w:cs="Menlo Regular"/>
                          <w:color w:val="000000"/>
                          <w:sz w:val="22"/>
                        </w:rPr>
                        <w:t>Connected to ARTIK</w:t>
                      </w:r>
                    </w:p>
                    <w:p w14:paraId="71E7230F" w14:textId="77777777" w:rsidR="004E1BFB" w:rsidRPr="00CB5BAC" w:rsidRDefault="004E1BFB" w:rsidP="00CB5B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CB5BAC">
                        <w:rPr>
                          <w:rFonts w:ascii="Courier" w:hAnsi="Courier" w:cs="Menlo Regular"/>
                          <w:color w:val="000000"/>
                          <w:sz w:val="22"/>
                        </w:rPr>
                        <w:t xml:space="preserve">Client </w:t>
                      </w:r>
                      <w:proofErr w:type="spellStart"/>
                      <w:r w:rsidRPr="00CB5BAC">
                        <w:rPr>
                          <w:rFonts w:ascii="Courier" w:hAnsi="Courier" w:cs="Menlo Regular"/>
                          <w:color w:val="000000"/>
                          <w:sz w:val="22"/>
                        </w:rPr>
                        <w:t>mosq</w:t>
                      </w:r>
                      <w:proofErr w:type="spellEnd"/>
                      <w:r w:rsidRPr="00CB5BAC">
                        <w:rPr>
                          <w:rFonts w:ascii="Courier" w:hAnsi="Courier" w:cs="Menlo Regular"/>
                          <w:color w:val="000000"/>
                          <w:sz w:val="22"/>
                        </w:rPr>
                        <w:t>/</w:t>
                      </w:r>
                      <w:proofErr w:type="gramStart"/>
                      <w:r w:rsidRPr="00CB5BAC">
                        <w:rPr>
                          <w:rFonts w:ascii="Courier" w:hAnsi="Courier" w:cs="Menlo Regular"/>
                          <w:color w:val="000000"/>
                          <w:sz w:val="22"/>
                        </w:rPr>
                        <w:t>;L</w:t>
                      </w:r>
                      <w:proofErr w:type="gramEnd"/>
                      <w:r w:rsidRPr="00CB5BAC">
                        <w:rPr>
                          <w:rFonts w:ascii="Courier" w:hAnsi="Courier" w:cs="Menlo Regular"/>
                          <w:color w:val="000000"/>
                          <w:sz w:val="22"/>
                        </w:rPr>
                        <w:t>&lt;pQ^K@gIIb3Xt11u sending CONNECT</w:t>
                      </w:r>
                    </w:p>
                    <w:p w14:paraId="4B38DAB4" w14:textId="77777777" w:rsidR="004E1BFB" w:rsidRPr="00CB5BAC" w:rsidRDefault="004E1BFB" w:rsidP="00CB5BA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CB5BAC">
                        <w:rPr>
                          <w:rFonts w:ascii="Courier" w:hAnsi="Courier" w:cs="Menlo Regular"/>
                          <w:color w:val="000000"/>
                          <w:sz w:val="22"/>
                        </w:rPr>
                        <w:t xml:space="preserve">TASH&gt;&gt;Client </w:t>
                      </w:r>
                      <w:proofErr w:type="spellStart"/>
                      <w:r w:rsidRPr="00CB5BAC">
                        <w:rPr>
                          <w:rFonts w:ascii="Courier" w:hAnsi="Courier" w:cs="Menlo Regular"/>
                          <w:color w:val="000000"/>
                          <w:sz w:val="22"/>
                        </w:rPr>
                        <w:t>mosq</w:t>
                      </w:r>
                      <w:proofErr w:type="spellEnd"/>
                      <w:r w:rsidRPr="00CB5BAC">
                        <w:rPr>
                          <w:rFonts w:ascii="Courier" w:hAnsi="Courier" w:cs="Menlo Regular"/>
                          <w:color w:val="000000"/>
                          <w:sz w:val="22"/>
                        </w:rPr>
                        <w:t>/</w:t>
                      </w:r>
                      <w:proofErr w:type="gramStart"/>
                      <w:r w:rsidRPr="00CB5BAC">
                        <w:rPr>
                          <w:rFonts w:ascii="Courier" w:hAnsi="Courier" w:cs="Menlo Regular"/>
                          <w:color w:val="000000"/>
                          <w:sz w:val="22"/>
                        </w:rPr>
                        <w:t>;L</w:t>
                      </w:r>
                      <w:proofErr w:type="gramEnd"/>
                      <w:r w:rsidRPr="00CB5BAC">
                        <w:rPr>
                          <w:rFonts w:ascii="Courier" w:hAnsi="Courier" w:cs="Menlo Regular"/>
                          <w:color w:val="000000"/>
                          <w:sz w:val="22"/>
                        </w:rPr>
                        <w:t>&lt;pQ^K@gIIb3Xt11u received CONNACK</w:t>
                      </w:r>
                    </w:p>
                    <w:p w14:paraId="5F2B06BA" w14:textId="77777777" w:rsidR="004E1BFB" w:rsidRPr="00CB5BAC" w:rsidRDefault="004E1BFB" w:rsidP="00CB5BAC">
                      <w:pPr>
                        <w:rPr>
                          <w:rFonts w:ascii="Courier" w:hAnsi="Courier" w:cs="Menlo Regular"/>
                          <w:color w:val="000000"/>
                          <w:sz w:val="22"/>
                        </w:rPr>
                      </w:pPr>
                      <w:r w:rsidRPr="00CB5BAC">
                        <w:rPr>
                          <w:rFonts w:ascii="Courier" w:hAnsi="Courier" w:cs="Menlo Regular"/>
                          <w:color w:val="000000"/>
                          <w:sz w:val="22"/>
                        </w:rPr>
                        <w:t>MQTT connection result: OK</w:t>
                      </w:r>
                    </w:p>
                  </w:txbxContent>
                </v:textbox>
                <w10:wrap type="topAndBottom"/>
              </v:shape>
            </w:pict>
          </mc:Fallback>
        </mc:AlternateContent>
      </w:r>
      <w:r w:rsidR="0019481D">
        <w:t xml:space="preserve">      3. </w:t>
      </w:r>
      <w:r w:rsidR="00AC6D24" w:rsidRPr="0019481D">
        <w:t xml:space="preserve">From the ARTIK </w:t>
      </w:r>
      <w:r w:rsidR="00F10983" w:rsidRPr="0019481D">
        <w:t>055s</w:t>
      </w:r>
      <w:r w:rsidR="00AC6D24" w:rsidRPr="0019481D">
        <w:t xml:space="preserve"> TASH shell, </w:t>
      </w:r>
      <w:r w:rsidR="0019481D">
        <w:t>connect to the MQTT broker runnin</w:t>
      </w:r>
      <w:r w:rsidR="00985FA8">
        <w:t>g on ARTIK710. Use your ARTIK530</w:t>
      </w:r>
      <w:r w:rsidR="0019481D">
        <w:t>’s IP address to replace the one below.</w:t>
      </w:r>
      <w:r>
        <w:t xml:space="preserve">  Press &lt;Enter&gt; to continue.</w:t>
      </w:r>
    </w:p>
    <w:p w14:paraId="4C85C82B" w14:textId="77777777" w:rsidR="00CD2D29" w:rsidRDefault="00CD2D29" w:rsidP="0019481D">
      <w:pPr>
        <w:pStyle w:val="LabNumbering"/>
        <w:numPr>
          <w:ilvl w:val="0"/>
          <w:numId w:val="0"/>
        </w:numPr>
        <w:ind w:left="720" w:hanging="360"/>
      </w:pPr>
    </w:p>
    <w:p w14:paraId="435CF110" w14:textId="77777777" w:rsidR="00AC6D24" w:rsidRDefault="0019481D" w:rsidP="0019481D">
      <w:pPr>
        <w:pStyle w:val="LabNumbering"/>
        <w:numPr>
          <w:ilvl w:val="0"/>
          <w:numId w:val="0"/>
        </w:numPr>
        <w:ind w:left="720" w:hanging="360"/>
      </w:pPr>
      <w:r>
        <w:t>4. Publish s</w:t>
      </w:r>
      <w:r w:rsidR="00985FA8">
        <w:t>ensor telemetry data to ARTIK530s</w:t>
      </w:r>
      <w:r>
        <w:t xml:space="preserve"> </w:t>
      </w:r>
      <w:r w:rsidR="00CB5BAC">
        <w:t xml:space="preserve"> by running ‘mqtt publish’.</w:t>
      </w:r>
    </w:p>
    <w:p w14:paraId="5F98CBAD" w14:textId="77777777" w:rsidR="0019481D" w:rsidRDefault="0019481D" w:rsidP="00AC6D24">
      <w:pPr>
        <w:jc w:val="left"/>
      </w:pPr>
    </w:p>
    <w:p w14:paraId="03CA9606" w14:textId="77777777" w:rsidR="00212930" w:rsidRDefault="0019481D" w:rsidP="00634E40">
      <w:r>
        <w:rPr>
          <w:noProof/>
        </w:rPr>
        <w:lastRenderedPageBreak/>
        <mc:AlternateContent>
          <mc:Choice Requires="wps">
            <w:drawing>
              <wp:anchor distT="0" distB="0" distL="114300" distR="114300" simplePos="0" relativeHeight="251695104" behindDoc="0" locked="0" layoutInCell="1" allowOverlap="1" wp14:anchorId="7747DD9A" wp14:editId="1B0D640B">
                <wp:simplePos x="0" y="0"/>
                <wp:positionH relativeFrom="column">
                  <wp:posOffset>243205</wp:posOffset>
                </wp:positionH>
                <wp:positionV relativeFrom="paragraph">
                  <wp:posOffset>26035</wp:posOffset>
                </wp:positionV>
                <wp:extent cx="5943600" cy="3927475"/>
                <wp:effectExtent l="0" t="0" r="25400" b="34925"/>
                <wp:wrapTopAndBottom/>
                <wp:docPr id="39" name="Text Box 39"/>
                <wp:cNvGraphicFramePr/>
                <a:graphic xmlns:a="http://schemas.openxmlformats.org/drawingml/2006/main">
                  <a:graphicData uri="http://schemas.microsoft.com/office/word/2010/wordprocessingShape">
                    <wps:wsp>
                      <wps:cNvSpPr txBox="1"/>
                      <wps:spPr>
                        <a:xfrm>
                          <a:off x="0" y="0"/>
                          <a:ext cx="5943600" cy="3927475"/>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512E66EF" w14:textId="77777777" w:rsidR="00611180" w:rsidRPr="009A0755" w:rsidRDefault="00611180"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TASH&gt;&gt;mqtt publish</w:t>
                            </w:r>
                          </w:p>
                          <w:p w14:paraId="7C2FCE04" w14:textId="77777777" w:rsidR="00611180" w:rsidRPr="009A0755" w:rsidRDefault="00611180"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The value read in GPIO 44 is 1</w:t>
                            </w:r>
                          </w:p>
                          <w:p w14:paraId="50FF5E92" w14:textId="77777777" w:rsidR="00611180" w:rsidRPr="009A0755" w:rsidRDefault="00611180"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MQTT: publish 1 on Machine</w:t>
                            </w:r>
                          </w:p>
                          <w:p w14:paraId="6FDBEF43" w14:textId="77777777" w:rsidR="00611180" w:rsidRPr="009A0755" w:rsidRDefault="00611180"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Client mosq/pMM]H:su&lt;IukdtR=\V sending PUBLISH (d0, q0, r0, m1, 'Machine', ... (1 bytes))</w:t>
                            </w:r>
                          </w:p>
                          <w:p w14:paraId="6376D094" w14:textId="77777777" w:rsidR="00611180" w:rsidRPr="009A0755" w:rsidRDefault="00611180"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MQTT message published: 1</w:t>
                            </w:r>
                          </w:p>
                          <w:p w14:paraId="602CA5B1" w14:textId="77777777" w:rsidR="00611180" w:rsidRPr="009A0755" w:rsidRDefault="00611180"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The value read in GPIO 44 is 1</w:t>
                            </w:r>
                          </w:p>
                          <w:p w14:paraId="2BDD4EAB" w14:textId="77777777" w:rsidR="00611180" w:rsidRPr="009A0755" w:rsidRDefault="00611180"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MQTT: publish 1 on Machine</w:t>
                            </w:r>
                          </w:p>
                          <w:p w14:paraId="641FC804" w14:textId="77777777" w:rsidR="00611180" w:rsidRPr="009A0755" w:rsidRDefault="00611180"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Client mosq/pMM]H:su&lt;IukdtR=\V sending PUBLISH (d0, q0, r0, m2, 'Machine', ... (1 bytes))</w:t>
                            </w:r>
                          </w:p>
                          <w:p w14:paraId="32492FC0" w14:textId="77777777" w:rsidR="00611180" w:rsidRPr="009A0755" w:rsidRDefault="00611180"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MQTT message published: 2</w:t>
                            </w:r>
                          </w:p>
                          <w:p w14:paraId="3CB99A9D" w14:textId="77777777" w:rsidR="00611180" w:rsidRPr="009A0755" w:rsidRDefault="00611180"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The value read in GPIO 44 is 0</w:t>
                            </w:r>
                          </w:p>
                          <w:p w14:paraId="376D45EA" w14:textId="77777777" w:rsidR="00611180" w:rsidRPr="009A0755" w:rsidRDefault="00611180"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MQTT: publish 0 on Machine</w:t>
                            </w:r>
                          </w:p>
                          <w:p w14:paraId="761FE36B" w14:textId="77777777" w:rsidR="00611180" w:rsidRPr="009A0755" w:rsidRDefault="00611180"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Client mosq/pMM]H:su&lt;IukdtR=\V sending PUBLISH (d0, q0, r0, m3, 'Machine', ... (1 bytes))</w:t>
                            </w:r>
                          </w:p>
                          <w:p w14:paraId="40646FAA" w14:textId="77777777" w:rsidR="00611180" w:rsidRPr="009A0755" w:rsidRDefault="00611180"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MQTT message published: 3</w:t>
                            </w:r>
                          </w:p>
                          <w:p w14:paraId="681CA6E5" w14:textId="77777777" w:rsidR="00611180" w:rsidRPr="009A0755" w:rsidRDefault="00611180"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The value read in GPIO 44 is 1</w:t>
                            </w:r>
                          </w:p>
                          <w:p w14:paraId="2E3B8CBD" w14:textId="77777777" w:rsidR="00611180" w:rsidRPr="009A0755" w:rsidRDefault="00611180"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MQTT: publish 1 on Machine</w:t>
                            </w:r>
                          </w:p>
                          <w:p w14:paraId="3D92F791" w14:textId="77777777" w:rsidR="00611180" w:rsidRPr="00B03B45" w:rsidRDefault="00611180" w:rsidP="00AC6D24">
                            <w:pPr>
                              <w:rPr>
                                <w:rFonts w:ascii="Courier" w:hAnsi="Courier" w:cs="Menlo Regular"/>
                                <w:color w:val="000000"/>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34" type="#_x0000_t202" style="position:absolute;left:0;text-align:left;margin-left:19.15pt;margin-top:2.05pt;width:468pt;height:30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" fillcolor="black [320]" strokecolor="black [3200]" strokeweight=".5pt">
                <v:fill color2="black [160]" rotate="t" colors="0 #9b9b9b;.5 #8e8e8e;1 #797979" focus="100%" type="gradient">
                  <o:fill v:ext="view" type="gradientUnscaled"/>
                </v:fill>
                <v:textbox>
                  <w:txbxContent>
                    <w:p w14:paraId="7CFD7D02" w14:textId="77777777" w:rsidR="004E1BFB" w:rsidRPr="009A0755" w:rsidRDefault="004E1BFB"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TASH&gt;&gt;</w:t>
                      </w:r>
                      <w:proofErr w:type="spellStart"/>
                      <w:r w:rsidRPr="009A0755">
                        <w:rPr>
                          <w:rFonts w:ascii="Courier" w:hAnsi="Courier" w:cs="Menlo Regular"/>
                          <w:color w:val="000000"/>
                          <w:sz w:val="22"/>
                        </w:rPr>
                        <w:t>mqtt</w:t>
                      </w:r>
                      <w:proofErr w:type="spellEnd"/>
                      <w:r w:rsidRPr="009A0755">
                        <w:rPr>
                          <w:rFonts w:ascii="Courier" w:hAnsi="Courier" w:cs="Menlo Regular"/>
                          <w:color w:val="000000"/>
                          <w:sz w:val="22"/>
                        </w:rPr>
                        <w:t xml:space="preserve"> publish</w:t>
                      </w:r>
                    </w:p>
                    <w:p w14:paraId="23B1B1CF" w14:textId="77777777" w:rsidR="004E1BFB" w:rsidRPr="009A0755" w:rsidRDefault="004E1BFB"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The value read in GPIO 44 is 1</w:t>
                      </w:r>
                    </w:p>
                    <w:p w14:paraId="72FF243E" w14:textId="77777777" w:rsidR="004E1BFB" w:rsidRPr="009A0755" w:rsidRDefault="004E1BFB"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MQTT: publish 1 on Machine</w:t>
                      </w:r>
                    </w:p>
                    <w:p w14:paraId="411E5AC1" w14:textId="77777777" w:rsidR="004E1BFB" w:rsidRPr="009A0755" w:rsidRDefault="004E1BFB"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 xml:space="preserve">Client </w:t>
                      </w:r>
                      <w:proofErr w:type="spellStart"/>
                      <w:r w:rsidRPr="009A0755">
                        <w:rPr>
                          <w:rFonts w:ascii="Courier" w:hAnsi="Courier" w:cs="Menlo Regular"/>
                          <w:color w:val="000000"/>
                          <w:sz w:val="22"/>
                        </w:rPr>
                        <w:t>mosq</w:t>
                      </w:r>
                      <w:proofErr w:type="spellEnd"/>
                      <w:r w:rsidRPr="009A0755">
                        <w:rPr>
                          <w:rFonts w:ascii="Courier" w:hAnsi="Courier" w:cs="Menlo Regular"/>
                          <w:color w:val="000000"/>
                          <w:sz w:val="22"/>
                        </w:rPr>
                        <w:t>/</w:t>
                      </w:r>
                      <w:proofErr w:type="spellStart"/>
                      <w:proofErr w:type="gramStart"/>
                      <w:r w:rsidRPr="009A0755">
                        <w:rPr>
                          <w:rFonts w:ascii="Courier" w:hAnsi="Courier" w:cs="Menlo Regular"/>
                          <w:color w:val="000000"/>
                          <w:sz w:val="22"/>
                        </w:rPr>
                        <w:t>pMM</w:t>
                      </w:r>
                      <w:proofErr w:type="spellEnd"/>
                      <w:r w:rsidRPr="009A0755">
                        <w:rPr>
                          <w:rFonts w:ascii="Courier" w:hAnsi="Courier" w:cs="Menlo Regular"/>
                          <w:color w:val="000000"/>
                          <w:sz w:val="22"/>
                        </w:rPr>
                        <w:t>]</w:t>
                      </w:r>
                      <w:proofErr w:type="spellStart"/>
                      <w:r w:rsidRPr="009A0755">
                        <w:rPr>
                          <w:rFonts w:ascii="Courier" w:hAnsi="Courier" w:cs="Menlo Regular"/>
                          <w:color w:val="000000"/>
                          <w:sz w:val="22"/>
                        </w:rPr>
                        <w:t>H:su</w:t>
                      </w:r>
                      <w:proofErr w:type="spellEnd"/>
                      <w:proofErr w:type="gramEnd"/>
                      <w:r w:rsidRPr="009A0755">
                        <w:rPr>
                          <w:rFonts w:ascii="Courier" w:hAnsi="Courier" w:cs="Menlo Regular"/>
                          <w:color w:val="000000"/>
                          <w:sz w:val="22"/>
                        </w:rPr>
                        <w:t>&lt;</w:t>
                      </w:r>
                      <w:proofErr w:type="spellStart"/>
                      <w:r w:rsidRPr="009A0755">
                        <w:rPr>
                          <w:rFonts w:ascii="Courier" w:hAnsi="Courier" w:cs="Menlo Regular"/>
                          <w:color w:val="000000"/>
                          <w:sz w:val="22"/>
                        </w:rPr>
                        <w:t>IukdtR</w:t>
                      </w:r>
                      <w:proofErr w:type="spellEnd"/>
                      <w:r w:rsidRPr="009A0755">
                        <w:rPr>
                          <w:rFonts w:ascii="Courier" w:hAnsi="Courier" w:cs="Menlo Regular"/>
                          <w:color w:val="000000"/>
                          <w:sz w:val="22"/>
                        </w:rPr>
                        <w:t>=\V sending PUBLISH (d0, q0, r0, m1, 'Machine', ... (1 bytes))</w:t>
                      </w:r>
                    </w:p>
                    <w:p w14:paraId="448C7E3F" w14:textId="77777777" w:rsidR="004E1BFB" w:rsidRPr="009A0755" w:rsidRDefault="004E1BFB"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MQTT message published: 1</w:t>
                      </w:r>
                    </w:p>
                    <w:p w14:paraId="5CD41273" w14:textId="77777777" w:rsidR="004E1BFB" w:rsidRPr="009A0755" w:rsidRDefault="004E1BFB"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The value read in GPIO 44 is 1</w:t>
                      </w:r>
                    </w:p>
                    <w:p w14:paraId="4ED49E44" w14:textId="77777777" w:rsidR="004E1BFB" w:rsidRPr="009A0755" w:rsidRDefault="004E1BFB"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MQTT: publish 1 on Machine</w:t>
                      </w:r>
                    </w:p>
                    <w:p w14:paraId="4DC88466" w14:textId="77777777" w:rsidR="004E1BFB" w:rsidRPr="009A0755" w:rsidRDefault="004E1BFB"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 xml:space="preserve">Client </w:t>
                      </w:r>
                      <w:proofErr w:type="spellStart"/>
                      <w:r w:rsidRPr="009A0755">
                        <w:rPr>
                          <w:rFonts w:ascii="Courier" w:hAnsi="Courier" w:cs="Menlo Regular"/>
                          <w:color w:val="000000"/>
                          <w:sz w:val="22"/>
                        </w:rPr>
                        <w:t>mosq</w:t>
                      </w:r>
                      <w:proofErr w:type="spellEnd"/>
                      <w:r w:rsidRPr="009A0755">
                        <w:rPr>
                          <w:rFonts w:ascii="Courier" w:hAnsi="Courier" w:cs="Menlo Regular"/>
                          <w:color w:val="000000"/>
                          <w:sz w:val="22"/>
                        </w:rPr>
                        <w:t>/</w:t>
                      </w:r>
                      <w:proofErr w:type="spellStart"/>
                      <w:proofErr w:type="gramStart"/>
                      <w:r w:rsidRPr="009A0755">
                        <w:rPr>
                          <w:rFonts w:ascii="Courier" w:hAnsi="Courier" w:cs="Menlo Regular"/>
                          <w:color w:val="000000"/>
                          <w:sz w:val="22"/>
                        </w:rPr>
                        <w:t>pMM</w:t>
                      </w:r>
                      <w:proofErr w:type="spellEnd"/>
                      <w:r w:rsidRPr="009A0755">
                        <w:rPr>
                          <w:rFonts w:ascii="Courier" w:hAnsi="Courier" w:cs="Menlo Regular"/>
                          <w:color w:val="000000"/>
                          <w:sz w:val="22"/>
                        </w:rPr>
                        <w:t>]</w:t>
                      </w:r>
                      <w:proofErr w:type="spellStart"/>
                      <w:r w:rsidRPr="009A0755">
                        <w:rPr>
                          <w:rFonts w:ascii="Courier" w:hAnsi="Courier" w:cs="Menlo Regular"/>
                          <w:color w:val="000000"/>
                          <w:sz w:val="22"/>
                        </w:rPr>
                        <w:t>H:su</w:t>
                      </w:r>
                      <w:proofErr w:type="spellEnd"/>
                      <w:proofErr w:type="gramEnd"/>
                      <w:r w:rsidRPr="009A0755">
                        <w:rPr>
                          <w:rFonts w:ascii="Courier" w:hAnsi="Courier" w:cs="Menlo Regular"/>
                          <w:color w:val="000000"/>
                          <w:sz w:val="22"/>
                        </w:rPr>
                        <w:t>&lt;</w:t>
                      </w:r>
                      <w:proofErr w:type="spellStart"/>
                      <w:r w:rsidRPr="009A0755">
                        <w:rPr>
                          <w:rFonts w:ascii="Courier" w:hAnsi="Courier" w:cs="Menlo Regular"/>
                          <w:color w:val="000000"/>
                          <w:sz w:val="22"/>
                        </w:rPr>
                        <w:t>IukdtR</w:t>
                      </w:r>
                      <w:proofErr w:type="spellEnd"/>
                      <w:r w:rsidRPr="009A0755">
                        <w:rPr>
                          <w:rFonts w:ascii="Courier" w:hAnsi="Courier" w:cs="Menlo Regular"/>
                          <w:color w:val="000000"/>
                          <w:sz w:val="22"/>
                        </w:rPr>
                        <w:t>=\V sending PUBLISH (d0, q0, r0, m2, 'Machine', ... (1 bytes))</w:t>
                      </w:r>
                    </w:p>
                    <w:p w14:paraId="208C13E6" w14:textId="77777777" w:rsidR="004E1BFB" w:rsidRPr="009A0755" w:rsidRDefault="004E1BFB"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MQTT message published: 2</w:t>
                      </w:r>
                    </w:p>
                    <w:p w14:paraId="38E42609" w14:textId="77777777" w:rsidR="004E1BFB" w:rsidRPr="009A0755" w:rsidRDefault="004E1BFB"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The value read in GPIO 44 is 0</w:t>
                      </w:r>
                    </w:p>
                    <w:p w14:paraId="23940C0D" w14:textId="77777777" w:rsidR="004E1BFB" w:rsidRPr="009A0755" w:rsidRDefault="004E1BFB"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MQTT: publish 0 on Machine</w:t>
                      </w:r>
                    </w:p>
                    <w:p w14:paraId="019F0DF7" w14:textId="77777777" w:rsidR="004E1BFB" w:rsidRPr="009A0755" w:rsidRDefault="004E1BFB"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 xml:space="preserve">Client </w:t>
                      </w:r>
                      <w:proofErr w:type="spellStart"/>
                      <w:r w:rsidRPr="009A0755">
                        <w:rPr>
                          <w:rFonts w:ascii="Courier" w:hAnsi="Courier" w:cs="Menlo Regular"/>
                          <w:color w:val="000000"/>
                          <w:sz w:val="22"/>
                        </w:rPr>
                        <w:t>mosq</w:t>
                      </w:r>
                      <w:proofErr w:type="spellEnd"/>
                      <w:r w:rsidRPr="009A0755">
                        <w:rPr>
                          <w:rFonts w:ascii="Courier" w:hAnsi="Courier" w:cs="Menlo Regular"/>
                          <w:color w:val="000000"/>
                          <w:sz w:val="22"/>
                        </w:rPr>
                        <w:t>/</w:t>
                      </w:r>
                      <w:proofErr w:type="spellStart"/>
                      <w:proofErr w:type="gramStart"/>
                      <w:r w:rsidRPr="009A0755">
                        <w:rPr>
                          <w:rFonts w:ascii="Courier" w:hAnsi="Courier" w:cs="Menlo Regular"/>
                          <w:color w:val="000000"/>
                          <w:sz w:val="22"/>
                        </w:rPr>
                        <w:t>pMM</w:t>
                      </w:r>
                      <w:proofErr w:type="spellEnd"/>
                      <w:r w:rsidRPr="009A0755">
                        <w:rPr>
                          <w:rFonts w:ascii="Courier" w:hAnsi="Courier" w:cs="Menlo Regular"/>
                          <w:color w:val="000000"/>
                          <w:sz w:val="22"/>
                        </w:rPr>
                        <w:t>]</w:t>
                      </w:r>
                      <w:proofErr w:type="spellStart"/>
                      <w:r w:rsidRPr="009A0755">
                        <w:rPr>
                          <w:rFonts w:ascii="Courier" w:hAnsi="Courier" w:cs="Menlo Regular"/>
                          <w:color w:val="000000"/>
                          <w:sz w:val="22"/>
                        </w:rPr>
                        <w:t>H:su</w:t>
                      </w:r>
                      <w:proofErr w:type="spellEnd"/>
                      <w:proofErr w:type="gramEnd"/>
                      <w:r w:rsidRPr="009A0755">
                        <w:rPr>
                          <w:rFonts w:ascii="Courier" w:hAnsi="Courier" w:cs="Menlo Regular"/>
                          <w:color w:val="000000"/>
                          <w:sz w:val="22"/>
                        </w:rPr>
                        <w:t>&lt;</w:t>
                      </w:r>
                      <w:proofErr w:type="spellStart"/>
                      <w:r w:rsidRPr="009A0755">
                        <w:rPr>
                          <w:rFonts w:ascii="Courier" w:hAnsi="Courier" w:cs="Menlo Regular"/>
                          <w:color w:val="000000"/>
                          <w:sz w:val="22"/>
                        </w:rPr>
                        <w:t>IukdtR</w:t>
                      </w:r>
                      <w:proofErr w:type="spellEnd"/>
                      <w:r w:rsidRPr="009A0755">
                        <w:rPr>
                          <w:rFonts w:ascii="Courier" w:hAnsi="Courier" w:cs="Menlo Regular"/>
                          <w:color w:val="000000"/>
                          <w:sz w:val="22"/>
                        </w:rPr>
                        <w:t>=\V sending PUBLISH (d0, q0, r0, m3, 'Machine', ... (1 bytes))</w:t>
                      </w:r>
                    </w:p>
                    <w:p w14:paraId="4DE77BE5" w14:textId="77777777" w:rsidR="004E1BFB" w:rsidRPr="009A0755" w:rsidRDefault="004E1BFB"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MQTT message published: 3</w:t>
                      </w:r>
                    </w:p>
                    <w:p w14:paraId="4488DEC1" w14:textId="77777777" w:rsidR="004E1BFB" w:rsidRPr="009A0755" w:rsidRDefault="004E1BFB"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The value read in GPIO 44 is 1</w:t>
                      </w:r>
                    </w:p>
                    <w:p w14:paraId="51D659E5" w14:textId="77777777" w:rsidR="004E1BFB" w:rsidRPr="009A0755" w:rsidRDefault="004E1BFB" w:rsidP="009A07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9A0755">
                        <w:rPr>
                          <w:rFonts w:ascii="Courier" w:hAnsi="Courier" w:cs="Menlo Regular"/>
                          <w:color w:val="000000"/>
                          <w:sz w:val="22"/>
                        </w:rPr>
                        <w:t>MQTT: publish 1 on Machine</w:t>
                      </w:r>
                    </w:p>
                    <w:p w14:paraId="2743807B" w14:textId="77777777" w:rsidR="004E1BFB" w:rsidRPr="00B03B45" w:rsidRDefault="004E1BFB" w:rsidP="00AC6D24">
                      <w:pPr>
                        <w:rPr>
                          <w:rFonts w:ascii="Courier" w:hAnsi="Courier" w:cs="Menlo Regular"/>
                          <w:color w:val="000000"/>
                          <w:sz w:val="22"/>
                        </w:rPr>
                      </w:pPr>
                    </w:p>
                  </w:txbxContent>
                </v:textbox>
                <w10:wrap type="topAndBottom"/>
              </v:shape>
            </w:pict>
          </mc:Fallback>
        </mc:AlternateContent>
      </w:r>
    </w:p>
    <w:p w14:paraId="0DEA266B" w14:textId="77777777" w:rsidR="00744E42" w:rsidRDefault="00744E42" w:rsidP="00E87680"/>
    <w:p w14:paraId="6AD0A039" w14:textId="77777777" w:rsidR="00D734D3" w:rsidRDefault="00D734D3" w:rsidP="00D734D3">
      <w:pPr>
        <w:pStyle w:val="Heading2"/>
        <w:rPr>
          <w:color w:val="ED7D31" w:themeColor="accent2"/>
          <w:sz w:val="28"/>
          <w:szCs w:val="28"/>
        </w:rPr>
      </w:pPr>
      <w:bookmarkStart w:id="22" w:name="_Toc402389939"/>
      <w:r>
        <w:rPr>
          <w:color w:val="ED7D31" w:themeColor="accent2"/>
          <w:sz w:val="28"/>
          <w:szCs w:val="28"/>
        </w:rPr>
        <w:t>1</w:t>
      </w:r>
      <w:r w:rsidRPr="0041160C">
        <w:rPr>
          <w:color w:val="ED7D31" w:themeColor="accent2"/>
          <w:sz w:val="28"/>
          <w:szCs w:val="28"/>
        </w:rPr>
        <w:t>.</w:t>
      </w:r>
      <w:r>
        <w:rPr>
          <w:color w:val="ED7D31" w:themeColor="accent2"/>
          <w:sz w:val="28"/>
          <w:szCs w:val="28"/>
        </w:rPr>
        <w:t>5</w:t>
      </w:r>
      <w:r w:rsidRPr="0041160C">
        <w:rPr>
          <w:color w:val="ED7D31" w:themeColor="accent2"/>
          <w:sz w:val="28"/>
          <w:szCs w:val="28"/>
        </w:rPr>
        <w:t xml:space="preserve"> </w:t>
      </w:r>
      <w:r>
        <w:rPr>
          <w:color w:val="ED7D31" w:themeColor="accent2"/>
          <w:sz w:val="28"/>
          <w:szCs w:val="28"/>
        </w:rPr>
        <w:t>Listen to incoming messages on ARTIK 530s</w:t>
      </w:r>
      <w:bookmarkEnd w:id="22"/>
    </w:p>
    <w:p w14:paraId="609FA43D" w14:textId="77777777" w:rsidR="00D734D3" w:rsidRDefault="00D734D3" w:rsidP="00D734D3"/>
    <w:p w14:paraId="676CA9F9" w14:textId="77777777" w:rsidR="00D734D3" w:rsidRDefault="00D734D3" w:rsidP="00D734D3">
      <w:r>
        <w:t xml:space="preserve">On ARTIK530s, we will implement a Python script </w:t>
      </w:r>
      <w:r w:rsidR="00D92F2D">
        <w:t>subscriber</w:t>
      </w:r>
      <w:r w:rsidR="00095984">
        <w:t xml:space="preserve">.py </w:t>
      </w:r>
      <w:r>
        <w:t xml:space="preserve">that listens for incoming messages from ARTIK055s. </w:t>
      </w:r>
    </w:p>
    <w:p w14:paraId="4EC1B249" w14:textId="77777777" w:rsidR="00095984" w:rsidRDefault="00095984" w:rsidP="00D734D3"/>
    <w:p w14:paraId="77E18BE2" w14:textId="77777777" w:rsidR="00095984" w:rsidRDefault="00095984" w:rsidP="00D734D3">
      <w:r>
        <w:t>The script looks like below:</w:t>
      </w:r>
    </w:p>
    <w:p w14:paraId="22C0567D" w14:textId="77777777" w:rsidR="00D734D3" w:rsidRPr="00D734D3" w:rsidRDefault="00D734D3" w:rsidP="00D734D3"/>
    <w:p w14:paraId="47C2B6C7" w14:textId="77777777" w:rsidR="00744E42" w:rsidRDefault="00744E42" w:rsidP="00E87680"/>
    <w:p w14:paraId="13EAC112" w14:textId="77777777" w:rsidR="00744E42" w:rsidRDefault="00744E42" w:rsidP="00E87680"/>
    <w:p w14:paraId="2FFD7BAC" w14:textId="77777777" w:rsidR="00744E42" w:rsidRDefault="00744E42" w:rsidP="00E87680"/>
    <w:p w14:paraId="2A7E4ECD" w14:textId="77777777" w:rsidR="00D734D3" w:rsidRDefault="00D734D3" w:rsidP="00E87680"/>
    <w:p w14:paraId="4AA1D5BB" w14:textId="77777777" w:rsidR="00D734D3" w:rsidRDefault="00D734D3" w:rsidP="00E87680"/>
    <w:p w14:paraId="3D9136CF" w14:textId="77777777" w:rsidR="00D734D3" w:rsidRDefault="00D734D3" w:rsidP="00E87680"/>
    <w:p w14:paraId="06F06ECE" w14:textId="77777777" w:rsidR="00D734D3" w:rsidRDefault="00D734D3" w:rsidP="00E87680"/>
    <w:p w14:paraId="50D792E0" w14:textId="77777777" w:rsidR="00D734D3" w:rsidRDefault="00D734D3" w:rsidP="00E87680"/>
    <w:p w14:paraId="792A847F" w14:textId="77777777" w:rsidR="00D734D3" w:rsidRDefault="00D734D3" w:rsidP="00E87680"/>
    <w:p w14:paraId="6F29F644" w14:textId="77777777" w:rsidR="00D734D3" w:rsidRDefault="00D734D3" w:rsidP="00E87680"/>
    <w:p w14:paraId="37D991E7" w14:textId="77777777" w:rsidR="00D734D3" w:rsidRDefault="00D734D3" w:rsidP="00E87680"/>
    <w:p w14:paraId="30BF26DB" w14:textId="77777777" w:rsidR="00D734D3" w:rsidRDefault="00D734D3" w:rsidP="00E87680"/>
    <w:p w14:paraId="30427487" w14:textId="77777777" w:rsidR="00D734D3" w:rsidRDefault="00D734D3" w:rsidP="00E87680">
      <w:r>
        <w:rPr>
          <w:noProof/>
        </w:rPr>
        <w:lastRenderedPageBreak/>
        <mc:AlternateContent>
          <mc:Choice Requires="wps">
            <w:drawing>
              <wp:anchor distT="0" distB="0" distL="114300" distR="114300" simplePos="0" relativeHeight="251780096" behindDoc="0" locked="0" layoutInCell="1" allowOverlap="1" wp14:anchorId="6BC3C0A7" wp14:editId="4FC2AB85">
                <wp:simplePos x="0" y="0"/>
                <wp:positionH relativeFrom="column">
                  <wp:posOffset>366395</wp:posOffset>
                </wp:positionH>
                <wp:positionV relativeFrom="paragraph">
                  <wp:posOffset>86360</wp:posOffset>
                </wp:positionV>
                <wp:extent cx="5943600" cy="5640705"/>
                <wp:effectExtent l="0" t="0" r="25400" b="23495"/>
                <wp:wrapTopAndBottom/>
                <wp:docPr id="42" name="Text Box 42"/>
                <wp:cNvGraphicFramePr/>
                <a:graphic xmlns:a="http://schemas.openxmlformats.org/drawingml/2006/main">
                  <a:graphicData uri="http://schemas.microsoft.com/office/word/2010/wordprocessingShape">
                    <wps:wsp>
                      <wps:cNvSpPr txBox="1"/>
                      <wps:spPr>
                        <a:xfrm>
                          <a:off x="0" y="0"/>
                          <a:ext cx="5943600" cy="5640705"/>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38E33E16"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import paho.mqtt.client as mqtt</w:t>
                            </w:r>
                          </w:p>
                          <w:p w14:paraId="00D19847"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import datetime</w:t>
                            </w:r>
                          </w:p>
                          <w:p w14:paraId="03CB9DCF"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import time</w:t>
                            </w:r>
                          </w:p>
                          <w:p w14:paraId="3571C2A7"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
                          <w:p w14:paraId="68454555"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def on_connect(client, userdata, flags, rc):</w:t>
                            </w:r>
                          </w:p>
                          <w:p w14:paraId="4481C577"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print("Connected with result code "+str(rc))</w:t>
                            </w:r>
                          </w:p>
                          <w:p w14:paraId="41813C2C"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client.subscribe("Machine")</w:t>
                            </w:r>
                          </w:p>
                          <w:p w14:paraId="15EE4AF0"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
                          <w:p w14:paraId="71BDA2B0"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def on_message(client, userdata, msg):</w:t>
                            </w:r>
                          </w:p>
                          <w:p w14:paraId="13174169"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 Use utc as timestamp</w:t>
                            </w:r>
                          </w:p>
                          <w:p w14:paraId="7E351C34"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receiveTime=datetime.datetime.utcnow()</w:t>
                            </w:r>
                          </w:p>
                          <w:p w14:paraId="5687E688"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message=msg.payload.decode("utf-8")</w:t>
                            </w:r>
                          </w:p>
                          <w:p w14:paraId="36A3E21F"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print("New reading: " + str(message) + ", received at " + str(receiveTime))</w:t>
                            </w:r>
                          </w:p>
                          <w:p w14:paraId="48269C9F"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
                          <w:p w14:paraId="0C53660B"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Initialize the MQTT client that should connect to the Mosquitto broker</w:t>
                            </w:r>
                          </w:p>
                          <w:p w14:paraId="767E6525"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client = mqtt.Client()</w:t>
                            </w:r>
                          </w:p>
                          <w:p w14:paraId="69FB42A3"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client.on_connect = on_connect</w:t>
                            </w:r>
                          </w:p>
                          <w:p w14:paraId="67384D57"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client.on_message = on_message</w:t>
                            </w:r>
                          </w:p>
                          <w:p w14:paraId="75FBF28C"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connOK=False</w:t>
                            </w:r>
                          </w:p>
                          <w:p w14:paraId="5D94CCEF"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while(connOK == False):</w:t>
                            </w:r>
                          </w:p>
                          <w:p w14:paraId="3086D234"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try:</w:t>
                            </w:r>
                          </w:p>
                          <w:p w14:paraId="3F3AE584"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client.connect("localhost", 1883, 60)</w:t>
                            </w:r>
                          </w:p>
                          <w:p w14:paraId="5183BD83"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connOK = True</w:t>
                            </w:r>
                          </w:p>
                          <w:p w14:paraId="460A2C25"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except:</w:t>
                            </w:r>
                          </w:p>
                          <w:p w14:paraId="0F4C7451"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connOK = False</w:t>
                            </w:r>
                          </w:p>
                          <w:p w14:paraId="0316F7FC"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time.sleep(2)</w:t>
                            </w:r>
                          </w:p>
                          <w:p w14:paraId="233426A3"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
                          <w:p w14:paraId="22BAF583"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Blocking loop to the Mosquitto broker</w:t>
                            </w:r>
                          </w:p>
                          <w:p w14:paraId="79697934" w14:textId="77777777" w:rsidR="00611180" w:rsidRPr="00121969" w:rsidRDefault="00611180"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client.loop_forever()</w:t>
                            </w:r>
                          </w:p>
                          <w:p w14:paraId="5E5BBF31" w14:textId="77777777" w:rsidR="00611180" w:rsidRPr="00EA5B18" w:rsidRDefault="00611180" w:rsidP="00D734D3">
                            <w:pPr>
                              <w:rPr>
                                <w:rFonts w:ascii="Courier" w:hAnsi="Courier" w:cs="Menlo Regular"/>
                                <w:color w:val="00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35" type="#_x0000_t202" style="position:absolute;left:0;text-align:left;margin-left:28.85pt;margin-top:6.8pt;width:468pt;height:444.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" fillcolor="black [320]" strokecolor="black [3200]" strokeweight=".5pt">
                <v:fill color2="black [160]" rotate="t" colors="0 #9b9b9b;.5 #8e8e8e;1 #797979" focus="100%" type="gradient">
                  <o:fill v:ext="view" type="gradientUnscaled"/>
                </v:fill>
                <v:textbox>
                  <w:txbxContent>
                    <w:p w14:paraId="42F87680"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roofErr w:type="gramStart"/>
                      <w:r w:rsidRPr="00121969">
                        <w:rPr>
                          <w:rFonts w:ascii="Courier" w:hAnsi="Courier" w:cs="Menlo Regular"/>
                          <w:color w:val="000000"/>
                          <w:sz w:val="22"/>
                        </w:rPr>
                        <w:t>import</w:t>
                      </w:r>
                      <w:proofErr w:type="gramEnd"/>
                      <w:r w:rsidRPr="00121969">
                        <w:rPr>
                          <w:rFonts w:ascii="Courier" w:hAnsi="Courier" w:cs="Menlo Regular"/>
                          <w:color w:val="000000"/>
                          <w:sz w:val="22"/>
                        </w:rPr>
                        <w:t xml:space="preserve"> </w:t>
                      </w:r>
                      <w:proofErr w:type="spellStart"/>
                      <w:r w:rsidRPr="00121969">
                        <w:rPr>
                          <w:rFonts w:ascii="Courier" w:hAnsi="Courier" w:cs="Menlo Regular"/>
                          <w:color w:val="000000"/>
                          <w:sz w:val="22"/>
                        </w:rPr>
                        <w:t>paho.mqtt.client</w:t>
                      </w:r>
                      <w:proofErr w:type="spellEnd"/>
                      <w:r w:rsidRPr="00121969">
                        <w:rPr>
                          <w:rFonts w:ascii="Courier" w:hAnsi="Courier" w:cs="Menlo Regular"/>
                          <w:color w:val="000000"/>
                          <w:sz w:val="22"/>
                        </w:rPr>
                        <w:t xml:space="preserve"> as </w:t>
                      </w:r>
                      <w:proofErr w:type="spellStart"/>
                      <w:r w:rsidRPr="00121969">
                        <w:rPr>
                          <w:rFonts w:ascii="Courier" w:hAnsi="Courier" w:cs="Menlo Regular"/>
                          <w:color w:val="000000"/>
                          <w:sz w:val="22"/>
                        </w:rPr>
                        <w:t>mqtt</w:t>
                      </w:r>
                      <w:proofErr w:type="spellEnd"/>
                    </w:p>
                    <w:p w14:paraId="50E6DCF9"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roofErr w:type="gramStart"/>
                      <w:r w:rsidRPr="00121969">
                        <w:rPr>
                          <w:rFonts w:ascii="Courier" w:hAnsi="Courier" w:cs="Menlo Regular"/>
                          <w:color w:val="000000"/>
                          <w:sz w:val="22"/>
                        </w:rPr>
                        <w:t>import</w:t>
                      </w:r>
                      <w:proofErr w:type="gramEnd"/>
                      <w:r w:rsidRPr="00121969">
                        <w:rPr>
                          <w:rFonts w:ascii="Courier" w:hAnsi="Courier" w:cs="Menlo Regular"/>
                          <w:color w:val="000000"/>
                          <w:sz w:val="22"/>
                        </w:rPr>
                        <w:t xml:space="preserve"> </w:t>
                      </w:r>
                      <w:proofErr w:type="spellStart"/>
                      <w:r w:rsidRPr="00121969">
                        <w:rPr>
                          <w:rFonts w:ascii="Courier" w:hAnsi="Courier" w:cs="Menlo Regular"/>
                          <w:color w:val="000000"/>
                          <w:sz w:val="22"/>
                        </w:rPr>
                        <w:t>datetime</w:t>
                      </w:r>
                      <w:proofErr w:type="spellEnd"/>
                    </w:p>
                    <w:p w14:paraId="43B81971"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roofErr w:type="gramStart"/>
                      <w:r w:rsidRPr="00121969">
                        <w:rPr>
                          <w:rFonts w:ascii="Courier" w:hAnsi="Courier" w:cs="Menlo Regular"/>
                          <w:color w:val="000000"/>
                          <w:sz w:val="22"/>
                        </w:rPr>
                        <w:t>import</w:t>
                      </w:r>
                      <w:proofErr w:type="gramEnd"/>
                      <w:r w:rsidRPr="00121969">
                        <w:rPr>
                          <w:rFonts w:ascii="Courier" w:hAnsi="Courier" w:cs="Menlo Regular"/>
                          <w:color w:val="000000"/>
                          <w:sz w:val="22"/>
                        </w:rPr>
                        <w:t xml:space="preserve"> time</w:t>
                      </w:r>
                    </w:p>
                    <w:p w14:paraId="08B4EDDA"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
                    <w:p w14:paraId="201589F5"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roofErr w:type="spellStart"/>
                      <w:proofErr w:type="gramStart"/>
                      <w:r w:rsidRPr="00121969">
                        <w:rPr>
                          <w:rFonts w:ascii="Courier" w:hAnsi="Courier" w:cs="Menlo Regular"/>
                          <w:color w:val="000000"/>
                          <w:sz w:val="22"/>
                        </w:rPr>
                        <w:t>def</w:t>
                      </w:r>
                      <w:proofErr w:type="spellEnd"/>
                      <w:proofErr w:type="gramEnd"/>
                      <w:r w:rsidRPr="00121969">
                        <w:rPr>
                          <w:rFonts w:ascii="Courier" w:hAnsi="Courier" w:cs="Menlo Regular"/>
                          <w:color w:val="000000"/>
                          <w:sz w:val="22"/>
                        </w:rPr>
                        <w:t xml:space="preserve"> </w:t>
                      </w:r>
                      <w:proofErr w:type="spellStart"/>
                      <w:r w:rsidRPr="00121969">
                        <w:rPr>
                          <w:rFonts w:ascii="Courier" w:hAnsi="Courier" w:cs="Menlo Regular"/>
                          <w:color w:val="000000"/>
                          <w:sz w:val="22"/>
                        </w:rPr>
                        <w:t>on_connect</w:t>
                      </w:r>
                      <w:proofErr w:type="spellEnd"/>
                      <w:r w:rsidRPr="00121969">
                        <w:rPr>
                          <w:rFonts w:ascii="Courier" w:hAnsi="Courier" w:cs="Menlo Regular"/>
                          <w:color w:val="000000"/>
                          <w:sz w:val="22"/>
                        </w:rPr>
                        <w:t xml:space="preserve">(client, </w:t>
                      </w:r>
                      <w:proofErr w:type="spellStart"/>
                      <w:r w:rsidRPr="00121969">
                        <w:rPr>
                          <w:rFonts w:ascii="Courier" w:hAnsi="Courier" w:cs="Menlo Regular"/>
                          <w:color w:val="000000"/>
                          <w:sz w:val="22"/>
                        </w:rPr>
                        <w:t>userdata</w:t>
                      </w:r>
                      <w:proofErr w:type="spellEnd"/>
                      <w:r w:rsidRPr="00121969">
                        <w:rPr>
                          <w:rFonts w:ascii="Courier" w:hAnsi="Courier" w:cs="Menlo Regular"/>
                          <w:color w:val="000000"/>
                          <w:sz w:val="22"/>
                        </w:rPr>
                        <w:t xml:space="preserve">, flags, </w:t>
                      </w:r>
                      <w:proofErr w:type="spellStart"/>
                      <w:r w:rsidRPr="00121969">
                        <w:rPr>
                          <w:rFonts w:ascii="Courier" w:hAnsi="Courier" w:cs="Menlo Regular"/>
                          <w:color w:val="000000"/>
                          <w:sz w:val="22"/>
                        </w:rPr>
                        <w:t>rc</w:t>
                      </w:r>
                      <w:proofErr w:type="spellEnd"/>
                      <w:r w:rsidRPr="00121969">
                        <w:rPr>
                          <w:rFonts w:ascii="Courier" w:hAnsi="Courier" w:cs="Menlo Regular"/>
                          <w:color w:val="000000"/>
                          <w:sz w:val="22"/>
                        </w:rPr>
                        <w:t>):</w:t>
                      </w:r>
                    </w:p>
                    <w:p w14:paraId="755A3399"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w:t>
                      </w:r>
                      <w:proofErr w:type="gramStart"/>
                      <w:r w:rsidRPr="00121969">
                        <w:rPr>
                          <w:rFonts w:ascii="Courier" w:hAnsi="Courier" w:cs="Menlo Regular"/>
                          <w:color w:val="000000"/>
                          <w:sz w:val="22"/>
                        </w:rPr>
                        <w:t>print</w:t>
                      </w:r>
                      <w:proofErr w:type="gramEnd"/>
                      <w:r w:rsidRPr="00121969">
                        <w:rPr>
                          <w:rFonts w:ascii="Courier" w:hAnsi="Courier" w:cs="Menlo Regular"/>
                          <w:color w:val="000000"/>
                          <w:sz w:val="22"/>
                        </w:rPr>
                        <w:t>("Connected with result code "+</w:t>
                      </w:r>
                      <w:proofErr w:type="spellStart"/>
                      <w:r w:rsidRPr="00121969">
                        <w:rPr>
                          <w:rFonts w:ascii="Courier" w:hAnsi="Courier" w:cs="Menlo Regular"/>
                          <w:color w:val="000000"/>
                          <w:sz w:val="22"/>
                        </w:rPr>
                        <w:t>str</w:t>
                      </w:r>
                      <w:proofErr w:type="spellEnd"/>
                      <w:r w:rsidRPr="00121969">
                        <w:rPr>
                          <w:rFonts w:ascii="Courier" w:hAnsi="Courier" w:cs="Menlo Regular"/>
                          <w:color w:val="000000"/>
                          <w:sz w:val="22"/>
                        </w:rPr>
                        <w:t>(</w:t>
                      </w:r>
                      <w:proofErr w:type="spellStart"/>
                      <w:r w:rsidRPr="00121969">
                        <w:rPr>
                          <w:rFonts w:ascii="Courier" w:hAnsi="Courier" w:cs="Menlo Regular"/>
                          <w:color w:val="000000"/>
                          <w:sz w:val="22"/>
                        </w:rPr>
                        <w:t>rc</w:t>
                      </w:r>
                      <w:proofErr w:type="spellEnd"/>
                      <w:r w:rsidRPr="00121969">
                        <w:rPr>
                          <w:rFonts w:ascii="Courier" w:hAnsi="Courier" w:cs="Menlo Regular"/>
                          <w:color w:val="000000"/>
                          <w:sz w:val="22"/>
                        </w:rPr>
                        <w:t>))</w:t>
                      </w:r>
                    </w:p>
                    <w:p w14:paraId="207A6C3F"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w:t>
                      </w:r>
                      <w:proofErr w:type="spellStart"/>
                      <w:proofErr w:type="gramStart"/>
                      <w:r w:rsidRPr="00121969">
                        <w:rPr>
                          <w:rFonts w:ascii="Courier" w:hAnsi="Courier" w:cs="Menlo Regular"/>
                          <w:color w:val="000000"/>
                          <w:sz w:val="22"/>
                        </w:rPr>
                        <w:t>client.subscribe</w:t>
                      </w:r>
                      <w:proofErr w:type="spellEnd"/>
                      <w:proofErr w:type="gramEnd"/>
                      <w:r w:rsidRPr="00121969">
                        <w:rPr>
                          <w:rFonts w:ascii="Courier" w:hAnsi="Courier" w:cs="Menlo Regular"/>
                          <w:color w:val="000000"/>
                          <w:sz w:val="22"/>
                        </w:rPr>
                        <w:t>("Machine")</w:t>
                      </w:r>
                    </w:p>
                    <w:p w14:paraId="13976383"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
                    <w:p w14:paraId="31D15C07"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roofErr w:type="spellStart"/>
                      <w:proofErr w:type="gramStart"/>
                      <w:r w:rsidRPr="00121969">
                        <w:rPr>
                          <w:rFonts w:ascii="Courier" w:hAnsi="Courier" w:cs="Menlo Regular"/>
                          <w:color w:val="000000"/>
                          <w:sz w:val="22"/>
                        </w:rPr>
                        <w:t>def</w:t>
                      </w:r>
                      <w:proofErr w:type="spellEnd"/>
                      <w:proofErr w:type="gramEnd"/>
                      <w:r w:rsidRPr="00121969">
                        <w:rPr>
                          <w:rFonts w:ascii="Courier" w:hAnsi="Courier" w:cs="Menlo Regular"/>
                          <w:color w:val="000000"/>
                          <w:sz w:val="22"/>
                        </w:rPr>
                        <w:t xml:space="preserve"> </w:t>
                      </w:r>
                      <w:proofErr w:type="spellStart"/>
                      <w:r w:rsidRPr="00121969">
                        <w:rPr>
                          <w:rFonts w:ascii="Courier" w:hAnsi="Courier" w:cs="Menlo Regular"/>
                          <w:color w:val="000000"/>
                          <w:sz w:val="22"/>
                        </w:rPr>
                        <w:t>on_message</w:t>
                      </w:r>
                      <w:proofErr w:type="spellEnd"/>
                      <w:r w:rsidRPr="00121969">
                        <w:rPr>
                          <w:rFonts w:ascii="Courier" w:hAnsi="Courier" w:cs="Menlo Regular"/>
                          <w:color w:val="000000"/>
                          <w:sz w:val="22"/>
                        </w:rPr>
                        <w:t xml:space="preserve">(client, </w:t>
                      </w:r>
                      <w:proofErr w:type="spellStart"/>
                      <w:r w:rsidRPr="00121969">
                        <w:rPr>
                          <w:rFonts w:ascii="Courier" w:hAnsi="Courier" w:cs="Menlo Regular"/>
                          <w:color w:val="000000"/>
                          <w:sz w:val="22"/>
                        </w:rPr>
                        <w:t>userdata</w:t>
                      </w:r>
                      <w:proofErr w:type="spellEnd"/>
                      <w:r w:rsidRPr="00121969">
                        <w:rPr>
                          <w:rFonts w:ascii="Courier" w:hAnsi="Courier" w:cs="Menlo Regular"/>
                          <w:color w:val="000000"/>
                          <w:sz w:val="22"/>
                        </w:rPr>
                        <w:t xml:space="preserve">, </w:t>
                      </w:r>
                      <w:proofErr w:type="spellStart"/>
                      <w:r w:rsidRPr="00121969">
                        <w:rPr>
                          <w:rFonts w:ascii="Courier" w:hAnsi="Courier" w:cs="Menlo Regular"/>
                          <w:color w:val="000000"/>
                          <w:sz w:val="22"/>
                        </w:rPr>
                        <w:t>msg</w:t>
                      </w:r>
                      <w:proofErr w:type="spellEnd"/>
                      <w:r w:rsidRPr="00121969">
                        <w:rPr>
                          <w:rFonts w:ascii="Courier" w:hAnsi="Courier" w:cs="Menlo Regular"/>
                          <w:color w:val="000000"/>
                          <w:sz w:val="22"/>
                        </w:rPr>
                        <w:t>):</w:t>
                      </w:r>
                    </w:p>
                    <w:p w14:paraId="47C43E4D"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 Use </w:t>
                      </w:r>
                      <w:proofErr w:type="spellStart"/>
                      <w:proofErr w:type="gramStart"/>
                      <w:r w:rsidRPr="00121969">
                        <w:rPr>
                          <w:rFonts w:ascii="Courier" w:hAnsi="Courier" w:cs="Menlo Regular"/>
                          <w:color w:val="000000"/>
                          <w:sz w:val="22"/>
                        </w:rPr>
                        <w:t>utc</w:t>
                      </w:r>
                      <w:proofErr w:type="spellEnd"/>
                      <w:proofErr w:type="gramEnd"/>
                      <w:r w:rsidRPr="00121969">
                        <w:rPr>
                          <w:rFonts w:ascii="Courier" w:hAnsi="Courier" w:cs="Menlo Regular"/>
                          <w:color w:val="000000"/>
                          <w:sz w:val="22"/>
                        </w:rPr>
                        <w:t xml:space="preserve"> as timestamp</w:t>
                      </w:r>
                    </w:p>
                    <w:p w14:paraId="4E96EDEF"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w:t>
                      </w:r>
                      <w:proofErr w:type="spellStart"/>
                      <w:proofErr w:type="gramStart"/>
                      <w:r w:rsidRPr="00121969">
                        <w:rPr>
                          <w:rFonts w:ascii="Courier" w:hAnsi="Courier" w:cs="Menlo Regular"/>
                          <w:color w:val="000000"/>
                          <w:sz w:val="22"/>
                        </w:rPr>
                        <w:t>receiveTime</w:t>
                      </w:r>
                      <w:proofErr w:type="spellEnd"/>
                      <w:proofErr w:type="gramEnd"/>
                      <w:r w:rsidRPr="00121969">
                        <w:rPr>
                          <w:rFonts w:ascii="Courier" w:hAnsi="Courier" w:cs="Menlo Regular"/>
                          <w:color w:val="000000"/>
                          <w:sz w:val="22"/>
                        </w:rPr>
                        <w:t>=</w:t>
                      </w:r>
                      <w:proofErr w:type="spellStart"/>
                      <w:r w:rsidRPr="00121969">
                        <w:rPr>
                          <w:rFonts w:ascii="Courier" w:hAnsi="Courier" w:cs="Menlo Regular"/>
                          <w:color w:val="000000"/>
                          <w:sz w:val="22"/>
                        </w:rPr>
                        <w:t>datetime.datetime.utcnow</w:t>
                      </w:r>
                      <w:proofErr w:type="spellEnd"/>
                      <w:r w:rsidRPr="00121969">
                        <w:rPr>
                          <w:rFonts w:ascii="Courier" w:hAnsi="Courier" w:cs="Menlo Regular"/>
                          <w:color w:val="000000"/>
                          <w:sz w:val="22"/>
                        </w:rPr>
                        <w:t>()</w:t>
                      </w:r>
                    </w:p>
                    <w:p w14:paraId="0F32BB20"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w:t>
                      </w:r>
                      <w:proofErr w:type="gramStart"/>
                      <w:r w:rsidRPr="00121969">
                        <w:rPr>
                          <w:rFonts w:ascii="Courier" w:hAnsi="Courier" w:cs="Menlo Regular"/>
                          <w:color w:val="000000"/>
                          <w:sz w:val="22"/>
                        </w:rPr>
                        <w:t>message</w:t>
                      </w:r>
                      <w:proofErr w:type="gramEnd"/>
                      <w:r w:rsidRPr="00121969">
                        <w:rPr>
                          <w:rFonts w:ascii="Courier" w:hAnsi="Courier" w:cs="Menlo Regular"/>
                          <w:color w:val="000000"/>
                          <w:sz w:val="22"/>
                        </w:rPr>
                        <w:t>=</w:t>
                      </w:r>
                      <w:proofErr w:type="spellStart"/>
                      <w:r w:rsidRPr="00121969">
                        <w:rPr>
                          <w:rFonts w:ascii="Courier" w:hAnsi="Courier" w:cs="Menlo Regular"/>
                          <w:color w:val="000000"/>
                          <w:sz w:val="22"/>
                        </w:rPr>
                        <w:t>msg.payload.decode</w:t>
                      </w:r>
                      <w:proofErr w:type="spellEnd"/>
                      <w:r w:rsidRPr="00121969">
                        <w:rPr>
                          <w:rFonts w:ascii="Courier" w:hAnsi="Courier" w:cs="Menlo Regular"/>
                          <w:color w:val="000000"/>
                          <w:sz w:val="22"/>
                        </w:rPr>
                        <w:t>("utf-8")</w:t>
                      </w:r>
                    </w:p>
                    <w:p w14:paraId="2841712D"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w:t>
                      </w:r>
                      <w:proofErr w:type="gramStart"/>
                      <w:r w:rsidRPr="00121969">
                        <w:rPr>
                          <w:rFonts w:ascii="Courier" w:hAnsi="Courier" w:cs="Menlo Regular"/>
                          <w:color w:val="000000"/>
                          <w:sz w:val="22"/>
                        </w:rPr>
                        <w:t>print</w:t>
                      </w:r>
                      <w:proofErr w:type="gramEnd"/>
                      <w:r w:rsidRPr="00121969">
                        <w:rPr>
                          <w:rFonts w:ascii="Courier" w:hAnsi="Courier" w:cs="Menlo Regular"/>
                          <w:color w:val="000000"/>
                          <w:sz w:val="22"/>
                        </w:rPr>
                        <w:t xml:space="preserve">("New reading: " + </w:t>
                      </w:r>
                      <w:proofErr w:type="spellStart"/>
                      <w:r w:rsidRPr="00121969">
                        <w:rPr>
                          <w:rFonts w:ascii="Courier" w:hAnsi="Courier" w:cs="Menlo Regular"/>
                          <w:color w:val="000000"/>
                          <w:sz w:val="22"/>
                        </w:rPr>
                        <w:t>str</w:t>
                      </w:r>
                      <w:proofErr w:type="spellEnd"/>
                      <w:r w:rsidRPr="00121969">
                        <w:rPr>
                          <w:rFonts w:ascii="Courier" w:hAnsi="Courier" w:cs="Menlo Regular"/>
                          <w:color w:val="000000"/>
                          <w:sz w:val="22"/>
                        </w:rPr>
                        <w:t xml:space="preserve">(message) + ", received at " + </w:t>
                      </w:r>
                      <w:proofErr w:type="spellStart"/>
                      <w:r w:rsidRPr="00121969">
                        <w:rPr>
                          <w:rFonts w:ascii="Courier" w:hAnsi="Courier" w:cs="Menlo Regular"/>
                          <w:color w:val="000000"/>
                          <w:sz w:val="22"/>
                        </w:rPr>
                        <w:t>str</w:t>
                      </w:r>
                      <w:proofErr w:type="spellEnd"/>
                      <w:r w:rsidRPr="00121969">
                        <w:rPr>
                          <w:rFonts w:ascii="Courier" w:hAnsi="Courier" w:cs="Menlo Regular"/>
                          <w:color w:val="000000"/>
                          <w:sz w:val="22"/>
                        </w:rPr>
                        <w:t>(</w:t>
                      </w:r>
                      <w:proofErr w:type="spellStart"/>
                      <w:r w:rsidRPr="00121969">
                        <w:rPr>
                          <w:rFonts w:ascii="Courier" w:hAnsi="Courier" w:cs="Menlo Regular"/>
                          <w:color w:val="000000"/>
                          <w:sz w:val="22"/>
                        </w:rPr>
                        <w:t>receiveTime</w:t>
                      </w:r>
                      <w:proofErr w:type="spellEnd"/>
                      <w:r w:rsidRPr="00121969">
                        <w:rPr>
                          <w:rFonts w:ascii="Courier" w:hAnsi="Courier" w:cs="Menlo Regular"/>
                          <w:color w:val="000000"/>
                          <w:sz w:val="22"/>
                        </w:rPr>
                        <w:t>))</w:t>
                      </w:r>
                    </w:p>
                    <w:p w14:paraId="719F87D0"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
                    <w:p w14:paraId="102A26CF"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Initialize the MQTT client that should connect to the </w:t>
                      </w:r>
                      <w:proofErr w:type="spellStart"/>
                      <w:r w:rsidRPr="00121969">
                        <w:rPr>
                          <w:rFonts w:ascii="Courier" w:hAnsi="Courier" w:cs="Menlo Regular"/>
                          <w:color w:val="000000"/>
                          <w:sz w:val="22"/>
                        </w:rPr>
                        <w:t>Mosquitto</w:t>
                      </w:r>
                      <w:proofErr w:type="spellEnd"/>
                      <w:r w:rsidRPr="00121969">
                        <w:rPr>
                          <w:rFonts w:ascii="Courier" w:hAnsi="Courier" w:cs="Menlo Regular"/>
                          <w:color w:val="000000"/>
                          <w:sz w:val="22"/>
                        </w:rPr>
                        <w:t xml:space="preserve"> broker</w:t>
                      </w:r>
                    </w:p>
                    <w:p w14:paraId="3C1F8A92"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roofErr w:type="gramStart"/>
                      <w:r w:rsidRPr="00121969">
                        <w:rPr>
                          <w:rFonts w:ascii="Courier" w:hAnsi="Courier" w:cs="Menlo Regular"/>
                          <w:color w:val="000000"/>
                          <w:sz w:val="22"/>
                        </w:rPr>
                        <w:t>client</w:t>
                      </w:r>
                      <w:proofErr w:type="gramEnd"/>
                      <w:r w:rsidRPr="00121969">
                        <w:rPr>
                          <w:rFonts w:ascii="Courier" w:hAnsi="Courier" w:cs="Menlo Regular"/>
                          <w:color w:val="000000"/>
                          <w:sz w:val="22"/>
                        </w:rPr>
                        <w:t xml:space="preserve"> = </w:t>
                      </w:r>
                      <w:proofErr w:type="spellStart"/>
                      <w:r w:rsidRPr="00121969">
                        <w:rPr>
                          <w:rFonts w:ascii="Courier" w:hAnsi="Courier" w:cs="Menlo Regular"/>
                          <w:color w:val="000000"/>
                          <w:sz w:val="22"/>
                        </w:rPr>
                        <w:t>mqtt.Client</w:t>
                      </w:r>
                      <w:proofErr w:type="spellEnd"/>
                      <w:r w:rsidRPr="00121969">
                        <w:rPr>
                          <w:rFonts w:ascii="Courier" w:hAnsi="Courier" w:cs="Menlo Regular"/>
                          <w:color w:val="000000"/>
                          <w:sz w:val="22"/>
                        </w:rPr>
                        <w:t>()</w:t>
                      </w:r>
                    </w:p>
                    <w:p w14:paraId="2113E5CC"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roofErr w:type="spellStart"/>
                      <w:proofErr w:type="gramStart"/>
                      <w:r w:rsidRPr="00121969">
                        <w:rPr>
                          <w:rFonts w:ascii="Courier" w:hAnsi="Courier" w:cs="Menlo Regular"/>
                          <w:color w:val="000000"/>
                          <w:sz w:val="22"/>
                        </w:rPr>
                        <w:t>client.on</w:t>
                      </w:r>
                      <w:proofErr w:type="gramEnd"/>
                      <w:r w:rsidRPr="00121969">
                        <w:rPr>
                          <w:rFonts w:ascii="Courier" w:hAnsi="Courier" w:cs="Menlo Regular"/>
                          <w:color w:val="000000"/>
                          <w:sz w:val="22"/>
                        </w:rPr>
                        <w:t>_connect</w:t>
                      </w:r>
                      <w:proofErr w:type="spellEnd"/>
                      <w:r w:rsidRPr="00121969">
                        <w:rPr>
                          <w:rFonts w:ascii="Courier" w:hAnsi="Courier" w:cs="Menlo Regular"/>
                          <w:color w:val="000000"/>
                          <w:sz w:val="22"/>
                        </w:rPr>
                        <w:t xml:space="preserve"> = </w:t>
                      </w:r>
                      <w:proofErr w:type="spellStart"/>
                      <w:r w:rsidRPr="00121969">
                        <w:rPr>
                          <w:rFonts w:ascii="Courier" w:hAnsi="Courier" w:cs="Menlo Regular"/>
                          <w:color w:val="000000"/>
                          <w:sz w:val="22"/>
                        </w:rPr>
                        <w:t>on_connect</w:t>
                      </w:r>
                      <w:proofErr w:type="spellEnd"/>
                    </w:p>
                    <w:p w14:paraId="13638606"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roofErr w:type="spellStart"/>
                      <w:proofErr w:type="gramStart"/>
                      <w:r w:rsidRPr="00121969">
                        <w:rPr>
                          <w:rFonts w:ascii="Courier" w:hAnsi="Courier" w:cs="Menlo Regular"/>
                          <w:color w:val="000000"/>
                          <w:sz w:val="22"/>
                        </w:rPr>
                        <w:t>client.on</w:t>
                      </w:r>
                      <w:proofErr w:type="gramEnd"/>
                      <w:r w:rsidRPr="00121969">
                        <w:rPr>
                          <w:rFonts w:ascii="Courier" w:hAnsi="Courier" w:cs="Menlo Regular"/>
                          <w:color w:val="000000"/>
                          <w:sz w:val="22"/>
                        </w:rPr>
                        <w:t>_message</w:t>
                      </w:r>
                      <w:proofErr w:type="spellEnd"/>
                      <w:r w:rsidRPr="00121969">
                        <w:rPr>
                          <w:rFonts w:ascii="Courier" w:hAnsi="Courier" w:cs="Menlo Regular"/>
                          <w:color w:val="000000"/>
                          <w:sz w:val="22"/>
                        </w:rPr>
                        <w:t xml:space="preserve"> = </w:t>
                      </w:r>
                      <w:proofErr w:type="spellStart"/>
                      <w:r w:rsidRPr="00121969">
                        <w:rPr>
                          <w:rFonts w:ascii="Courier" w:hAnsi="Courier" w:cs="Menlo Regular"/>
                          <w:color w:val="000000"/>
                          <w:sz w:val="22"/>
                        </w:rPr>
                        <w:t>on_message</w:t>
                      </w:r>
                      <w:proofErr w:type="spellEnd"/>
                    </w:p>
                    <w:p w14:paraId="6C194F85"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roofErr w:type="spellStart"/>
                      <w:proofErr w:type="gramStart"/>
                      <w:r w:rsidRPr="00121969">
                        <w:rPr>
                          <w:rFonts w:ascii="Courier" w:hAnsi="Courier" w:cs="Menlo Regular"/>
                          <w:color w:val="000000"/>
                          <w:sz w:val="22"/>
                        </w:rPr>
                        <w:t>connOK</w:t>
                      </w:r>
                      <w:proofErr w:type="spellEnd"/>
                      <w:proofErr w:type="gramEnd"/>
                      <w:r w:rsidRPr="00121969">
                        <w:rPr>
                          <w:rFonts w:ascii="Courier" w:hAnsi="Courier" w:cs="Menlo Regular"/>
                          <w:color w:val="000000"/>
                          <w:sz w:val="22"/>
                        </w:rPr>
                        <w:t>=False</w:t>
                      </w:r>
                    </w:p>
                    <w:p w14:paraId="220C9C20"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roofErr w:type="gramStart"/>
                      <w:r w:rsidRPr="00121969">
                        <w:rPr>
                          <w:rFonts w:ascii="Courier" w:hAnsi="Courier" w:cs="Menlo Regular"/>
                          <w:color w:val="000000"/>
                          <w:sz w:val="22"/>
                        </w:rPr>
                        <w:t>while</w:t>
                      </w:r>
                      <w:proofErr w:type="gramEnd"/>
                      <w:r w:rsidRPr="00121969">
                        <w:rPr>
                          <w:rFonts w:ascii="Courier" w:hAnsi="Courier" w:cs="Menlo Regular"/>
                          <w:color w:val="000000"/>
                          <w:sz w:val="22"/>
                        </w:rPr>
                        <w:t>(</w:t>
                      </w:r>
                      <w:proofErr w:type="spellStart"/>
                      <w:r w:rsidRPr="00121969">
                        <w:rPr>
                          <w:rFonts w:ascii="Courier" w:hAnsi="Courier" w:cs="Menlo Regular"/>
                          <w:color w:val="000000"/>
                          <w:sz w:val="22"/>
                        </w:rPr>
                        <w:t>connOK</w:t>
                      </w:r>
                      <w:proofErr w:type="spellEnd"/>
                      <w:r w:rsidRPr="00121969">
                        <w:rPr>
                          <w:rFonts w:ascii="Courier" w:hAnsi="Courier" w:cs="Menlo Regular"/>
                          <w:color w:val="000000"/>
                          <w:sz w:val="22"/>
                        </w:rPr>
                        <w:t xml:space="preserve"> == False):</w:t>
                      </w:r>
                    </w:p>
                    <w:p w14:paraId="58CE4660"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w:t>
                      </w:r>
                      <w:proofErr w:type="gramStart"/>
                      <w:r w:rsidRPr="00121969">
                        <w:rPr>
                          <w:rFonts w:ascii="Courier" w:hAnsi="Courier" w:cs="Menlo Regular"/>
                          <w:color w:val="000000"/>
                          <w:sz w:val="22"/>
                        </w:rPr>
                        <w:t>try</w:t>
                      </w:r>
                      <w:proofErr w:type="gramEnd"/>
                      <w:r w:rsidRPr="00121969">
                        <w:rPr>
                          <w:rFonts w:ascii="Courier" w:hAnsi="Courier" w:cs="Menlo Regular"/>
                          <w:color w:val="000000"/>
                          <w:sz w:val="22"/>
                        </w:rPr>
                        <w:t>:</w:t>
                      </w:r>
                    </w:p>
                    <w:p w14:paraId="7C6EA70A"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w:t>
                      </w:r>
                      <w:proofErr w:type="spellStart"/>
                      <w:proofErr w:type="gramStart"/>
                      <w:r w:rsidRPr="00121969">
                        <w:rPr>
                          <w:rFonts w:ascii="Courier" w:hAnsi="Courier" w:cs="Menlo Regular"/>
                          <w:color w:val="000000"/>
                          <w:sz w:val="22"/>
                        </w:rPr>
                        <w:t>client.connect</w:t>
                      </w:r>
                      <w:proofErr w:type="spellEnd"/>
                      <w:proofErr w:type="gramEnd"/>
                      <w:r w:rsidRPr="00121969">
                        <w:rPr>
                          <w:rFonts w:ascii="Courier" w:hAnsi="Courier" w:cs="Menlo Regular"/>
                          <w:color w:val="000000"/>
                          <w:sz w:val="22"/>
                        </w:rPr>
                        <w:t>("</w:t>
                      </w:r>
                      <w:proofErr w:type="spellStart"/>
                      <w:r w:rsidRPr="00121969">
                        <w:rPr>
                          <w:rFonts w:ascii="Courier" w:hAnsi="Courier" w:cs="Menlo Regular"/>
                          <w:color w:val="000000"/>
                          <w:sz w:val="22"/>
                        </w:rPr>
                        <w:t>localhost</w:t>
                      </w:r>
                      <w:proofErr w:type="spellEnd"/>
                      <w:r w:rsidRPr="00121969">
                        <w:rPr>
                          <w:rFonts w:ascii="Courier" w:hAnsi="Courier" w:cs="Menlo Regular"/>
                          <w:color w:val="000000"/>
                          <w:sz w:val="22"/>
                        </w:rPr>
                        <w:t>", 1883, 60)</w:t>
                      </w:r>
                    </w:p>
                    <w:p w14:paraId="3C0B267D"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w:t>
                      </w:r>
                      <w:proofErr w:type="spellStart"/>
                      <w:proofErr w:type="gramStart"/>
                      <w:r w:rsidRPr="00121969">
                        <w:rPr>
                          <w:rFonts w:ascii="Courier" w:hAnsi="Courier" w:cs="Menlo Regular"/>
                          <w:color w:val="000000"/>
                          <w:sz w:val="22"/>
                        </w:rPr>
                        <w:t>connOK</w:t>
                      </w:r>
                      <w:proofErr w:type="spellEnd"/>
                      <w:proofErr w:type="gramEnd"/>
                      <w:r w:rsidRPr="00121969">
                        <w:rPr>
                          <w:rFonts w:ascii="Courier" w:hAnsi="Courier" w:cs="Menlo Regular"/>
                          <w:color w:val="000000"/>
                          <w:sz w:val="22"/>
                        </w:rPr>
                        <w:t xml:space="preserve"> = True</w:t>
                      </w:r>
                    </w:p>
                    <w:p w14:paraId="12D06CFE"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w:t>
                      </w:r>
                      <w:proofErr w:type="gramStart"/>
                      <w:r w:rsidRPr="00121969">
                        <w:rPr>
                          <w:rFonts w:ascii="Courier" w:hAnsi="Courier" w:cs="Menlo Regular"/>
                          <w:color w:val="000000"/>
                          <w:sz w:val="22"/>
                        </w:rPr>
                        <w:t>except</w:t>
                      </w:r>
                      <w:proofErr w:type="gramEnd"/>
                      <w:r w:rsidRPr="00121969">
                        <w:rPr>
                          <w:rFonts w:ascii="Courier" w:hAnsi="Courier" w:cs="Menlo Regular"/>
                          <w:color w:val="000000"/>
                          <w:sz w:val="22"/>
                        </w:rPr>
                        <w:t>:</w:t>
                      </w:r>
                    </w:p>
                    <w:p w14:paraId="60F20F1C"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w:t>
                      </w:r>
                      <w:proofErr w:type="spellStart"/>
                      <w:proofErr w:type="gramStart"/>
                      <w:r w:rsidRPr="00121969">
                        <w:rPr>
                          <w:rFonts w:ascii="Courier" w:hAnsi="Courier" w:cs="Menlo Regular"/>
                          <w:color w:val="000000"/>
                          <w:sz w:val="22"/>
                        </w:rPr>
                        <w:t>connOK</w:t>
                      </w:r>
                      <w:proofErr w:type="spellEnd"/>
                      <w:proofErr w:type="gramEnd"/>
                      <w:r w:rsidRPr="00121969">
                        <w:rPr>
                          <w:rFonts w:ascii="Courier" w:hAnsi="Courier" w:cs="Menlo Regular"/>
                          <w:color w:val="000000"/>
                          <w:sz w:val="22"/>
                        </w:rPr>
                        <w:t xml:space="preserve"> = False</w:t>
                      </w:r>
                    </w:p>
                    <w:p w14:paraId="413A7FE9"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w:t>
                      </w:r>
                      <w:proofErr w:type="spellStart"/>
                      <w:proofErr w:type="gramStart"/>
                      <w:r w:rsidRPr="00121969">
                        <w:rPr>
                          <w:rFonts w:ascii="Courier" w:hAnsi="Courier" w:cs="Menlo Regular"/>
                          <w:color w:val="000000"/>
                          <w:sz w:val="22"/>
                        </w:rPr>
                        <w:t>time.sleep</w:t>
                      </w:r>
                      <w:proofErr w:type="spellEnd"/>
                      <w:proofErr w:type="gramEnd"/>
                      <w:r w:rsidRPr="00121969">
                        <w:rPr>
                          <w:rFonts w:ascii="Courier" w:hAnsi="Courier" w:cs="Menlo Regular"/>
                          <w:color w:val="000000"/>
                          <w:sz w:val="22"/>
                        </w:rPr>
                        <w:t>(2)</w:t>
                      </w:r>
                    </w:p>
                    <w:p w14:paraId="7C49E635"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
                    <w:p w14:paraId="3A1173EB"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r w:rsidRPr="00121969">
                        <w:rPr>
                          <w:rFonts w:ascii="Courier" w:hAnsi="Courier" w:cs="Menlo Regular"/>
                          <w:color w:val="000000"/>
                          <w:sz w:val="22"/>
                        </w:rPr>
                        <w:t xml:space="preserve"># Blocking loop to the </w:t>
                      </w:r>
                      <w:proofErr w:type="spellStart"/>
                      <w:r w:rsidRPr="00121969">
                        <w:rPr>
                          <w:rFonts w:ascii="Courier" w:hAnsi="Courier" w:cs="Menlo Regular"/>
                          <w:color w:val="000000"/>
                          <w:sz w:val="22"/>
                        </w:rPr>
                        <w:t>Mosquitto</w:t>
                      </w:r>
                      <w:proofErr w:type="spellEnd"/>
                      <w:r w:rsidRPr="00121969">
                        <w:rPr>
                          <w:rFonts w:ascii="Courier" w:hAnsi="Courier" w:cs="Menlo Regular"/>
                          <w:color w:val="000000"/>
                          <w:sz w:val="22"/>
                        </w:rPr>
                        <w:t xml:space="preserve"> broker</w:t>
                      </w:r>
                    </w:p>
                    <w:p w14:paraId="4A98D12B" w14:textId="77777777" w:rsidR="004E1BFB" w:rsidRPr="00121969" w:rsidRDefault="004E1BFB" w:rsidP="00D734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roofErr w:type="spellStart"/>
                      <w:proofErr w:type="gramStart"/>
                      <w:r w:rsidRPr="00121969">
                        <w:rPr>
                          <w:rFonts w:ascii="Courier" w:hAnsi="Courier" w:cs="Menlo Regular"/>
                          <w:color w:val="000000"/>
                          <w:sz w:val="22"/>
                        </w:rPr>
                        <w:t>client.loop</w:t>
                      </w:r>
                      <w:proofErr w:type="gramEnd"/>
                      <w:r w:rsidRPr="00121969">
                        <w:rPr>
                          <w:rFonts w:ascii="Courier" w:hAnsi="Courier" w:cs="Menlo Regular"/>
                          <w:color w:val="000000"/>
                          <w:sz w:val="22"/>
                        </w:rPr>
                        <w:t>_forever</w:t>
                      </w:r>
                      <w:proofErr w:type="spellEnd"/>
                      <w:r w:rsidRPr="00121969">
                        <w:rPr>
                          <w:rFonts w:ascii="Courier" w:hAnsi="Courier" w:cs="Menlo Regular"/>
                          <w:color w:val="000000"/>
                          <w:sz w:val="22"/>
                        </w:rPr>
                        <w:t>()</w:t>
                      </w:r>
                    </w:p>
                    <w:p w14:paraId="639D2D72" w14:textId="77777777" w:rsidR="004E1BFB" w:rsidRPr="00EA5B18" w:rsidRDefault="004E1BFB" w:rsidP="00D734D3">
                      <w:pPr>
                        <w:rPr>
                          <w:rFonts w:ascii="Courier" w:hAnsi="Courier" w:cs="Menlo Regular"/>
                          <w:color w:val="000000"/>
                          <w:sz w:val="18"/>
                          <w:szCs w:val="18"/>
                        </w:rPr>
                      </w:pPr>
                    </w:p>
                  </w:txbxContent>
                </v:textbox>
                <w10:wrap type="topAndBottom"/>
              </v:shape>
            </w:pict>
          </mc:Fallback>
        </mc:AlternateContent>
      </w:r>
    </w:p>
    <w:p w14:paraId="007D3823" w14:textId="35BCDF40" w:rsidR="00D734D3" w:rsidRDefault="00F21F40" w:rsidP="00E87680">
      <w:r>
        <w:t>Run ‘python subscriber.py’ from the serial console.</w:t>
      </w:r>
      <w:bookmarkStart w:id="23" w:name="_GoBack"/>
      <w:bookmarkEnd w:id="23"/>
    </w:p>
    <w:p w14:paraId="5EDF4911" w14:textId="77777777" w:rsidR="00D92F2D" w:rsidRDefault="003A796C" w:rsidP="00D92F2D">
      <w:pPr>
        <w:pStyle w:val="Heading1"/>
        <w:rPr>
          <w:sz w:val="36"/>
          <w:szCs w:val="36"/>
        </w:rPr>
      </w:pPr>
      <w:bookmarkStart w:id="24" w:name="_Toc402389940"/>
      <w:r w:rsidRPr="0041160C">
        <w:rPr>
          <w:sz w:val="36"/>
          <w:szCs w:val="36"/>
        </w:rPr>
        <w:lastRenderedPageBreak/>
        <w:t xml:space="preserve">Lab </w:t>
      </w:r>
      <w:r>
        <w:rPr>
          <w:sz w:val="36"/>
          <w:szCs w:val="36"/>
        </w:rPr>
        <w:t>2</w:t>
      </w:r>
      <w:r w:rsidRPr="0041160C">
        <w:rPr>
          <w:sz w:val="36"/>
          <w:szCs w:val="36"/>
        </w:rPr>
        <w:t>:</w:t>
      </w:r>
      <w:r>
        <w:rPr>
          <w:sz w:val="36"/>
          <w:szCs w:val="36"/>
        </w:rPr>
        <w:t xml:space="preserve"> </w:t>
      </w:r>
      <w:r w:rsidR="00D92F2D">
        <w:rPr>
          <w:sz w:val="36"/>
          <w:szCs w:val="36"/>
        </w:rPr>
        <w:t>Connect to ARTIK Cloud (Bonus)</w:t>
      </w:r>
      <w:bookmarkEnd w:id="24"/>
    </w:p>
    <w:p w14:paraId="3702ED6A" w14:textId="77777777" w:rsidR="00D92F2D" w:rsidRPr="0079347A" w:rsidRDefault="00D92F2D" w:rsidP="00D92F2D"/>
    <w:p w14:paraId="065AD174" w14:textId="77777777" w:rsidR="00D92F2D" w:rsidRDefault="00D92F2D" w:rsidP="00D92F2D">
      <w:r>
        <w:t>In this lab, we are going to create a device type in ARTIK Cloud. Once you have the device type, we will show you how to connect to this device type from your ARTIK devices in the following labs.</w:t>
      </w:r>
    </w:p>
    <w:p w14:paraId="65220FBA" w14:textId="77777777" w:rsidR="00D92F2D" w:rsidRDefault="00D92F2D" w:rsidP="00D92F2D"/>
    <w:p w14:paraId="66C24270" w14:textId="77777777" w:rsidR="00D92F2D" w:rsidRDefault="00D92F2D" w:rsidP="00D92F2D">
      <w:r>
        <w:t xml:space="preserve">1. Open the Developer portal of ARTIK Cloud by using this URL </w:t>
      </w:r>
      <w:hyperlink r:id="rId29" w:history="1">
        <w:r w:rsidRPr="00290A56">
          <w:rPr>
            <w:rStyle w:val="Hyperlink"/>
          </w:rPr>
          <w:t>https://developer.artik.cloud/</w:t>
        </w:r>
      </w:hyperlink>
      <w:r>
        <w:t xml:space="preserve"> or by clicking on “ARTIK CLOUD DEVELOPERS” from ARTIK Cloud user portal.</w:t>
      </w:r>
    </w:p>
    <w:p w14:paraId="457BA3CB" w14:textId="77777777" w:rsidR="00D92F2D" w:rsidRDefault="00D92F2D" w:rsidP="00D92F2D">
      <w:pPr>
        <w:pStyle w:val="LabNumbering"/>
        <w:numPr>
          <w:ilvl w:val="0"/>
          <w:numId w:val="0"/>
        </w:numPr>
        <w:ind w:left="720" w:hanging="360"/>
      </w:pPr>
      <w:r>
        <w:rPr>
          <w:noProof/>
        </w:rPr>
        <w:drawing>
          <wp:inline distT="0" distB="0" distL="0" distR="0" wp14:anchorId="7A3AFA09" wp14:editId="43971A9D">
            <wp:extent cx="6485195" cy="96981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3-19 at 10.25.26 PM.png"/>
                    <pic:cNvPicPr/>
                  </pic:nvPicPr>
                  <pic:blipFill>
                    <a:blip r:embed="rId30">
                      <a:extLst>
                        <a:ext uri="{28A0092B-C50C-407E-A947-70E740481C1C}">
                          <a14:useLocalDpi xmlns:a14="http://schemas.microsoft.com/office/drawing/2010/main" val="0"/>
                        </a:ext>
                      </a:extLst>
                    </a:blip>
                    <a:stretch>
                      <a:fillRect/>
                    </a:stretch>
                  </pic:blipFill>
                  <pic:spPr>
                    <a:xfrm>
                      <a:off x="0" y="0"/>
                      <a:ext cx="6486030" cy="969943"/>
                    </a:xfrm>
                    <a:prstGeom prst="rect">
                      <a:avLst/>
                    </a:prstGeom>
                  </pic:spPr>
                </pic:pic>
              </a:graphicData>
            </a:graphic>
          </wp:inline>
        </w:drawing>
      </w:r>
    </w:p>
    <w:p w14:paraId="33478C2C" w14:textId="77777777" w:rsidR="00D92F2D" w:rsidRPr="0059130D" w:rsidRDefault="00D92F2D" w:rsidP="00D92F2D"/>
    <w:p w14:paraId="5AD93D43" w14:textId="77777777" w:rsidR="00D92F2D" w:rsidRDefault="00D92F2D" w:rsidP="00D92F2D">
      <w:pPr>
        <w:pStyle w:val="LabNumbering"/>
        <w:numPr>
          <w:ilvl w:val="0"/>
          <w:numId w:val="0"/>
        </w:numPr>
        <w:spacing w:before="0"/>
      </w:pPr>
      <w:r>
        <w:t>2. Click on Device Types</w:t>
      </w:r>
    </w:p>
    <w:p w14:paraId="5B1025E7" w14:textId="77777777" w:rsidR="00D92F2D" w:rsidRDefault="00D92F2D" w:rsidP="00D92F2D">
      <w:pPr>
        <w:pStyle w:val="LabNumbering"/>
        <w:numPr>
          <w:ilvl w:val="0"/>
          <w:numId w:val="0"/>
        </w:numPr>
        <w:ind w:left="720"/>
      </w:pPr>
      <w:r>
        <w:rPr>
          <w:noProof/>
        </w:rPr>
        <w:drawing>
          <wp:inline distT="0" distB="0" distL="0" distR="0" wp14:anchorId="16E4CFE1" wp14:editId="6307B238">
            <wp:extent cx="5458691" cy="1327284"/>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3-19 at 10.23.35 PM.png"/>
                    <pic:cNvPicPr/>
                  </pic:nvPicPr>
                  <pic:blipFill>
                    <a:blip r:embed="rId31">
                      <a:extLst>
                        <a:ext uri="{28A0092B-C50C-407E-A947-70E740481C1C}">
                          <a14:useLocalDpi xmlns:a14="http://schemas.microsoft.com/office/drawing/2010/main" val="0"/>
                        </a:ext>
                      </a:extLst>
                    </a:blip>
                    <a:stretch>
                      <a:fillRect/>
                    </a:stretch>
                  </pic:blipFill>
                  <pic:spPr>
                    <a:xfrm>
                      <a:off x="0" y="0"/>
                      <a:ext cx="5458691" cy="1327284"/>
                    </a:xfrm>
                    <a:prstGeom prst="rect">
                      <a:avLst/>
                    </a:prstGeom>
                  </pic:spPr>
                </pic:pic>
              </a:graphicData>
            </a:graphic>
          </wp:inline>
        </w:drawing>
      </w:r>
    </w:p>
    <w:p w14:paraId="158B04B5" w14:textId="77777777" w:rsidR="00D92F2D" w:rsidRDefault="00D92F2D" w:rsidP="00D92F2D">
      <w:pPr>
        <w:pStyle w:val="LabNumbering"/>
        <w:numPr>
          <w:ilvl w:val="0"/>
          <w:numId w:val="0"/>
        </w:numPr>
        <w:spacing w:before="0"/>
      </w:pPr>
      <w:r>
        <w:t xml:space="preserve">3. </w:t>
      </w:r>
      <w:r w:rsidRPr="0059130D">
        <w:t xml:space="preserve">Click </w:t>
      </w:r>
      <w:r>
        <w:t>on “+NEW” button</w:t>
      </w:r>
    </w:p>
    <w:p w14:paraId="11405BEA" w14:textId="77777777" w:rsidR="00D92F2D" w:rsidRDefault="00D92F2D" w:rsidP="00D92F2D">
      <w:pPr>
        <w:pStyle w:val="LabNumbering"/>
        <w:numPr>
          <w:ilvl w:val="0"/>
          <w:numId w:val="0"/>
        </w:numPr>
        <w:ind w:left="720"/>
      </w:pPr>
      <w:r>
        <w:rPr>
          <w:noProof/>
        </w:rPr>
        <w:drawing>
          <wp:inline distT="0" distB="0" distL="0" distR="0" wp14:anchorId="394CF31F" wp14:editId="5817D1DD">
            <wp:extent cx="4567716" cy="845128"/>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3-19 at 10.03.50 PM.png"/>
                    <pic:cNvPicPr/>
                  </pic:nvPicPr>
                  <pic:blipFill>
                    <a:blip r:embed="rId32">
                      <a:extLst>
                        <a:ext uri="{28A0092B-C50C-407E-A947-70E740481C1C}">
                          <a14:useLocalDpi xmlns:a14="http://schemas.microsoft.com/office/drawing/2010/main" val="0"/>
                        </a:ext>
                      </a:extLst>
                    </a:blip>
                    <a:stretch>
                      <a:fillRect/>
                    </a:stretch>
                  </pic:blipFill>
                  <pic:spPr>
                    <a:xfrm>
                      <a:off x="0" y="0"/>
                      <a:ext cx="4570276" cy="845602"/>
                    </a:xfrm>
                    <a:prstGeom prst="rect">
                      <a:avLst/>
                    </a:prstGeom>
                  </pic:spPr>
                </pic:pic>
              </a:graphicData>
            </a:graphic>
          </wp:inline>
        </w:drawing>
      </w:r>
    </w:p>
    <w:p w14:paraId="6D12D069" w14:textId="77777777" w:rsidR="00D92F2D" w:rsidRDefault="00D92F2D" w:rsidP="00D92F2D">
      <w:pPr>
        <w:pStyle w:val="LabNumbering"/>
        <w:numPr>
          <w:ilvl w:val="0"/>
          <w:numId w:val="0"/>
        </w:numPr>
        <w:spacing w:before="0"/>
      </w:pPr>
      <w:r>
        <w:t>4. Give your device type a Device Display Name such as “your_company lab device” (eg. ARTIK lab device ) and give it an unique name such as com.your_company.your_project_device (eg. com.samsung.artik055) , then click on “CREATE DEVICE TYPE”. This will enable us to create a digital representation for our device type in ARTIK Cloud. (compare this to reserving a name space for a data type in programing languages)</w:t>
      </w:r>
    </w:p>
    <w:p w14:paraId="05D23306" w14:textId="77777777" w:rsidR="00D92F2D" w:rsidRDefault="00D92F2D" w:rsidP="00D92F2D">
      <w:pPr>
        <w:pStyle w:val="LabNumbering"/>
        <w:numPr>
          <w:ilvl w:val="0"/>
          <w:numId w:val="0"/>
        </w:numPr>
        <w:ind w:left="720"/>
      </w:pPr>
      <w:r>
        <w:rPr>
          <w:noProof/>
        </w:rPr>
        <w:drawing>
          <wp:inline distT="0" distB="0" distL="0" distR="0" wp14:anchorId="24DAF0D1" wp14:editId="7E553A1E">
            <wp:extent cx="4627418" cy="1980915"/>
            <wp:effectExtent l="0" t="0" r="0" b="63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3-19 at 10.09.40 PM.png"/>
                    <pic:cNvPicPr/>
                  </pic:nvPicPr>
                  <pic:blipFill>
                    <a:blip r:embed="rId33">
                      <a:extLst>
                        <a:ext uri="{28A0092B-C50C-407E-A947-70E740481C1C}">
                          <a14:useLocalDpi xmlns:a14="http://schemas.microsoft.com/office/drawing/2010/main" val="0"/>
                        </a:ext>
                      </a:extLst>
                    </a:blip>
                    <a:stretch>
                      <a:fillRect/>
                    </a:stretch>
                  </pic:blipFill>
                  <pic:spPr>
                    <a:xfrm>
                      <a:off x="0" y="0"/>
                      <a:ext cx="4627418" cy="1980915"/>
                    </a:xfrm>
                    <a:prstGeom prst="rect">
                      <a:avLst/>
                    </a:prstGeom>
                  </pic:spPr>
                </pic:pic>
              </a:graphicData>
            </a:graphic>
          </wp:inline>
        </w:drawing>
      </w:r>
    </w:p>
    <w:p w14:paraId="6BFC2FCA" w14:textId="77777777" w:rsidR="00D92F2D" w:rsidRDefault="00D92F2D" w:rsidP="00D92F2D">
      <w:pPr>
        <w:pStyle w:val="LabNumbering"/>
        <w:numPr>
          <w:ilvl w:val="0"/>
          <w:numId w:val="22"/>
        </w:numPr>
      </w:pPr>
      <w:r>
        <w:lastRenderedPageBreak/>
        <w:t xml:space="preserve">Now a name space is reserved for the device type. Actual definition of the device type needs to be done further. This is done using a </w:t>
      </w:r>
      <w:r>
        <w:rPr>
          <w:b/>
        </w:rPr>
        <w:t>M</w:t>
      </w:r>
      <w:r w:rsidRPr="00CF1991">
        <w:rPr>
          <w:b/>
        </w:rPr>
        <w:t>anifest</w:t>
      </w:r>
      <w:r>
        <w:t xml:space="preserve">. A Manifest is the representation of a device’s data properties in ARTIK cloud. Any data, a device produces and sends to ARTIK cloud are represented as “Device Fields”. Any data, the device can respond to is represented as “Actions”. An action can have parameters as well, like an argument. </w:t>
      </w:r>
    </w:p>
    <w:p w14:paraId="44C24494" w14:textId="77777777" w:rsidR="00D92F2D" w:rsidRDefault="00D92F2D" w:rsidP="00D92F2D">
      <w:pPr>
        <w:pStyle w:val="LabNumbering"/>
        <w:numPr>
          <w:ilvl w:val="0"/>
          <w:numId w:val="0"/>
        </w:numPr>
        <w:ind w:left="360"/>
      </w:pPr>
      <w:r>
        <w:t>A Manifest can be created step-by-step using an intuitive user interface or by simply uploading from a JSON file. The steps below explain the creating a Manifest from a JSON file.</w:t>
      </w:r>
    </w:p>
    <w:p w14:paraId="6BCDC6B1" w14:textId="77777777" w:rsidR="00D92F2D" w:rsidRDefault="00D92F2D" w:rsidP="00D92F2D">
      <w:pPr>
        <w:pStyle w:val="LabNumbering"/>
        <w:numPr>
          <w:ilvl w:val="0"/>
          <w:numId w:val="0"/>
        </w:numPr>
        <w:ind w:left="360"/>
      </w:pPr>
      <w:r>
        <w:t>To create a manifest from a JSON file, select UPLOAD A MANIFEST.</w:t>
      </w:r>
    </w:p>
    <w:p w14:paraId="504C67D7" w14:textId="77777777" w:rsidR="00D92F2D" w:rsidRDefault="00D92F2D" w:rsidP="00D92F2D">
      <w:pPr>
        <w:pStyle w:val="LabNumbering"/>
        <w:numPr>
          <w:ilvl w:val="0"/>
          <w:numId w:val="0"/>
        </w:numPr>
        <w:ind w:left="720"/>
      </w:pPr>
      <w:r>
        <w:rPr>
          <w:noProof/>
        </w:rPr>
        <w:drawing>
          <wp:inline distT="0" distB="0" distL="0" distR="0" wp14:anchorId="26A399F2" wp14:editId="6D5594EE">
            <wp:extent cx="5155823" cy="2743200"/>
            <wp:effectExtent l="0" t="0" r="63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3-19 at 10.12.55 PM.png"/>
                    <pic:cNvPicPr/>
                  </pic:nvPicPr>
                  <pic:blipFill>
                    <a:blip r:embed="rId34">
                      <a:extLst>
                        <a:ext uri="{28A0092B-C50C-407E-A947-70E740481C1C}">
                          <a14:useLocalDpi xmlns:a14="http://schemas.microsoft.com/office/drawing/2010/main" val="0"/>
                        </a:ext>
                      </a:extLst>
                    </a:blip>
                    <a:stretch>
                      <a:fillRect/>
                    </a:stretch>
                  </pic:blipFill>
                  <pic:spPr>
                    <a:xfrm>
                      <a:off x="0" y="0"/>
                      <a:ext cx="5156574" cy="2743600"/>
                    </a:xfrm>
                    <a:prstGeom prst="rect">
                      <a:avLst/>
                    </a:prstGeom>
                  </pic:spPr>
                </pic:pic>
              </a:graphicData>
            </a:graphic>
          </wp:inline>
        </w:drawing>
      </w:r>
    </w:p>
    <w:p w14:paraId="1E38808B" w14:textId="77777777" w:rsidR="00D92F2D" w:rsidRDefault="00D92F2D" w:rsidP="00D92F2D">
      <w:pPr>
        <w:pStyle w:val="LabNumbering"/>
        <w:spacing w:before="0"/>
      </w:pPr>
      <w:r>
        <w:t>Upload the provided manifest file (</w:t>
      </w:r>
      <w:r w:rsidRPr="00D8384B">
        <w:t>com.</w:t>
      </w:r>
      <w:r>
        <w:t>samsung.artik</w:t>
      </w:r>
      <w:r w:rsidRPr="00D8384B">
        <w:t>05</w:t>
      </w:r>
      <w:r>
        <w:t>5</w:t>
      </w:r>
      <w:r w:rsidRPr="00D8384B">
        <w:t>.json</w:t>
      </w:r>
      <w:r>
        <w:t>), for reference the contents of the manifest file is available in the appendix A</w:t>
      </w:r>
    </w:p>
    <w:p w14:paraId="78A81B60" w14:textId="77777777" w:rsidR="00D92F2D" w:rsidRDefault="00D92F2D" w:rsidP="00D92F2D">
      <w:pPr>
        <w:pStyle w:val="LabNumbering"/>
        <w:numPr>
          <w:ilvl w:val="0"/>
          <w:numId w:val="0"/>
        </w:numPr>
        <w:ind w:left="720"/>
      </w:pPr>
      <w:r>
        <w:rPr>
          <w:noProof/>
        </w:rPr>
        <w:drawing>
          <wp:inline distT="0" distB="0" distL="0" distR="0" wp14:anchorId="073F5B43" wp14:editId="249CC2ED">
            <wp:extent cx="4405348" cy="2147454"/>
            <wp:effectExtent l="25400" t="25400" r="14605" b="37465"/>
            <wp:docPr id="203" name="Picture 203" descr="Macintosh HD:Users:k.karup:Desktop:Screen Shot 2017-07-27 at 10.32.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karup:Desktop:Screen Shot 2017-07-27 at 10.32.44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5348" cy="2147454"/>
                    </a:xfrm>
                    <a:prstGeom prst="rect">
                      <a:avLst/>
                    </a:prstGeom>
                    <a:ln>
                      <a:solidFill>
                        <a:schemeClr val="accent1"/>
                      </a:solidFill>
                    </a:ln>
                  </pic:spPr>
                </pic:pic>
              </a:graphicData>
            </a:graphic>
          </wp:inline>
        </w:drawing>
      </w:r>
    </w:p>
    <w:p w14:paraId="642F2BA2" w14:textId="77777777" w:rsidR="00D92F2D" w:rsidRDefault="00D92F2D" w:rsidP="00D92F2D">
      <w:pPr>
        <w:pStyle w:val="LabNumbering"/>
        <w:spacing w:before="0"/>
      </w:pPr>
      <w:r>
        <w:t>Upon uploading the JSON file, make sure the Manifest is as shown below. This Manifest represents a device that can send data to ARTIK Cloud for LED state, distance sensor reading and a timestamp. And it can also receive “setOn” and “setOff” actions from ARTIK Cloud in order to toggle the LED on the board.</w:t>
      </w:r>
    </w:p>
    <w:p w14:paraId="00A9C623" w14:textId="77777777" w:rsidR="00D92F2D" w:rsidRDefault="00D92F2D" w:rsidP="00D92F2D">
      <w:pPr>
        <w:pStyle w:val="LabNumbering"/>
        <w:numPr>
          <w:ilvl w:val="0"/>
          <w:numId w:val="0"/>
        </w:numPr>
        <w:ind w:left="720"/>
      </w:pPr>
      <w:r>
        <w:rPr>
          <w:noProof/>
        </w:rPr>
        <w:lastRenderedPageBreak/>
        <w:drawing>
          <wp:inline distT="0" distB="0" distL="0" distR="0" wp14:anchorId="2CEED0AC" wp14:editId="60C81067">
            <wp:extent cx="6020197" cy="3685309"/>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3-19 at 10.17.44 PM.png"/>
                    <pic:cNvPicPr/>
                  </pic:nvPicPr>
                  <pic:blipFill>
                    <a:blip r:embed="rId36">
                      <a:extLst>
                        <a:ext uri="{28A0092B-C50C-407E-A947-70E740481C1C}">
                          <a14:useLocalDpi xmlns:a14="http://schemas.microsoft.com/office/drawing/2010/main" val="0"/>
                        </a:ext>
                      </a:extLst>
                    </a:blip>
                    <a:stretch>
                      <a:fillRect/>
                    </a:stretch>
                  </pic:blipFill>
                  <pic:spPr>
                    <a:xfrm>
                      <a:off x="0" y="0"/>
                      <a:ext cx="6020197" cy="3685309"/>
                    </a:xfrm>
                    <a:prstGeom prst="rect">
                      <a:avLst/>
                    </a:prstGeom>
                  </pic:spPr>
                </pic:pic>
              </a:graphicData>
            </a:graphic>
          </wp:inline>
        </w:drawing>
      </w:r>
    </w:p>
    <w:p w14:paraId="0C22EFDB" w14:textId="77777777" w:rsidR="00D92F2D" w:rsidRDefault="00D92F2D" w:rsidP="00D92F2D">
      <w:pPr>
        <w:pStyle w:val="LabNumbering"/>
        <w:spacing w:before="0"/>
      </w:pPr>
      <w:r>
        <w:t xml:space="preserve">Then activate the manifest, by clicking on the “ACTIVATE MANIFEST” button. </w:t>
      </w:r>
    </w:p>
    <w:p w14:paraId="33584E72" w14:textId="77777777" w:rsidR="00D92F2D" w:rsidRDefault="00D92F2D" w:rsidP="00D92F2D">
      <w:pPr>
        <w:pStyle w:val="LabNumbering"/>
        <w:spacing w:before="0"/>
      </w:pPr>
      <w:r>
        <w:t>Make sure a device type is created. Access “VIEW MORE DETAILS” and copy the device type ID created</w:t>
      </w:r>
    </w:p>
    <w:p w14:paraId="5DC63EFF" w14:textId="77777777" w:rsidR="00D92F2D" w:rsidRDefault="00D92F2D" w:rsidP="00D92F2D">
      <w:pPr>
        <w:pStyle w:val="LabNumbering"/>
        <w:numPr>
          <w:ilvl w:val="0"/>
          <w:numId w:val="0"/>
        </w:numPr>
        <w:ind w:left="720"/>
      </w:pPr>
      <w:r>
        <w:rPr>
          <w:noProof/>
        </w:rPr>
        <w:drawing>
          <wp:inline distT="0" distB="0" distL="0" distR="0" wp14:anchorId="762A28EA" wp14:editId="4A708F9E">
            <wp:extent cx="6224804" cy="160712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3-19 at 10.20.28 PM.png"/>
                    <pic:cNvPicPr/>
                  </pic:nvPicPr>
                  <pic:blipFill>
                    <a:blip r:embed="rId37">
                      <a:extLst>
                        <a:ext uri="{28A0092B-C50C-407E-A947-70E740481C1C}">
                          <a14:useLocalDpi xmlns:a14="http://schemas.microsoft.com/office/drawing/2010/main" val="0"/>
                        </a:ext>
                      </a:extLst>
                    </a:blip>
                    <a:stretch>
                      <a:fillRect/>
                    </a:stretch>
                  </pic:blipFill>
                  <pic:spPr>
                    <a:xfrm>
                      <a:off x="0" y="0"/>
                      <a:ext cx="6224804" cy="1607127"/>
                    </a:xfrm>
                    <a:prstGeom prst="rect">
                      <a:avLst/>
                    </a:prstGeom>
                  </pic:spPr>
                </pic:pic>
              </a:graphicData>
            </a:graphic>
          </wp:inline>
        </w:drawing>
      </w:r>
    </w:p>
    <w:p w14:paraId="196B9B16" w14:textId="77777777" w:rsidR="00D92F2D" w:rsidRDefault="00D92F2D" w:rsidP="00D92F2D">
      <w:pPr>
        <w:pStyle w:val="LabNumbering"/>
        <w:spacing w:before="0"/>
      </w:pPr>
      <w:r>
        <w:t xml:space="preserve">Make a note of the device type ID created. The Device type ID is </w:t>
      </w:r>
      <w:r w:rsidRPr="00BF4EDA">
        <w:rPr>
          <w:u w:val="single"/>
        </w:rPr>
        <w:t>dt</w:t>
      </w:r>
      <w:r>
        <w:rPr>
          <w:u w:val="single"/>
        </w:rPr>
        <w:softHyphen/>
      </w:r>
      <w:r>
        <w:rPr>
          <w:u w:val="single"/>
        </w:rPr>
        <w:softHyphen/>
      </w:r>
      <w:r>
        <w:rPr>
          <w:u w:val="single"/>
        </w:rPr>
        <w:softHyphen/>
      </w:r>
      <w:r>
        <w:rPr>
          <w:u w:val="single"/>
        </w:rPr>
        <w:softHyphen/>
        <w:t>__________________________</w:t>
      </w:r>
      <w:r>
        <w:t xml:space="preserve"> &lt;please fill in&gt;</w:t>
      </w:r>
    </w:p>
    <w:p w14:paraId="50296013" w14:textId="77777777" w:rsidR="00D92F2D" w:rsidRDefault="00D92F2D" w:rsidP="00D92F2D">
      <w:pPr>
        <w:pStyle w:val="LabNumbering"/>
        <w:numPr>
          <w:ilvl w:val="0"/>
          <w:numId w:val="0"/>
        </w:numPr>
        <w:ind w:left="720"/>
      </w:pPr>
      <w:r>
        <w:rPr>
          <w:noProof/>
        </w:rPr>
        <w:drawing>
          <wp:inline distT="0" distB="0" distL="0" distR="0" wp14:anchorId="5B428EEB" wp14:editId="2371A424">
            <wp:extent cx="4313630" cy="1995054"/>
            <wp:effectExtent l="25400" t="25400" r="29845" b="37465"/>
            <wp:docPr id="209" name="Picture 209" descr="Macintosh HD:Users:k.karup:Desktop:5 copy device 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k.karup:Desktop:5 copy device typ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3630" cy="1995054"/>
                    </a:xfrm>
                    <a:prstGeom prst="rect">
                      <a:avLst/>
                    </a:prstGeom>
                    <a:ln>
                      <a:solidFill>
                        <a:schemeClr val="accent1"/>
                      </a:solidFill>
                    </a:ln>
                  </pic:spPr>
                </pic:pic>
              </a:graphicData>
            </a:graphic>
          </wp:inline>
        </w:drawing>
      </w:r>
    </w:p>
    <w:p w14:paraId="5E57A4DF" w14:textId="77777777" w:rsidR="00D92F2D" w:rsidRDefault="00D92F2D" w:rsidP="00D92F2D">
      <w:pPr>
        <w:pStyle w:val="LabNumbering"/>
        <w:spacing w:before="0"/>
      </w:pPr>
      <w:r>
        <w:t>Congratulations you have successful represented your device in ARTIK Cloud.</w:t>
      </w:r>
    </w:p>
    <w:p w14:paraId="635CF566" w14:textId="77777777" w:rsidR="00D92F2D" w:rsidRDefault="00D92F2D" w:rsidP="00D92F2D">
      <w:pPr>
        <w:pStyle w:val="LabNumbering"/>
        <w:spacing w:before="0"/>
      </w:pPr>
      <w:r>
        <w:rPr>
          <w:noProof/>
        </w:rPr>
        <w:lastRenderedPageBreak/>
        <mc:AlternateContent>
          <mc:Choice Requires="wps">
            <w:drawing>
              <wp:anchor distT="0" distB="0" distL="114300" distR="114300" simplePos="0" relativeHeight="251790336" behindDoc="0" locked="0" layoutInCell="1" allowOverlap="1" wp14:anchorId="59B2B997" wp14:editId="3886BEC1">
                <wp:simplePos x="0" y="0"/>
                <wp:positionH relativeFrom="column">
                  <wp:posOffset>79375</wp:posOffset>
                </wp:positionH>
                <wp:positionV relativeFrom="paragraph">
                  <wp:posOffset>558800</wp:posOffset>
                </wp:positionV>
                <wp:extent cx="6261735" cy="2931160"/>
                <wp:effectExtent l="0" t="0" r="37465" b="15240"/>
                <wp:wrapTopAndBottom/>
                <wp:docPr id="41" name="Text Box 41"/>
                <wp:cNvGraphicFramePr/>
                <a:graphic xmlns:a="http://schemas.openxmlformats.org/drawingml/2006/main">
                  <a:graphicData uri="http://schemas.microsoft.com/office/word/2010/wordprocessingShape">
                    <wps:wsp>
                      <wps:cNvSpPr txBox="1"/>
                      <wps:spPr>
                        <a:xfrm>
                          <a:off x="0" y="0"/>
                          <a:ext cx="6261735" cy="2931160"/>
                        </a:xfrm>
                        <a:prstGeom prst="rect">
                          <a:avLst/>
                        </a:prstGeom>
                        <a:ln/>
                        <a:extLst>
                          <a:ext uri="{C572A759-6A51-4108-AA02-DFA0A04FC94B}">
                            <ma14:wrappingTextBoxFlag xmlns:ma14="http://schemas.microsoft.com/office/mac/drawingml/2011/main"/>
                          </a:ext>
                        </a:extLst>
                      </wps:spPr>
                      <wps:style>
                        <a:lnRef idx="1">
                          <a:schemeClr val="dk1"/>
                        </a:lnRef>
                        <a:fillRef idx="2">
                          <a:schemeClr val="dk1"/>
                        </a:fillRef>
                        <a:effectRef idx="1">
                          <a:schemeClr val="dk1"/>
                        </a:effectRef>
                        <a:fontRef idx="minor">
                          <a:schemeClr val="dk1"/>
                        </a:fontRef>
                      </wps:style>
                      <wps:txbx>
                        <w:txbxContent>
                          <w:p w14:paraId="474E00E6" w14:textId="77777777" w:rsidR="00611180" w:rsidRDefault="00611180"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564383">
                              <w:rPr>
                                <w:rFonts w:ascii="Courier" w:hAnsi="Courier" w:cs="Menlo Regular"/>
                                <w:color w:val="000000"/>
                                <w:sz w:val="24"/>
                                <w:szCs w:val="24"/>
                              </w:rPr>
                              <w:t>[root@artik ~]#</w:t>
                            </w:r>
                            <w:r>
                              <w:rPr>
                                <w:rFonts w:ascii="Courier" w:hAnsi="Courier" w:cs="Menlo Regular"/>
                                <w:color w:val="000000"/>
                                <w:sz w:val="24"/>
                                <w:szCs w:val="24"/>
                              </w:rPr>
                              <w:t xml:space="preserve"> cd /home/</w:t>
                            </w:r>
                          </w:p>
                          <w:p w14:paraId="16856388" w14:textId="77777777" w:rsidR="00611180" w:rsidRDefault="00611180"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564383">
                              <w:rPr>
                                <w:rFonts w:ascii="Courier" w:hAnsi="Courier" w:cs="Menlo Regular"/>
                                <w:color w:val="000000"/>
                                <w:sz w:val="24"/>
                                <w:szCs w:val="24"/>
                              </w:rPr>
                              <w:t xml:space="preserve">[root@artik ~]# nodejs mqtt.js </w:t>
                            </w:r>
                            <w:r>
                              <w:rPr>
                                <w:rFonts w:ascii="Courier" w:hAnsi="Courier" w:cs="Menlo Regular"/>
                                <w:color w:val="000000"/>
                                <w:sz w:val="24"/>
                                <w:szCs w:val="24"/>
                              </w:rPr>
                              <w:t xml:space="preserve">YOUR_DEVICE_INSTANCE_DEVICE_ID  </w:t>
                            </w:r>
                            <w:r w:rsidRPr="00564383">
                              <w:rPr>
                                <w:rFonts w:ascii="Courier" w:hAnsi="Courier" w:cs="Menlo Regular"/>
                                <w:color w:val="000000"/>
                                <w:sz w:val="24"/>
                                <w:szCs w:val="24"/>
                              </w:rPr>
                              <w:t xml:space="preserve"> </w:t>
                            </w:r>
                            <w:r>
                              <w:rPr>
                                <w:rFonts w:ascii="Courier" w:hAnsi="Courier" w:cs="Menlo Regular"/>
                                <w:color w:val="000000"/>
                                <w:sz w:val="24"/>
                                <w:szCs w:val="24"/>
                              </w:rPr>
                              <w:t xml:space="preserve">  </w:t>
                            </w:r>
                          </w:p>
                          <w:p w14:paraId="16480D89" w14:textId="77777777" w:rsidR="00611180" w:rsidRDefault="00611180"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Pr>
                                <w:rFonts w:ascii="Courier" w:hAnsi="Courier" w:cs="Menlo Regular"/>
                                <w:color w:val="000000"/>
                                <w:sz w:val="24"/>
                                <w:szCs w:val="24"/>
                              </w:rPr>
                              <w:t>YOUR_DEVICE_INSTANCE_DEVICE_TOKEN</w:t>
                            </w:r>
                          </w:p>
                          <w:p w14:paraId="653BEBED" w14:textId="77777777" w:rsidR="00611180" w:rsidRPr="00564383" w:rsidRDefault="00611180"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
                          <w:p w14:paraId="46D6D4EA" w14:textId="77777777" w:rsidR="00611180" w:rsidRPr="00564383" w:rsidRDefault="00611180"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Pr>
                                <w:rFonts w:ascii="Courier" w:hAnsi="Courier" w:cs="Menlo Regular"/>
                                <w:color w:val="000000"/>
                                <w:sz w:val="24"/>
                                <w:szCs w:val="24"/>
                              </w:rPr>
                              <w:t>Device ID:</w:t>
                            </w:r>
                            <w:r w:rsidRPr="00564383">
                              <w:rPr>
                                <w:rFonts w:ascii="Courier" w:hAnsi="Courier" w:cs="Menlo Regular"/>
                                <w:color w:val="000000"/>
                                <w:sz w:val="24"/>
                                <w:szCs w:val="24"/>
                              </w:rPr>
                              <w:t>7a1fb71</w:t>
                            </w:r>
                            <w:r>
                              <w:rPr>
                                <w:rFonts w:ascii="Courier" w:hAnsi="Courier" w:cs="Menlo Regular"/>
                                <w:color w:val="000000"/>
                                <w:sz w:val="24"/>
                                <w:szCs w:val="24"/>
                              </w:rPr>
                              <w:t>xxxxxxxxxxxxxxxxx</w:t>
                            </w:r>
                          </w:p>
                          <w:p w14:paraId="3AB2EB7A" w14:textId="77777777" w:rsidR="00611180" w:rsidRPr="00564383" w:rsidRDefault="00611180"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Pr>
                                <w:rFonts w:ascii="Courier" w:hAnsi="Courier" w:cs="Menlo Regular"/>
                                <w:color w:val="000000"/>
                                <w:sz w:val="24"/>
                                <w:szCs w:val="24"/>
                              </w:rPr>
                              <w:t xml:space="preserve">Device Token: </w:t>
                            </w:r>
                            <w:r w:rsidRPr="00564383">
                              <w:rPr>
                                <w:rFonts w:ascii="Courier" w:hAnsi="Courier" w:cs="Menlo Regular"/>
                                <w:color w:val="000000"/>
                                <w:sz w:val="24"/>
                                <w:szCs w:val="24"/>
                              </w:rPr>
                              <w:t>72c660c6363</w:t>
                            </w:r>
                            <w:r>
                              <w:rPr>
                                <w:rFonts w:ascii="Courier" w:hAnsi="Courier" w:cs="Menlo Regular"/>
                                <w:color w:val="000000"/>
                                <w:sz w:val="24"/>
                                <w:szCs w:val="24"/>
                              </w:rPr>
                              <w:t>xxxxxxxxxxx</w:t>
                            </w:r>
                            <w:r w:rsidRPr="00564383">
                              <w:rPr>
                                <w:rFonts w:ascii="Courier" w:hAnsi="Courier" w:cs="Menlo Regular"/>
                                <w:color w:val="000000"/>
                                <w:sz w:val="24"/>
                                <w:szCs w:val="24"/>
                              </w:rPr>
                              <w:t>34908</w:t>
                            </w:r>
                          </w:p>
                          <w:p w14:paraId="7D007252" w14:textId="77777777" w:rsidR="00611180" w:rsidRPr="00FC25A3" w:rsidRDefault="00611180"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C25A3">
                              <w:rPr>
                                <w:rFonts w:ascii="Courier" w:hAnsi="Courier" w:cs="Menlo Regular"/>
                                <w:color w:val="000000"/>
                                <w:sz w:val="24"/>
                                <w:szCs w:val="24"/>
                              </w:rPr>
                              <w:t>Registered</w:t>
                            </w:r>
                          </w:p>
                          <w:p w14:paraId="152EAD2D" w14:textId="77777777" w:rsidR="00611180" w:rsidRPr="00FC25A3" w:rsidRDefault="00611180"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C25A3">
                              <w:rPr>
                                <w:rFonts w:ascii="Courier" w:hAnsi="Courier" w:cs="Menlo Regular"/>
                                <w:color w:val="000000"/>
                                <w:sz w:val="24"/>
                                <w:szCs w:val="24"/>
                              </w:rPr>
                              <w:t>Subscribed to MQTT broker</w:t>
                            </w:r>
                          </w:p>
                          <w:p w14:paraId="3AB654B7" w14:textId="77777777" w:rsidR="00611180" w:rsidRPr="00FC25A3" w:rsidRDefault="00611180"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C25A3">
                              <w:rPr>
                                <w:rFonts w:ascii="Courier" w:hAnsi="Courier" w:cs="Menlo Regular"/>
                                <w:color w:val="000000"/>
                                <w:sz w:val="24"/>
                                <w:szCs w:val="24"/>
                              </w:rPr>
                              <w:t>publish sensor data 516 to ARTIK Cloud</w:t>
                            </w:r>
                          </w:p>
                          <w:p w14:paraId="7FDCC140" w14:textId="77777777" w:rsidR="00611180" w:rsidRPr="00FC25A3" w:rsidRDefault="00611180"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C25A3">
                              <w:rPr>
                                <w:rFonts w:ascii="Courier" w:hAnsi="Courier" w:cs="Menlo Regular"/>
                                <w:color w:val="000000"/>
                                <w:sz w:val="24"/>
                                <w:szCs w:val="24"/>
                              </w:rPr>
                              <w:t>publish sensor data 468 to ARTIK Cloud</w:t>
                            </w:r>
                          </w:p>
                          <w:p w14:paraId="52EEAD1C" w14:textId="77777777" w:rsidR="00611180" w:rsidRPr="00FC25A3" w:rsidRDefault="00611180"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C25A3">
                              <w:rPr>
                                <w:rFonts w:ascii="Courier" w:hAnsi="Courier" w:cs="Menlo Regular"/>
                                <w:color w:val="000000"/>
                                <w:sz w:val="24"/>
                                <w:szCs w:val="24"/>
                              </w:rPr>
                              <w:t>publish sensor data 636 to ARTIK Cloud</w:t>
                            </w:r>
                          </w:p>
                          <w:p w14:paraId="2973E490" w14:textId="77777777" w:rsidR="00611180" w:rsidRPr="00FC25A3" w:rsidRDefault="00611180"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C25A3">
                              <w:rPr>
                                <w:rFonts w:ascii="Courier" w:hAnsi="Courier" w:cs="Menlo Regular"/>
                                <w:color w:val="000000"/>
                                <w:sz w:val="24"/>
                                <w:szCs w:val="24"/>
                              </w:rPr>
                              <w:t>publish sensor data 608 to ARTIK Cloud</w:t>
                            </w:r>
                          </w:p>
                          <w:p w14:paraId="5E143689" w14:textId="77777777" w:rsidR="00611180" w:rsidRPr="00FC25A3" w:rsidRDefault="00611180"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C25A3">
                              <w:rPr>
                                <w:rFonts w:ascii="Courier" w:hAnsi="Courier" w:cs="Menlo Regular"/>
                                <w:color w:val="000000"/>
                                <w:sz w:val="24"/>
                                <w:szCs w:val="24"/>
                              </w:rPr>
                              <w:t>publish sensor data 2543 to ARTIK Cloud</w:t>
                            </w:r>
                          </w:p>
                          <w:p w14:paraId="487D17E3" w14:textId="77777777" w:rsidR="00611180" w:rsidRPr="00FC25A3" w:rsidRDefault="00611180"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C25A3">
                              <w:rPr>
                                <w:rFonts w:ascii="Courier" w:hAnsi="Courier" w:cs="Menlo Regular"/>
                                <w:color w:val="000000"/>
                                <w:sz w:val="24"/>
                                <w:szCs w:val="24"/>
                              </w:rPr>
                              <w:t>publish sensor data 777 to ARTIK Cloud</w:t>
                            </w:r>
                          </w:p>
                          <w:p w14:paraId="020A2B72" w14:textId="77777777" w:rsidR="00611180" w:rsidRDefault="00611180"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
                          <w:p w14:paraId="5B316EEF" w14:textId="77777777" w:rsidR="00611180" w:rsidRPr="00BA4D38" w:rsidRDefault="00611180" w:rsidP="00D92F2D">
                            <w:pPr>
                              <w:rPr>
                                <w:rFonts w:ascii="Courier" w:hAnsi="Courier" w:cs="Menlo Regular"/>
                                <w:color w:val="000000"/>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6" type="#_x0000_t202" style="position:absolute;left:0;text-align:left;margin-left:6.25pt;margin-top:44pt;width:493.05pt;height:230.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" fillcolor="black [320]" strokecolor="black [3200]" strokeweight=".5pt">
                <v:fill color2="black [160]" rotate="t" colors="0 #9b9b9b;.5 #8e8e8e;1 #797979" focus="100%" type="gradient">
                  <o:fill v:ext="view" type="gradientUnscaled"/>
                </v:fill>
                <v:textbox>
                  <w:txbxContent>
                    <w:p w14:paraId="32983B4B" w14:textId="77777777" w:rsidR="004E1BFB" w:rsidRDefault="004E1BFB"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564383">
                        <w:rPr>
                          <w:rFonts w:ascii="Courier" w:hAnsi="Courier" w:cs="Menlo Regular"/>
                          <w:color w:val="000000"/>
                          <w:sz w:val="24"/>
                          <w:szCs w:val="24"/>
                        </w:rPr>
                        <w:t>[</w:t>
                      </w:r>
                      <w:proofErr w:type="spellStart"/>
                      <w:proofErr w:type="gramStart"/>
                      <w:r w:rsidRPr="00564383">
                        <w:rPr>
                          <w:rFonts w:ascii="Courier" w:hAnsi="Courier" w:cs="Menlo Regular"/>
                          <w:color w:val="000000"/>
                          <w:sz w:val="24"/>
                          <w:szCs w:val="24"/>
                        </w:rPr>
                        <w:t>root@artik</w:t>
                      </w:r>
                      <w:proofErr w:type="spellEnd"/>
                      <w:proofErr w:type="gramEnd"/>
                      <w:r w:rsidRPr="00564383">
                        <w:rPr>
                          <w:rFonts w:ascii="Courier" w:hAnsi="Courier" w:cs="Menlo Regular"/>
                          <w:color w:val="000000"/>
                          <w:sz w:val="24"/>
                          <w:szCs w:val="24"/>
                        </w:rPr>
                        <w:t xml:space="preserve"> ~]#</w:t>
                      </w:r>
                      <w:r>
                        <w:rPr>
                          <w:rFonts w:ascii="Courier" w:hAnsi="Courier" w:cs="Menlo Regular"/>
                          <w:color w:val="000000"/>
                          <w:sz w:val="24"/>
                          <w:szCs w:val="24"/>
                        </w:rPr>
                        <w:t xml:space="preserve"> cd /home/</w:t>
                      </w:r>
                    </w:p>
                    <w:p w14:paraId="1527692A" w14:textId="77777777" w:rsidR="004E1BFB" w:rsidRDefault="004E1BFB"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564383">
                        <w:rPr>
                          <w:rFonts w:ascii="Courier" w:hAnsi="Courier" w:cs="Menlo Regular"/>
                          <w:color w:val="000000"/>
                          <w:sz w:val="24"/>
                          <w:szCs w:val="24"/>
                        </w:rPr>
                        <w:t>[</w:t>
                      </w:r>
                      <w:proofErr w:type="spellStart"/>
                      <w:proofErr w:type="gramStart"/>
                      <w:r w:rsidRPr="00564383">
                        <w:rPr>
                          <w:rFonts w:ascii="Courier" w:hAnsi="Courier" w:cs="Menlo Regular"/>
                          <w:color w:val="000000"/>
                          <w:sz w:val="24"/>
                          <w:szCs w:val="24"/>
                        </w:rPr>
                        <w:t>root@artik</w:t>
                      </w:r>
                      <w:proofErr w:type="spellEnd"/>
                      <w:proofErr w:type="gramEnd"/>
                      <w:r w:rsidRPr="00564383">
                        <w:rPr>
                          <w:rFonts w:ascii="Courier" w:hAnsi="Courier" w:cs="Menlo Regular"/>
                          <w:color w:val="000000"/>
                          <w:sz w:val="24"/>
                          <w:szCs w:val="24"/>
                        </w:rPr>
                        <w:t xml:space="preserve"> ~]# </w:t>
                      </w:r>
                      <w:proofErr w:type="spellStart"/>
                      <w:r w:rsidRPr="00564383">
                        <w:rPr>
                          <w:rFonts w:ascii="Courier" w:hAnsi="Courier" w:cs="Menlo Regular"/>
                          <w:color w:val="000000"/>
                          <w:sz w:val="24"/>
                          <w:szCs w:val="24"/>
                        </w:rPr>
                        <w:t>nodejs</w:t>
                      </w:r>
                      <w:proofErr w:type="spellEnd"/>
                      <w:r w:rsidRPr="00564383">
                        <w:rPr>
                          <w:rFonts w:ascii="Courier" w:hAnsi="Courier" w:cs="Menlo Regular"/>
                          <w:color w:val="000000"/>
                          <w:sz w:val="24"/>
                          <w:szCs w:val="24"/>
                        </w:rPr>
                        <w:t xml:space="preserve"> mqtt.js </w:t>
                      </w:r>
                      <w:r>
                        <w:rPr>
                          <w:rFonts w:ascii="Courier" w:hAnsi="Courier" w:cs="Menlo Regular"/>
                          <w:color w:val="000000"/>
                          <w:sz w:val="24"/>
                          <w:szCs w:val="24"/>
                        </w:rPr>
                        <w:t xml:space="preserve">YOUR_DEVICE_INSTANCE_DEVICE_ID  </w:t>
                      </w:r>
                      <w:r w:rsidRPr="00564383">
                        <w:rPr>
                          <w:rFonts w:ascii="Courier" w:hAnsi="Courier" w:cs="Menlo Regular"/>
                          <w:color w:val="000000"/>
                          <w:sz w:val="24"/>
                          <w:szCs w:val="24"/>
                        </w:rPr>
                        <w:t xml:space="preserve"> </w:t>
                      </w:r>
                      <w:r>
                        <w:rPr>
                          <w:rFonts w:ascii="Courier" w:hAnsi="Courier" w:cs="Menlo Regular"/>
                          <w:color w:val="000000"/>
                          <w:sz w:val="24"/>
                          <w:szCs w:val="24"/>
                        </w:rPr>
                        <w:t xml:space="preserve">  </w:t>
                      </w:r>
                    </w:p>
                    <w:p w14:paraId="23FA3D96" w14:textId="77777777" w:rsidR="004E1BFB" w:rsidRDefault="004E1BFB"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Pr>
                          <w:rFonts w:ascii="Courier" w:hAnsi="Courier" w:cs="Menlo Regular"/>
                          <w:color w:val="000000"/>
                          <w:sz w:val="24"/>
                          <w:szCs w:val="24"/>
                        </w:rPr>
                        <w:t>YOUR_DEVICE_INSTANCE_DEVICE_TOKEN</w:t>
                      </w:r>
                    </w:p>
                    <w:p w14:paraId="5219685A" w14:textId="77777777" w:rsidR="004E1BFB" w:rsidRPr="00564383" w:rsidRDefault="004E1BFB"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
                    <w:p w14:paraId="33C51BC3" w14:textId="77777777" w:rsidR="004E1BFB" w:rsidRPr="00564383" w:rsidRDefault="004E1BFB"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Pr>
                          <w:rFonts w:ascii="Courier" w:hAnsi="Courier" w:cs="Menlo Regular"/>
                          <w:color w:val="000000"/>
                          <w:sz w:val="24"/>
                          <w:szCs w:val="24"/>
                        </w:rPr>
                        <w:t>Device ID</w:t>
                      </w:r>
                      <w:proofErr w:type="gramStart"/>
                      <w:r>
                        <w:rPr>
                          <w:rFonts w:ascii="Courier" w:hAnsi="Courier" w:cs="Menlo Regular"/>
                          <w:color w:val="000000"/>
                          <w:sz w:val="24"/>
                          <w:szCs w:val="24"/>
                        </w:rPr>
                        <w:t>:</w:t>
                      </w:r>
                      <w:r w:rsidRPr="00564383">
                        <w:rPr>
                          <w:rFonts w:ascii="Courier" w:hAnsi="Courier" w:cs="Menlo Regular"/>
                          <w:color w:val="000000"/>
                          <w:sz w:val="24"/>
                          <w:szCs w:val="24"/>
                        </w:rPr>
                        <w:t>7a1fb71</w:t>
                      </w:r>
                      <w:r>
                        <w:rPr>
                          <w:rFonts w:ascii="Courier" w:hAnsi="Courier" w:cs="Menlo Regular"/>
                          <w:color w:val="000000"/>
                          <w:sz w:val="24"/>
                          <w:szCs w:val="24"/>
                        </w:rPr>
                        <w:t>xxxxxxxxxxxxxxxxx</w:t>
                      </w:r>
                      <w:proofErr w:type="gramEnd"/>
                    </w:p>
                    <w:p w14:paraId="2BC6E43A" w14:textId="77777777" w:rsidR="004E1BFB" w:rsidRPr="00564383" w:rsidRDefault="004E1BFB"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Pr>
                          <w:rFonts w:ascii="Courier" w:hAnsi="Courier" w:cs="Menlo Regular"/>
                          <w:color w:val="000000"/>
                          <w:sz w:val="24"/>
                          <w:szCs w:val="24"/>
                        </w:rPr>
                        <w:t xml:space="preserve">Device Token: </w:t>
                      </w:r>
                      <w:r w:rsidRPr="00564383">
                        <w:rPr>
                          <w:rFonts w:ascii="Courier" w:hAnsi="Courier" w:cs="Menlo Regular"/>
                          <w:color w:val="000000"/>
                          <w:sz w:val="24"/>
                          <w:szCs w:val="24"/>
                        </w:rPr>
                        <w:t>72c660c6363</w:t>
                      </w:r>
                      <w:r>
                        <w:rPr>
                          <w:rFonts w:ascii="Courier" w:hAnsi="Courier" w:cs="Menlo Regular"/>
                          <w:color w:val="000000"/>
                          <w:sz w:val="24"/>
                          <w:szCs w:val="24"/>
                        </w:rPr>
                        <w:t>xxxxxxxxxxx</w:t>
                      </w:r>
                      <w:r w:rsidRPr="00564383">
                        <w:rPr>
                          <w:rFonts w:ascii="Courier" w:hAnsi="Courier" w:cs="Menlo Regular"/>
                          <w:color w:val="000000"/>
                          <w:sz w:val="24"/>
                          <w:szCs w:val="24"/>
                        </w:rPr>
                        <w:t>34908</w:t>
                      </w:r>
                    </w:p>
                    <w:p w14:paraId="082E5D7D" w14:textId="77777777" w:rsidR="004E1BFB" w:rsidRPr="00FC25A3" w:rsidRDefault="004E1BFB"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C25A3">
                        <w:rPr>
                          <w:rFonts w:ascii="Courier" w:hAnsi="Courier" w:cs="Menlo Regular"/>
                          <w:color w:val="000000"/>
                          <w:sz w:val="24"/>
                          <w:szCs w:val="24"/>
                        </w:rPr>
                        <w:t>Registered</w:t>
                      </w:r>
                    </w:p>
                    <w:p w14:paraId="75C544C5" w14:textId="77777777" w:rsidR="004E1BFB" w:rsidRPr="00FC25A3" w:rsidRDefault="004E1BFB"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r w:rsidRPr="00FC25A3">
                        <w:rPr>
                          <w:rFonts w:ascii="Courier" w:hAnsi="Courier" w:cs="Menlo Regular"/>
                          <w:color w:val="000000"/>
                          <w:sz w:val="24"/>
                          <w:szCs w:val="24"/>
                        </w:rPr>
                        <w:t>Subscribed to MQTT broker</w:t>
                      </w:r>
                    </w:p>
                    <w:p w14:paraId="2BEC3AE5" w14:textId="77777777" w:rsidR="004E1BFB" w:rsidRPr="00FC25A3" w:rsidRDefault="004E1BFB"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FC25A3">
                        <w:rPr>
                          <w:rFonts w:ascii="Courier" w:hAnsi="Courier" w:cs="Menlo Regular"/>
                          <w:color w:val="000000"/>
                          <w:sz w:val="24"/>
                          <w:szCs w:val="24"/>
                        </w:rPr>
                        <w:t>publish</w:t>
                      </w:r>
                      <w:proofErr w:type="gramEnd"/>
                      <w:r w:rsidRPr="00FC25A3">
                        <w:rPr>
                          <w:rFonts w:ascii="Courier" w:hAnsi="Courier" w:cs="Menlo Regular"/>
                          <w:color w:val="000000"/>
                          <w:sz w:val="24"/>
                          <w:szCs w:val="24"/>
                        </w:rPr>
                        <w:t xml:space="preserve"> sensor data 516 to ARTIK Cloud</w:t>
                      </w:r>
                    </w:p>
                    <w:p w14:paraId="209C2A73" w14:textId="77777777" w:rsidR="004E1BFB" w:rsidRPr="00FC25A3" w:rsidRDefault="004E1BFB"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FC25A3">
                        <w:rPr>
                          <w:rFonts w:ascii="Courier" w:hAnsi="Courier" w:cs="Menlo Regular"/>
                          <w:color w:val="000000"/>
                          <w:sz w:val="24"/>
                          <w:szCs w:val="24"/>
                        </w:rPr>
                        <w:t>publish</w:t>
                      </w:r>
                      <w:proofErr w:type="gramEnd"/>
                      <w:r w:rsidRPr="00FC25A3">
                        <w:rPr>
                          <w:rFonts w:ascii="Courier" w:hAnsi="Courier" w:cs="Menlo Regular"/>
                          <w:color w:val="000000"/>
                          <w:sz w:val="24"/>
                          <w:szCs w:val="24"/>
                        </w:rPr>
                        <w:t xml:space="preserve"> sensor data 468 to ARTIK Cloud</w:t>
                      </w:r>
                    </w:p>
                    <w:p w14:paraId="22154DA7" w14:textId="77777777" w:rsidR="004E1BFB" w:rsidRPr="00FC25A3" w:rsidRDefault="004E1BFB"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FC25A3">
                        <w:rPr>
                          <w:rFonts w:ascii="Courier" w:hAnsi="Courier" w:cs="Menlo Regular"/>
                          <w:color w:val="000000"/>
                          <w:sz w:val="24"/>
                          <w:szCs w:val="24"/>
                        </w:rPr>
                        <w:t>publish</w:t>
                      </w:r>
                      <w:proofErr w:type="gramEnd"/>
                      <w:r w:rsidRPr="00FC25A3">
                        <w:rPr>
                          <w:rFonts w:ascii="Courier" w:hAnsi="Courier" w:cs="Menlo Regular"/>
                          <w:color w:val="000000"/>
                          <w:sz w:val="24"/>
                          <w:szCs w:val="24"/>
                        </w:rPr>
                        <w:t xml:space="preserve"> sensor data 636 to ARTIK Cloud</w:t>
                      </w:r>
                    </w:p>
                    <w:p w14:paraId="2650CB46" w14:textId="77777777" w:rsidR="004E1BFB" w:rsidRPr="00FC25A3" w:rsidRDefault="004E1BFB"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FC25A3">
                        <w:rPr>
                          <w:rFonts w:ascii="Courier" w:hAnsi="Courier" w:cs="Menlo Regular"/>
                          <w:color w:val="000000"/>
                          <w:sz w:val="24"/>
                          <w:szCs w:val="24"/>
                        </w:rPr>
                        <w:t>publish</w:t>
                      </w:r>
                      <w:proofErr w:type="gramEnd"/>
                      <w:r w:rsidRPr="00FC25A3">
                        <w:rPr>
                          <w:rFonts w:ascii="Courier" w:hAnsi="Courier" w:cs="Menlo Regular"/>
                          <w:color w:val="000000"/>
                          <w:sz w:val="24"/>
                          <w:szCs w:val="24"/>
                        </w:rPr>
                        <w:t xml:space="preserve"> sensor data 608 to ARTIK Cloud</w:t>
                      </w:r>
                    </w:p>
                    <w:p w14:paraId="0492FA79" w14:textId="77777777" w:rsidR="004E1BFB" w:rsidRPr="00FC25A3" w:rsidRDefault="004E1BFB"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FC25A3">
                        <w:rPr>
                          <w:rFonts w:ascii="Courier" w:hAnsi="Courier" w:cs="Menlo Regular"/>
                          <w:color w:val="000000"/>
                          <w:sz w:val="24"/>
                          <w:szCs w:val="24"/>
                        </w:rPr>
                        <w:t>publish</w:t>
                      </w:r>
                      <w:proofErr w:type="gramEnd"/>
                      <w:r w:rsidRPr="00FC25A3">
                        <w:rPr>
                          <w:rFonts w:ascii="Courier" w:hAnsi="Courier" w:cs="Menlo Regular"/>
                          <w:color w:val="000000"/>
                          <w:sz w:val="24"/>
                          <w:szCs w:val="24"/>
                        </w:rPr>
                        <w:t xml:space="preserve"> sensor data 2543 to ARTIK Cloud</w:t>
                      </w:r>
                    </w:p>
                    <w:p w14:paraId="159FB6B9" w14:textId="77777777" w:rsidR="004E1BFB" w:rsidRPr="00FC25A3" w:rsidRDefault="004E1BFB"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4"/>
                          <w:szCs w:val="24"/>
                        </w:rPr>
                      </w:pPr>
                      <w:proofErr w:type="gramStart"/>
                      <w:r w:rsidRPr="00FC25A3">
                        <w:rPr>
                          <w:rFonts w:ascii="Courier" w:hAnsi="Courier" w:cs="Menlo Regular"/>
                          <w:color w:val="000000"/>
                          <w:sz w:val="24"/>
                          <w:szCs w:val="24"/>
                        </w:rPr>
                        <w:t>publish</w:t>
                      </w:r>
                      <w:proofErr w:type="gramEnd"/>
                      <w:r w:rsidRPr="00FC25A3">
                        <w:rPr>
                          <w:rFonts w:ascii="Courier" w:hAnsi="Courier" w:cs="Menlo Regular"/>
                          <w:color w:val="000000"/>
                          <w:sz w:val="24"/>
                          <w:szCs w:val="24"/>
                        </w:rPr>
                        <w:t xml:space="preserve"> sensor data 777 to ARTIK Cloud</w:t>
                      </w:r>
                    </w:p>
                    <w:p w14:paraId="2B31849D" w14:textId="77777777" w:rsidR="004E1BFB" w:rsidRDefault="004E1BFB" w:rsidP="00D92F2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jc w:val="left"/>
                        <w:rPr>
                          <w:rFonts w:ascii="Courier" w:hAnsi="Courier" w:cs="Menlo Regular"/>
                          <w:color w:val="000000"/>
                          <w:sz w:val="22"/>
                        </w:rPr>
                      </w:pPr>
                    </w:p>
                    <w:p w14:paraId="25B957B9" w14:textId="77777777" w:rsidR="004E1BFB" w:rsidRPr="00BA4D38" w:rsidRDefault="004E1BFB" w:rsidP="00D92F2D">
                      <w:pPr>
                        <w:rPr>
                          <w:rFonts w:ascii="Courier" w:hAnsi="Courier" w:cs="Menlo Regular"/>
                          <w:color w:val="000000"/>
                          <w:sz w:val="22"/>
                        </w:rPr>
                      </w:pPr>
                    </w:p>
                  </w:txbxContent>
                </v:textbox>
                <w10:wrap type="topAndBottom"/>
              </v:shape>
            </w:pict>
          </mc:Fallback>
        </mc:AlternateContent>
      </w:r>
      <w:r>
        <w:t xml:space="preserve">On ARTIK 530s, run subscriber.js that listens for incoming messages from ARTIK055s, </w:t>
      </w:r>
    </w:p>
    <w:p w14:paraId="003F2399" w14:textId="77777777" w:rsidR="00D92F2D" w:rsidRDefault="00D92F2D" w:rsidP="00D92F2D">
      <w:pPr>
        <w:pStyle w:val="LabNumbering"/>
        <w:numPr>
          <w:ilvl w:val="0"/>
          <w:numId w:val="0"/>
        </w:numPr>
        <w:spacing w:before="0"/>
        <w:ind w:left="720"/>
      </w:pPr>
    </w:p>
    <w:p w14:paraId="11455A62" w14:textId="77777777" w:rsidR="00136442" w:rsidRDefault="00136442" w:rsidP="00D92F2D">
      <w:pPr>
        <w:pStyle w:val="LabNumbering"/>
        <w:numPr>
          <w:ilvl w:val="0"/>
          <w:numId w:val="0"/>
        </w:numPr>
        <w:spacing w:before="0"/>
        <w:ind w:left="720"/>
      </w:pPr>
    </w:p>
    <w:p w14:paraId="2CA9251D" w14:textId="77777777" w:rsidR="00136442" w:rsidRPr="0079347A" w:rsidRDefault="00136442" w:rsidP="00D92F2D">
      <w:pPr>
        <w:pStyle w:val="LabNumbering"/>
        <w:numPr>
          <w:ilvl w:val="0"/>
          <w:numId w:val="0"/>
        </w:numPr>
        <w:spacing w:before="0"/>
        <w:ind w:left="720"/>
      </w:pPr>
      <w:r>
        <w:t>From ARTIK Cloud portal, you will be able to visualize the data.</w:t>
      </w:r>
    </w:p>
    <w:p w14:paraId="7001A4A0" w14:textId="77777777" w:rsidR="006C2AD5" w:rsidRDefault="00D92F2D" w:rsidP="00301DDE">
      <w:pPr>
        <w:pStyle w:val="Heading1"/>
        <w:rPr>
          <w:sz w:val="36"/>
          <w:szCs w:val="36"/>
        </w:rPr>
      </w:pPr>
      <w:bookmarkStart w:id="25" w:name="_Toc402389941"/>
      <w:r>
        <w:rPr>
          <w:sz w:val="36"/>
          <w:szCs w:val="36"/>
        </w:rPr>
        <w:lastRenderedPageBreak/>
        <w:t xml:space="preserve">Lab 3  </w:t>
      </w:r>
      <w:r w:rsidR="00121969">
        <w:rPr>
          <w:sz w:val="36"/>
          <w:szCs w:val="36"/>
        </w:rPr>
        <w:t>Secur</w:t>
      </w:r>
      <w:bookmarkEnd w:id="25"/>
      <w:r w:rsidR="00301DDE">
        <w:rPr>
          <w:sz w:val="36"/>
          <w:szCs w:val="36"/>
        </w:rPr>
        <w:t>ity API</w:t>
      </w:r>
    </w:p>
    <w:p w14:paraId="0A159167" w14:textId="77777777" w:rsidR="00301DDE" w:rsidRDefault="00301DDE" w:rsidP="00301DDE"/>
    <w:bookmarkEnd w:id="3"/>
    <w:bookmarkEnd w:id="2"/>
    <w:bookmarkEnd w:id="1"/>
    <w:bookmarkEnd w:id="0"/>
    <w:p w14:paraId="7877D8E2" w14:textId="77777777" w:rsidR="00DE02CA" w:rsidRDefault="000C6132" w:rsidP="00A10AC2">
      <w:pPr>
        <w:rPr>
          <w:sz w:val="24"/>
          <w:szCs w:val="24"/>
        </w:rPr>
      </w:pPr>
      <w:r>
        <w:rPr>
          <w:sz w:val="24"/>
          <w:szCs w:val="24"/>
        </w:rPr>
        <w:t xml:space="preserve">Please refer to </w:t>
      </w:r>
      <w:hyperlink r:id="rId39" w:history="1">
        <w:r w:rsidRPr="00EC7A0F">
          <w:rPr>
            <w:rStyle w:val="Hyperlink"/>
            <w:sz w:val="24"/>
            <w:szCs w:val="24"/>
          </w:rPr>
          <w:t>https://developer.artik.io/documentation/artik/advanced-concepts/prepare-dev-env.html#locating-required-software</w:t>
        </w:r>
      </w:hyperlink>
      <w:r>
        <w:rPr>
          <w:sz w:val="24"/>
          <w:szCs w:val="24"/>
        </w:rPr>
        <w:t xml:space="preserve"> to install required security packages.</w:t>
      </w:r>
    </w:p>
    <w:p w14:paraId="28C84659" w14:textId="77777777" w:rsidR="000C6132" w:rsidRDefault="000C6132" w:rsidP="00A10AC2">
      <w:pPr>
        <w:rPr>
          <w:sz w:val="24"/>
          <w:szCs w:val="24"/>
        </w:rPr>
      </w:pPr>
    </w:p>
    <w:p w14:paraId="263F7BB5" w14:textId="5C29491A" w:rsidR="000C6132" w:rsidRPr="00A10AC2" w:rsidRDefault="000C6132" w:rsidP="00A10AC2">
      <w:pPr>
        <w:rPr>
          <w:rStyle w:val="Hyperlink"/>
          <w:color w:val="auto"/>
          <w:u w:val="none"/>
        </w:rPr>
      </w:pPr>
    </w:p>
    <w:sectPr w:rsidR="000C6132" w:rsidRPr="00A10AC2" w:rsidSect="005A1B24">
      <w:headerReference w:type="default" r:id="rId40"/>
      <w:footerReference w:type="default" r:id="rId41"/>
      <w:pgSz w:w="12240" w:h="15840" w:code="1"/>
      <w:pgMar w:top="864" w:right="864" w:bottom="1008" w:left="864" w:header="288" w:footer="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59DCFE" w14:textId="77777777" w:rsidR="00611180" w:rsidRDefault="00611180" w:rsidP="00261554">
      <w:pPr>
        <w:spacing w:after="0"/>
      </w:pPr>
      <w:r>
        <w:separator/>
      </w:r>
    </w:p>
  </w:endnote>
  <w:endnote w:type="continuationSeparator" w:id="0">
    <w:p w14:paraId="57834A8D" w14:textId="77777777" w:rsidR="00611180" w:rsidRDefault="00611180" w:rsidP="0026155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宋体">
    <w:panose1 w:val="00000000000000000000"/>
    <w:charset w:val="86"/>
    <w:family w:val="auto"/>
    <w:notTrueType/>
    <w:pitch w:val="variable"/>
    <w:sig w:usb0="00000001" w:usb1="080E0000" w:usb2="00000010" w:usb3="00000000" w:csb0="00040000" w:csb1="00000000"/>
  </w:font>
  <w:font w:name="Graphik Regular">
    <w:panose1 w:val="020B0503030202060203"/>
    <w:charset w:val="00"/>
    <w:family w:val="auto"/>
    <w:pitch w:val="variable"/>
    <w:sig w:usb0="00000003" w:usb1="00000000" w:usb2="00000000" w:usb3="00000000" w:csb0="00000001" w:csb1="00000000"/>
  </w:font>
  <w:font w:name="Graphik Medium">
    <w:panose1 w:val="020B0603030202060203"/>
    <w:charset w:val="00"/>
    <w:family w:val="auto"/>
    <w:pitch w:val="variable"/>
    <w:sig w:usb0="00000003" w:usb1="00000000" w:usb2="00000000" w:usb3="00000000" w:csb0="00000001" w:csb1="00000000"/>
  </w:font>
  <w:font w:name="맑은 고딕">
    <w:panose1 w:val="00000000000000000000"/>
    <w:charset w:val="80"/>
    <w:family w:val="roman"/>
    <w:notTrueType/>
    <w:pitch w:val="default"/>
  </w:font>
  <w:font w:name="Consolas">
    <w:panose1 w:val="020B0609020204030204"/>
    <w:charset w:val="00"/>
    <w:family w:val="auto"/>
    <w:pitch w:val="variable"/>
    <w:sig w:usb0="00000003" w:usb1="00000000" w:usb2="00000000" w:usb3="00000000" w:csb0="00000001" w:csb1="00000000"/>
  </w:font>
  <w:font w:name="Myriad Pro Light">
    <w:panose1 w:val="00000000000000000000"/>
    <w:charset w:val="00"/>
    <w:family w:val="swiss"/>
    <w:notTrueType/>
    <w:pitch w:val="variable"/>
    <w:sig w:usb0="20000287" w:usb1="00000001" w:usb2="00000000" w:usb3="00000000" w:csb0="0000019F" w:csb1="00000000"/>
  </w:font>
  <w:font w:name="Verdana">
    <w:panose1 w:val="020B0604030504040204"/>
    <w:charset w:val="00"/>
    <w:family w:val="auto"/>
    <w:pitch w:val="variable"/>
    <w:sig w:usb0="00000003" w:usb1="00000000" w:usb2="00000000" w:usb3="00000000" w:csb0="00000001" w:csb1="00000000"/>
  </w:font>
  <w:font w:name="Malgun Gothic">
    <w:altName w:val="맑은 고딕"/>
    <w:charset w:val="81"/>
    <w:family w:val="swiss"/>
    <w:pitch w:val="variable"/>
    <w:sig w:usb0="9000002F" w:usb1="29D77CFB" w:usb2="00000012" w:usb3="00000000" w:csb0="00080001" w:csb1="00000000"/>
  </w:font>
  <w:font w:name="Tahoma">
    <w:panose1 w:val="020B0604030504040204"/>
    <w:charset w:val="00"/>
    <w:family w:val="auto"/>
    <w:pitch w:val="variable"/>
    <w:sig w:usb0="00000003" w:usb1="00000000" w:usb2="00000000" w:usb3="00000000" w:csb0="00000001" w:csb1="00000000"/>
  </w:font>
  <w:font w:name="Calibri Light">
    <w:panose1 w:val="020F0302020204030204"/>
    <w:charset w:val="00"/>
    <w:family w:val="auto"/>
    <w:pitch w:val="variable"/>
    <w:sig w:usb0="00000003" w:usb1="00000000" w:usb2="00000000" w:usb3="00000000" w:csb0="00000001" w:csb1="00000000"/>
  </w:font>
  <w:font w:name="AvenirNext LT Pro Regular">
    <w:charset w:val="00"/>
    <w:family w:val="auto"/>
    <w:pitch w:val="variable"/>
    <w:sig w:usb0="800000AF" w:usb1="5000204A" w:usb2="00000000" w:usb3="00000000" w:csb0="0000009B" w:csb1="00000000"/>
  </w:font>
  <w:font w:name="Open Sans">
    <w:altName w:val="Times New Roman"/>
    <w:panose1 w:val="00000000000000000000"/>
    <w:charset w:val="00"/>
    <w:family w:val="roman"/>
    <w:notTrueType/>
    <w:pitch w:val="default"/>
  </w:font>
  <w:font w:name="Arial">
    <w:panose1 w:val="020B060402020202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962B3C" w14:textId="77777777" w:rsidR="00611180" w:rsidRDefault="00611180" w:rsidP="002C7EEC">
    <w:pPr>
      <w:pStyle w:val="Footer"/>
      <w:ind w:left="-864"/>
      <w:jc w:val="right"/>
    </w:pPr>
    <w:r>
      <w:rPr>
        <w:noProof/>
      </w:rPr>
      <mc:AlternateContent>
        <mc:Choice Requires="wps">
          <w:drawing>
            <wp:anchor distT="0" distB="0" distL="114300" distR="114300" simplePos="0" relativeHeight="251661312" behindDoc="0" locked="0" layoutInCell="1" allowOverlap="1" wp14:anchorId="650F2FB3" wp14:editId="12A5C736">
              <wp:simplePos x="0" y="0"/>
              <wp:positionH relativeFrom="column">
                <wp:posOffset>761365</wp:posOffset>
              </wp:positionH>
              <wp:positionV relativeFrom="paragraph">
                <wp:posOffset>175895</wp:posOffset>
              </wp:positionV>
              <wp:extent cx="5678805" cy="466725"/>
              <wp:effectExtent l="0" t="0" r="36195" b="1587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8805" cy="466725"/>
                      </a:xfrm>
                      <a:prstGeom prst="rect">
                        <a:avLst/>
                      </a:prstGeom>
                      <a:noFill/>
                      <a:ln w="9525">
                        <a:solidFill>
                          <a:srgbClr val="000000"/>
                        </a:solidFill>
                        <a:miter lim="800000"/>
                        <a:headEnd/>
                        <a:tailEnd/>
                      </a:ln>
                    </wps:spPr>
                    <wps:txbx>
                      <w:txbxContent>
                        <w:p w14:paraId="41B24E69" w14:textId="77777777" w:rsidR="00611180" w:rsidRDefault="00611180" w:rsidP="00093434">
                          <w:pPr>
                            <w:jc w:val="left"/>
                            <w:rPr>
                              <w:color w:val="FFFFFF" w:themeColor="background1"/>
                            </w:rPr>
                          </w:pPr>
                          <w:r>
                            <w:rPr>
                              <w:color w:val="FFFFFF" w:themeColor="background1"/>
                            </w:rPr>
                            <w:t>| Samsung ARTIK Training                                     Copyright © 2018 Samsung Electronics</w:t>
                          </w:r>
                        </w:p>
                        <w:p w14:paraId="7076ECF4" w14:textId="77777777" w:rsidR="00611180" w:rsidRDefault="00611180" w:rsidP="00093434">
                          <w:pPr>
                            <w:jc w:val="left"/>
                            <w:rPr>
                              <w:color w:val="FFFFFF" w:themeColor="background1"/>
                            </w:rPr>
                          </w:pPr>
                        </w:p>
                        <w:p w14:paraId="1D6D528A" w14:textId="77777777" w:rsidR="00611180" w:rsidRPr="00DD3DDF" w:rsidRDefault="00611180" w:rsidP="00093434">
                          <w:pPr>
                            <w:jc w:val="left"/>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_x0000_s1041" type="#_x0000_t202" style="position:absolute;left:0;text-align:left;margin-left:59.95pt;margin-top:13.85pt;width:447.15pt;height:3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" filled="f">
              <v:textbox>
                <w:txbxContent>
                  <w:p w14:paraId="4F0ECBAE" w14:textId="77777777" w:rsidR="004E1BFB" w:rsidRDefault="004E1BFB" w:rsidP="00093434">
                    <w:pPr>
                      <w:jc w:val="left"/>
                      <w:rPr>
                        <w:color w:val="FFFFFF" w:themeColor="background1"/>
                      </w:rPr>
                    </w:pPr>
                    <w:r>
                      <w:rPr>
                        <w:color w:val="FFFFFF" w:themeColor="background1"/>
                      </w:rPr>
                      <w:t>| Samsung ARTIK Training                                     Copyright © 2018 Samsung Electronics</w:t>
                    </w:r>
                  </w:p>
                  <w:p w14:paraId="05A8B199" w14:textId="77777777" w:rsidR="004E1BFB" w:rsidRDefault="004E1BFB" w:rsidP="00093434">
                    <w:pPr>
                      <w:jc w:val="left"/>
                      <w:rPr>
                        <w:color w:val="FFFFFF" w:themeColor="background1"/>
                      </w:rPr>
                    </w:pPr>
                  </w:p>
                  <w:p w14:paraId="33B1F6D3" w14:textId="77777777" w:rsidR="004E1BFB" w:rsidRPr="00DD3DDF" w:rsidRDefault="004E1BFB" w:rsidP="00093434">
                    <w:pPr>
                      <w:jc w:val="left"/>
                      <w:rPr>
                        <w:color w:val="FFFFFF" w:themeColor="background1"/>
                      </w:rPr>
                    </w:pP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CD82CA5" wp14:editId="0C35A178">
              <wp:simplePos x="0" y="0"/>
              <wp:positionH relativeFrom="column">
                <wp:posOffset>6057900</wp:posOffset>
              </wp:positionH>
              <wp:positionV relativeFrom="paragraph">
                <wp:posOffset>180455</wp:posOffset>
              </wp:positionV>
              <wp:extent cx="687070" cy="278130"/>
              <wp:effectExtent l="0" t="0" r="17780" b="266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070" cy="278130"/>
                      </a:xfrm>
                      <a:prstGeom prst="rect">
                        <a:avLst/>
                      </a:prstGeom>
                      <a:noFill/>
                      <a:ln w="9525">
                        <a:solidFill>
                          <a:srgbClr val="000000"/>
                        </a:solidFill>
                        <a:miter lim="800000"/>
                        <a:headEnd/>
                        <a:tailEnd/>
                      </a:ln>
                    </wps:spPr>
                    <wps:txbx>
                      <w:txbxContent>
                        <w:p w14:paraId="6C73AA07" w14:textId="77777777" w:rsidR="00611180" w:rsidRPr="00BF2D49" w:rsidRDefault="00611180" w:rsidP="001D706B">
                          <w:pPr>
                            <w:jc w:val="right"/>
                            <w:rPr>
                              <w:b/>
                              <w:color w:val="FFFFFF" w:themeColor="background1"/>
                              <w:szCs w:val="20"/>
                            </w:rPr>
                          </w:pPr>
                          <w:r w:rsidRPr="001D706B">
                            <w:rPr>
                              <w:rStyle w:val="PageNumber"/>
                              <w:b/>
                              <w:color w:val="FFFFFF" w:themeColor="background1"/>
                              <w:szCs w:val="20"/>
                            </w:rPr>
                            <w:fldChar w:fldCharType="begin"/>
                          </w:r>
                          <w:r w:rsidRPr="001D706B">
                            <w:rPr>
                              <w:rStyle w:val="PageNumber"/>
                              <w:b/>
                              <w:color w:val="FFFFFF" w:themeColor="background1"/>
                              <w:szCs w:val="20"/>
                            </w:rPr>
                            <w:instrText xml:space="preserve"> PAGE </w:instrText>
                          </w:r>
                          <w:r w:rsidRPr="001D706B">
                            <w:rPr>
                              <w:rStyle w:val="PageNumber"/>
                              <w:b/>
                              <w:color w:val="FFFFFF" w:themeColor="background1"/>
                              <w:szCs w:val="20"/>
                            </w:rPr>
                            <w:fldChar w:fldCharType="separate"/>
                          </w:r>
                          <w:r w:rsidR="00F21F40">
                            <w:rPr>
                              <w:rStyle w:val="PageNumber"/>
                              <w:b/>
                              <w:noProof/>
                              <w:color w:val="FFFFFF" w:themeColor="background1"/>
                              <w:szCs w:val="20"/>
                            </w:rPr>
                            <w:t>16</w:t>
                          </w:r>
                          <w:r w:rsidRPr="001D706B">
                            <w:rPr>
                              <w:rStyle w:val="PageNumber"/>
                              <w:b/>
                              <w:color w:val="FFFFFF" w:themeColor="background1"/>
                              <w:szCs w:val="20"/>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477pt;margin-top:14.2pt;width:54.1pt;height:21.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" filled="f">
              <v:textbox>
                <w:txbxContent>
                  <w:p w14:paraId="17A8EEDD" w14:textId="77777777" w:rsidR="004E1BFB" w:rsidRPr="00BF2D49" w:rsidRDefault="004E1BFB" w:rsidP="001D706B">
                    <w:pPr>
                      <w:jc w:val="right"/>
                      <w:rPr>
                        <w:b/>
                        <w:color w:val="FFFFFF" w:themeColor="background1"/>
                        <w:szCs w:val="20"/>
                      </w:rPr>
                    </w:pPr>
                    <w:r w:rsidRPr="001D706B">
                      <w:rPr>
                        <w:rStyle w:val="PageNumber"/>
                        <w:b/>
                        <w:color w:val="FFFFFF" w:themeColor="background1"/>
                        <w:szCs w:val="20"/>
                      </w:rPr>
                      <w:fldChar w:fldCharType="begin"/>
                    </w:r>
                    <w:r w:rsidRPr="001D706B">
                      <w:rPr>
                        <w:rStyle w:val="PageNumber"/>
                        <w:b/>
                        <w:color w:val="FFFFFF" w:themeColor="background1"/>
                        <w:szCs w:val="20"/>
                      </w:rPr>
                      <w:instrText xml:space="preserve"> PAGE </w:instrText>
                    </w:r>
                    <w:r w:rsidRPr="001D706B">
                      <w:rPr>
                        <w:rStyle w:val="PageNumber"/>
                        <w:b/>
                        <w:color w:val="FFFFFF" w:themeColor="background1"/>
                        <w:szCs w:val="20"/>
                      </w:rPr>
                      <w:fldChar w:fldCharType="separate"/>
                    </w:r>
                    <w:r w:rsidR="00741B02">
                      <w:rPr>
                        <w:rStyle w:val="PageNumber"/>
                        <w:b/>
                        <w:noProof/>
                        <w:color w:val="FFFFFF" w:themeColor="background1"/>
                        <w:szCs w:val="20"/>
                      </w:rPr>
                      <w:t>16</w:t>
                    </w:r>
                    <w:r w:rsidRPr="001D706B">
                      <w:rPr>
                        <w:rStyle w:val="PageNumber"/>
                        <w:b/>
                        <w:color w:val="FFFFFF" w:themeColor="background1"/>
                        <w:szCs w:val="20"/>
                      </w:rPr>
                      <w:fldChar w:fldCharType="end"/>
                    </w:r>
                  </w:p>
                </w:txbxContent>
              </v:textbox>
            </v:shape>
          </w:pict>
        </mc:Fallback>
      </mc:AlternateContent>
    </w:r>
    <w:sdt>
      <w:sdtPr>
        <w:id w:val="-1798449087"/>
        <w:docPartObj>
          <w:docPartGallery w:val="Page Numbers (Bottom of Page)"/>
          <w:docPartUnique/>
        </w:docPartObj>
      </w:sdtPr>
      <w:sdtEndPr>
        <w:rPr>
          <w:noProof/>
        </w:rPr>
      </w:sdtEndPr>
      <w:sdtContent>
        <w:r>
          <w:rPr>
            <w:noProof/>
          </w:rPr>
          <w:drawing>
            <wp:inline distT="0" distB="0" distL="0" distR="0" wp14:anchorId="00801EE3" wp14:editId="4E2D96F9">
              <wp:extent cx="7764388" cy="58774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
                        <a:extLst>
                          <a:ext uri="{28A0092B-C50C-407E-A947-70E740481C1C}">
                            <a14:useLocalDpi xmlns:a14="http://schemas.microsoft.com/office/drawing/2010/main" val="0"/>
                          </a:ext>
                        </a:extLst>
                      </a:blip>
                      <a:stretch>
                        <a:fillRect/>
                      </a:stretch>
                    </pic:blipFill>
                    <pic:spPr>
                      <a:xfrm>
                        <a:off x="0" y="0"/>
                        <a:ext cx="7796774" cy="590194"/>
                      </a:xfrm>
                      <a:prstGeom prst="rect">
                        <a:avLst/>
                      </a:prstGeom>
                    </pic:spPr>
                  </pic:pic>
                </a:graphicData>
              </a:graphic>
            </wp:inline>
          </w:drawing>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50D758" w14:textId="77777777" w:rsidR="00611180" w:rsidRDefault="00611180" w:rsidP="00261554">
      <w:pPr>
        <w:spacing w:after="0"/>
      </w:pPr>
      <w:r>
        <w:separator/>
      </w:r>
    </w:p>
  </w:footnote>
  <w:footnote w:type="continuationSeparator" w:id="0">
    <w:p w14:paraId="68B2B2D5" w14:textId="77777777" w:rsidR="00611180" w:rsidRDefault="00611180" w:rsidP="00261554">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107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bottom w:w="14" w:type="dxa"/>
        <w:right w:w="0" w:type="dxa"/>
      </w:tblCellMar>
      <w:tblLook w:val="04A0" w:firstRow="1" w:lastRow="0" w:firstColumn="1" w:lastColumn="0" w:noHBand="0" w:noVBand="1"/>
    </w:tblPr>
    <w:tblGrid>
      <w:gridCol w:w="10764"/>
    </w:tblGrid>
    <w:tr w:rsidR="00611180" w:rsidRPr="005E4212" w14:paraId="3BA83314" w14:textId="77777777" w:rsidTr="007827E3">
      <w:trPr>
        <w:trHeight w:val="182"/>
      </w:trPr>
      <w:tc>
        <w:tcPr>
          <w:tcW w:w="10764" w:type="dxa"/>
        </w:tcPr>
        <w:p w14:paraId="5BED5A25" w14:textId="77777777" w:rsidR="00611180" w:rsidRPr="005E4212" w:rsidRDefault="00611180" w:rsidP="00BA21EC">
          <w:pPr>
            <w:pStyle w:val="Header"/>
            <w:tabs>
              <w:tab w:val="clear" w:pos="4680"/>
              <w:tab w:val="clear" w:pos="9360"/>
              <w:tab w:val="right" w:pos="10620"/>
            </w:tabs>
            <w:spacing w:line="240" w:lineRule="exact"/>
            <w:rPr>
              <w:color w:val="000000"/>
              <w:sz w:val="16"/>
              <w:szCs w:val="18"/>
            </w:rPr>
          </w:pPr>
          <w:sdt>
            <w:sdtPr>
              <w:rPr>
                <w:color w:val="000000"/>
                <w:sz w:val="16"/>
                <w:szCs w:val="18"/>
              </w:rPr>
              <w:alias w:val="Company"/>
              <w:tag w:val=""/>
              <w:id w:val="-1472511415"/>
              <w:dataBinding w:prefixMappings="xmlns:ns0='http://schemas.openxmlformats.org/officeDocument/2006/extended-properties' " w:xpath="/ns0:Properties[1]/ns0:Company[1]" w:storeItemID="{6668398D-A668-4E3E-A5EB-62B293D839F1}"/>
              <w:text/>
            </w:sdtPr>
            <w:sdtContent>
              <w:r>
                <w:rPr>
                  <w:color w:val="000000"/>
                  <w:sz w:val="16"/>
                  <w:szCs w:val="18"/>
                </w:rPr>
                <w:t>SAMSUNG SEMICONDUCTOR INC.</w:t>
              </w:r>
            </w:sdtContent>
          </w:sdt>
          <w:r w:rsidRPr="005E4212">
            <w:rPr>
              <w:color w:val="000000"/>
              <w:sz w:val="16"/>
              <w:szCs w:val="18"/>
            </w:rPr>
            <w:tab/>
          </w:r>
        </w:p>
      </w:tc>
    </w:tr>
  </w:tbl>
  <w:p w14:paraId="3EBC66D9" w14:textId="77777777" w:rsidR="00611180" w:rsidRPr="00233EB2" w:rsidRDefault="00611180" w:rsidP="007F52FB">
    <w:pPr>
      <w:pStyle w:val="Header"/>
      <w:tabs>
        <w:tab w:val="clear" w:pos="4680"/>
        <w:tab w:val="clear" w:pos="9360"/>
        <w:tab w:val="left" w:pos="434"/>
      </w:tabs>
      <w:rPr>
        <w:rFonts w:asciiTheme="minorHAnsi" w:hAnsiTheme="minorHAnsi"/>
        <w:b/>
        <w:color w:val="385623" w:themeColor="accent6" w:themeShade="80"/>
      </w:rPr>
    </w:pPr>
    <w:r>
      <w:rPr>
        <w:rFonts w:asciiTheme="minorHAnsi" w:hAnsiTheme="minorHAnsi"/>
        <w:b/>
        <w:noProof/>
        <w:color w:val="385623" w:themeColor="accent6" w:themeShade="80"/>
      </w:rPr>
      <mc:AlternateContent>
        <mc:Choice Requires="wps">
          <w:drawing>
            <wp:anchor distT="0" distB="0" distL="114300" distR="114300" simplePos="0" relativeHeight="251662336" behindDoc="0" locked="0" layoutInCell="1" allowOverlap="1" wp14:anchorId="69A24794" wp14:editId="11A0E8C9">
              <wp:simplePos x="0" y="0"/>
              <wp:positionH relativeFrom="column">
                <wp:posOffset>1905</wp:posOffset>
              </wp:positionH>
              <wp:positionV relativeFrom="paragraph">
                <wp:posOffset>13970</wp:posOffset>
              </wp:positionV>
              <wp:extent cx="6757416" cy="0"/>
              <wp:effectExtent l="0" t="0" r="24765" b="19050"/>
              <wp:wrapNone/>
              <wp:docPr id="17" name="Straight Connector 17"/>
              <wp:cNvGraphicFramePr/>
              <a:graphic xmlns:a="http://schemas.openxmlformats.org/drawingml/2006/main">
                <a:graphicData uri="http://schemas.microsoft.com/office/word/2010/wordprocessingShape">
                  <wps:wsp>
                    <wps:cNvCnPr/>
                    <wps:spPr>
                      <a:xfrm>
                        <a:off x="0" y="0"/>
                        <a:ext cx="675741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7"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1.1pt" to="532.25pt,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" strokecolor="black [3213]" strokeweight="1pt">
              <v:stroke joinstyle="miter"/>
            </v:lin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3.1pt;height:66.55pt" o:bullet="t">
        <v:imagedata r:id="rId1" o:title="warning"/>
      </v:shape>
    </w:pict>
  </w:numPicBullet>
  <w:abstractNum w:abstractNumId="0">
    <w:nsid w:val="FFFFFF88"/>
    <w:multiLevelType w:val="singleLevel"/>
    <w:tmpl w:val="5B228A08"/>
    <w:lvl w:ilvl="0">
      <w:start w:val="1"/>
      <w:numFmt w:val="decimal"/>
      <w:pStyle w:val="ListNumber"/>
      <w:lvlText w:val="%1."/>
      <w:lvlJc w:val="left"/>
      <w:pPr>
        <w:tabs>
          <w:tab w:val="num" w:pos="360"/>
        </w:tabs>
        <w:ind w:left="360" w:hanging="360"/>
      </w:pPr>
    </w:lvl>
  </w:abstractNum>
  <w:abstractNum w:abstractNumId="1">
    <w:nsid w:val="FFFFFF89"/>
    <w:multiLevelType w:val="singleLevel"/>
    <w:tmpl w:val="AFFE49EC"/>
    <w:lvl w:ilvl="0">
      <w:start w:val="1"/>
      <w:numFmt w:val="bullet"/>
      <w:pStyle w:val="ListBullet"/>
      <w:lvlText w:val=""/>
      <w:lvlJc w:val="left"/>
      <w:pPr>
        <w:ind w:left="360" w:hanging="360"/>
      </w:pPr>
      <w:rPr>
        <w:rFonts w:ascii="Symbol" w:hAnsi="Symbol" w:hint="default"/>
        <w:color w:val="385623" w:themeColor="accent6" w:themeShade="80"/>
      </w:rPr>
    </w:lvl>
  </w:abstractNum>
  <w:abstractNum w:abstractNumId="2">
    <w:nsid w:val="03632D20"/>
    <w:multiLevelType w:val="hybridMultilevel"/>
    <w:tmpl w:val="4F9EAE7E"/>
    <w:lvl w:ilvl="0" w:tplc="84B4947A">
      <w:start w:val="1"/>
      <w:numFmt w:val="bullet"/>
      <w:pStyle w:val="TableList"/>
      <w:lvlText w:val=""/>
      <w:lvlJc w:val="left"/>
      <w:pPr>
        <w:tabs>
          <w:tab w:val="num" w:pos="240"/>
        </w:tabs>
        <w:ind w:left="240" w:hanging="240"/>
      </w:pPr>
      <w:rPr>
        <w:rFonts w:ascii="Symbol" w:hAnsi="Symbol" w:cs="Symbol" w:hint="default"/>
        <w:sz w:val="18"/>
        <w:szCs w:val="18"/>
      </w:rPr>
    </w:lvl>
    <w:lvl w:ilvl="1" w:tplc="04090003">
      <w:start w:val="1"/>
      <w:numFmt w:val="bullet"/>
      <w:lvlText w:val=""/>
      <w:lvlJc w:val="left"/>
      <w:pPr>
        <w:tabs>
          <w:tab w:val="num" w:pos="1200"/>
        </w:tabs>
        <w:ind w:left="1200" w:hanging="400"/>
      </w:pPr>
      <w:rPr>
        <w:rFonts w:ascii="Wingdings" w:hAnsi="Wingdings" w:cs="Wingdings" w:hint="default"/>
      </w:rPr>
    </w:lvl>
    <w:lvl w:ilvl="2" w:tplc="04090005">
      <w:start w:val="1"/>
      <w:numFmt w:val="bullet"/>
      <w:lvlText w:val=""/>
      <w:lvlJc w:val="left"/>
      <w:pPr>
        <w:tabs>
          <w:tab w:val="num" w:pos="1600"/>
        </w:tabs>
        <w:ind w:left="1600" w:hanging="400"/>
      </w:pPr>
      <w:rPr>
        <w:rFonts w:ascii="Wingdings" w:hAnsi="Wingdings" w:cs="Wingdings" w:hint="default"/>
      </w:rPr>
    </w:lvl>
    <w:lvl w:ilvl="3" w:tplc="04090001">
      <w:start w:val="1"/>
      <w:numFmt w:val="bullet"/>
      <w:lvlText w:val=""/>
      <w:lvlJc w:val="left"/>
      <w:pPr>
        <w:tabs>
          <w:tab w:val="num" w:pos="2000"/>
        </w:tabs>
        <w:ind w:left="2000" w:hanging="400"/>
      </w:pPr>
      <w:rPr>
        <w:rFonts w:ascii="Wingdings" w:hAnsi="Wingdings" w:cs="Wingdings" w:hint="default"/>
      </w:rPr>
    </w:lvl>
    <w:lvl w:ilvl="4" w:tplc="04090003">
      <w:start w:val="1"/>
      <w:numFmt w:val="bullet"/>
      <w:lvlText w:val=""/>
      <w:lvlJc w:val="left"/>
      <w:pPr>
        <w:tabs>
          <w:tab w:val="num" w:pos="2400"/>
        </w:tabs>
        <w:ind w:left="2400" w:hanging="400"/>
      </w:pPr>
      <w:rPr>
        <w:rFonts w:ascii="Wingdings" w:hAnsi="Wingdings" w:cs="Wingdings" w:hint="default"/>
      </w:rPr>
    </w:lvl>
    <w:lvl w:ilvl="5" w:tplc="04090005">
      <w:start w:val="1"/>
      <w:numFmt w:val="bullet"/>
      <w:lvlText w:val=""/>
      <w:lvlJc w:val="left"/>
      <w:pPr>
        <w:tabs>
          <w:tab w:val="num" w:pos="2800"/>
        </w:tabs>
        <w:ind w:left="2800" w:hanging="400"/>
      </w:pPr>
      <w:rPr>
        <w:rFonts w:ascii="Wingdings" w:hAnsi="Wingdings" w:cs="Wingdings" w:hint="default"/>
      </w:rPr>
    </w:lvl>
    <w:lvl w:ilvl="6" w:tplc="04090001">
      <w:start w:val="1"/>
      <w:numFmt w:val="bullet"/>
      <w:lvlText w:val=""/>
      <w:lvlJc w:val="left"/>
      <w:pPr>
        <w:tabs>
          <w:tab w:val="num" w:pos="3200"/>
        </w:tabs>
        <w:ind w:left="3200" w:hanging="400"/>
      </w:pPr>
      <w:rPr>
        <w:rFonts w:ascii="Wingdings" w:hAnsi="Wingdings" w:cs="Wingdings" w:hint="default"/>
      </w:rPr>
    </w:lvl>
    <w:lvl w:ilvl="7" w:tplc="04090003">
      <w:start w:val="1"/>
      <w:numFmt w:val="bullet"/>
      <w:lvlText w:val=""/>
      <w:lvlJc w:val="left"/>
      <w:pPr>
        <w:tabs>
          <w:tab w:val="num" w:pos="3600"/>
        </w:tabs>
        <w:ind w:left="3600" w:hanging="400"/>
      </w:pPr>
      <w:rPr>
        <w:rFonts w:ascii="Wingdings" w:hAnsi="Wingdings" w:cs="Wingdings" w:hint="default"/>
      </w:rPr>
    </w:lvl>
    <w:lvl w:ilvl="8" w:tplc="04090005">
      <w:start w:val="1"/>
      <w:numFmt w:val="bullet"/>
      <w:lvlText w:val=""/>
      <w:lvlJc w:val="left"/>
      <w:pPr>
        <w:tabs>
          <w:tab w:val="num" w:pos="4000"/>
        </w:tabs>
        <w:ind w:left="4000" w:hanging="400"/>
      </w:pPr>
      <w:rPr>
        <w:rFonts w:ascii="Wingdings" w:hAnsi="Wingdings" w:cs="Wingdings" w:hint="default"/>
      </w:rPr>
    </w:lvl>
  </w:abstractNum>
  <w:abstractNum w:abstractNumId="3">
    <w:nsid w:val="05292785"/>
    <w:multiLevelType w:val="multilevel"/>
    <w:tmpl w:val="B8AE6E3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0CFB1D4B"/>
    <w:multiLevelType w:val="hybridMultilevel"/>
    <w:tmpl w:val="D8D4EBC8"/>
    <w:lvl w:ilvl="0" w:tplc="E2B621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17D24D3"/>
    <w:multiLevelType w:val="multilevel"/>
    <w:tmpl w:val="F662CE8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nsid w:val="16DE6CD0"/>
    <w:multiLevelType w:val="multilevel"/>
    <w:tmpl w:val="A4B08B50"/>
    <w:styleLink w:val="Bullet"/>
    <w:lvl w:ilvl="0">
      <w:start w:val="1"/>
      <w:numFmt w:val="bullet"/>
      <w:lvlText w:val=""/>
      <w:lvlJc w:val="left"/>
      <w:pPr>
        <w:ind w:left="1440" w:hanging="360"/>
      </w:pPr>
      <w:rPr>
        <w:rFonts w:ascii="Symbol" w:hAnsi="Symbol" w:hint="default"/>
        <w:color w:val="385623" w:themeColor="accent6" w:themeShade="80"/>
        <w:sz w:val="22"/>
      </w:rPr>
    </w:lvl>
    <w:lvl w:ilvl="1">
      <w:start w:val="1"/>
      <w:numFmt w:val="bullet"/>
      <w:lvlText w:val=""/>
      <w:lvlJc w:val="left"/>
      <w:pPr>
        <w:ind w:left="2160" w:hanging="360"/>
      </w:pPr>
      <w:rPr>
        <w:rFonts w:ascii="Symbol" w:hAnsi="Symbol" w:hint="default"/>
        <w:color w:val="385623" w:themeColor="accent6" w:themeShade="80"/>
        <w:sz w:val="22"/>
      </w:rPr>
    </w:lvl>
    <w:lvl w:ilvl="2">
      <w:start w:val="1"/>
      <w:numFmt w:val="bullet"/>
      <w:lvlText w:val=""/>
      <w:lvlJc w:val="left"/>
      <w:pPr>
        <w:ind w:left="2880" w:hanging="360"/>
      </w:pPr>
      <w:rPr>
        <w:rFonts w:ascii="Symbol" w:hAnsi="Symbol" w:hint="default"/>
        <w:color w:val="385623" w:themeColor="accent6" w:themeShade="80"/>
        <w:sz w:val="22"/>
      </w:rPr>
    </w:lvl>
    <w:lvl w:ilvl="3">
      <w:start w:val="1"/>
      <w:numFmt w:val="bullet"/>
      <w:lvlText w:val=""/>
      <w:lvlJc w:val="left"/>
      <w:pPr>
        <w:ind w:left="3600" w:hanging="360"/>
      </w:pPr>
      <w:rPr>
        <w:rFonts w:ascii="Symbol" w:hAnsi="Symbol" w:hint="default"/>
        <w:color w:val="385623" w:themeColor="accent6" w:themeShade="80"/>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nsid w:val="235F3DF6"/>
    <w:multiLevelType w:val="hybridMultilevel"/>
    <w:tmpl w:val="3E48B7DA"/>
    <w:lvl w:ilvl="0" w:tplc="C1C4F282">
      <w:start w:val="1"/>
      <w:numFmt w:val="decimal"/>
      <w:pStyle w:val="Numbered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963F73"/>
    <w:multiLevelType w:val="multilevel"/>
    <w:tmpl w:val="ACB63754"/>
    <w:lvl w:ilvl="0">
      <w:start w:val="4"/>
      <w:numFmt w:val="decimal"/>
      <w:lvlText w:val="%1"/>
      <w:lvlJc w:val="left"/>
      <w:pPr>
        <w:ind w:left="500" w:hanging="5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98748BC"/>
    <w:multiLevelType w:val="multilevel"/>
    <w:tmpl w:val="75AA5634"/>
    <w:styleLink w:val="StylePicturebulletedSymbolsymbol36ptLeft038Hangi1"/>
    <w:lvl w:ilvl="0">
      <w:start w:val="1"/>
      <w:numFmt w:val="bullet"/>
      <w:lvlText w:val=""/>
      <w:lvlPicBulletId w:val="0"/>
      <w:lvlJc w:val="left"/>
      <w:pPr>
        <w:ind w:left="-1800" w:hanging="360"/>
      </w:pPr>
      <w:rPr>
        <w:rFonts w:ascii="Symbol" w:hAnsi="Symbol"/>
        <w:sz w:val="72"/>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360" w:hanging="360"/>
      </w:pPr>
      <w:rPr>
        <w:rFonts w:ascii="Wingdings" w:hAnsi="Wingdings" w:hint="default"/>
      </w:rPr>
    </w:lvl>
    <w:lvl w:ilvl="3">
      <w:start w:val="1"/>
      <w:numFmt w:val="bullet"/>
      <w:lvlText w:val=""/>
      <w:lvlJc w:val="left"/>
      <w:pPr>
        <w:ind w:left="360" w:hanging="360"/>
      </w:pPr>
      <w:rPr>
        <w:rFonts w:ascii="Symbol" w:hAnsi="Symbol" w:hint="default"/>
      </w:rPr>
    </w:lvl>
    <w:lvl w:ilvl="4">
      <w:start w:val="1"/>
      <w:numFmt w:val="bullet"/>
      <w:lvlText w:val="o"/>
      <w:lvlJc w:val="left"/>
      <w:pPr>
        <w:ind w:left="1080" w:hanging="360"/>
      </w:pPr>
      <w:rPr>
        <w:rFonts w:ascii="Courier New" w:hAnsi="Courier New" w:cs="Courier New" w:hint="default"/>
      </w:rPr>
    </w:lvl>
    <w:lvl w:ilvl="5">
      <w:start w:val="1"/>
      <w:numFmt w:val="bullet"/>
      <w:lvlText w:val=""/>
      <w:lvlJc w:val="left"/>
      <w:pPr>
        <w:ind w:left="180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3240" w:hanging="360"/>
      </w:pPr>
      <w:rPr>
        <w:rFonts w:ascii="Courier New" w:hAnsi="Courier New" w:cs="Courier New" w:hint="default"/>
      </w:rPr>
    </w:lvl>
    <w:lvl w:ilvl="8">
      <w:start w:val="1"/>
      <w:numFmt w:val="bullet"/>
      <w:lvlText w:val=""/>
      <w:lvlJc w:val="left"/>
      <w:pPr>
        <w:ind w:left="3960" w:hanging="360"/>
      </w:pPr>
      <w:rPr>
        <w:rFonts w:ascii="Wingdings" w:hAnsi="Wingdings" w:hint="default"/>
      </w:rPr>
    </w:lvl>
  </w:abstractNum>
  <w:abstractNum w:abstractNumId="10">
    <w:nsid w:val="2F1F79D7"/>
    <w:multiLevelType w:val="hybridMultilevel"/>
    <w:tmpl w:val="DEAAE464"/>
    <w:lvl w:ilvl="0" w:tplc="4C26D920">
      <w:start w:val="1"/>
      <w:numFmt w:val="bullet"/>
      <w:pStyle w:val="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2867D4"/>
    <w:multiLevelType w:val="multilevel"/>
    <w:tmpl w:val="6826099A"/>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nsid w:val="33B71F63"/>
    <w:multiLevelType w:val="multilevel"/>
    <w:tmpl w:val="B0EAAFF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nsid w:val="385019A7"/>
    <w:multiLevelType w:val="hybridMultilevel"/>
    <w:tmpl w:val="50F4175C"/>
    <w:lvl w:ilvl="0" w:tplc="0409000F">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EA34676"/>
    <w:multiLevelType w:val="multilevel"/>
    <w:tmpl w:val="75AA5634"/>
    <w:styleLink w:val="Warning"/>
    <w:lvl w:ilvl="0">
      <w:start w:val="1"/>
      <w:numFmt w:val="bullet"/>
      <w:lvlText w:val=""/>
      <w:lvlPicBulletId w:val="0"/>
      <w:lvlJc w:val="left"/>
      <w:pPr>
        <w:ind w:left="-1800" w:hanging="360"/>
      </w:pPr>
      <w:rPr>
        <w:rFonts w:ascii="Symbol" w:hAnsi="Symbol"/>
        <w:sz w:val="72"/>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360" w:hanging="360"/>
      </w:pPr>
      <w:rPr>
        <w:rFonts w:ascii="Wingdings" w:hAnsi="Wingdings" w:hint="default"/>
      </w:rPr>
    </w:lvl>
    <w:lvl w:ilvl="3">
      <w:start w:val="1"/>
      <w:numFmt w:val="bullet"/>
      <w:lvlText w:val=""/>
      <w:lvlJc w:val="left"/>
      <w:pPr>
        <w:ind w:left="360" w:hanging="360"/>
      </w:pPr>
      <w:rPr>
        <w:rFonts w:ascii="Symbol" w:hAnsi="Symbol" w:hint="default"/>
      </w:rPr>
    </w:lvl>
    <w:lvl w:ilvl="4">
      <w:start w:val="1"/>
      <w:numFmt w:val="bullet"/>
      <w:lvlText w:val="o"/>
      <w:lvlJc w:val="left"/>
      <w:pPr>
        <w:ind w:left="1080" w:hanging="360"/>
      </w:pPr>
      <w:rPr>
        <w:rFonts w:ascii="Courier New" w:hAnsi="Courier New" w:cs="Courier New" w:hint="default"/>
      </w:rPr>
    </w:lvl>
    <w:lvl w:ilvl="5">
      <w:start w:val="1"/>
      <w:numFmt w:val="bullet"/>
      <w:lvlText w:val=""/>
      <w:lvlJc w:val="left"/>
      <w:pPr>
        <w:ind w:left="180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3240" w:hanging="360"/>
      </w:pPr>
      <w:rPr>
        <w:rFonts w:ascii="Courier New" w:hAnsi="Courier New" w:cs="Courier New" w:hint="default"/>
      </w:rPr>
    </w:lvl>
    <w:lvl w:ilvl="8">
      <w:start w:val="1"/>
      <w:numFmt w:val="bullet"/>
      <w:lvlText w:val=""/>
      <w:lvlJc w:val="left"/>
      <w:pPr>
        <w:ind w:left="3960" w:hanging="360"/>
      </w:pPr>
      <w:rPr>
        <w:rFonts w:ascii="Wingdings" w:hAnsi="Wingdings" w:hint="default"/>
      </w:rPr>
    </w:lvl>
  </w:abstractNum>
  <w:abstractNum w:abstractNumId="15">
    <w:nsid w:val="454B15EB"/>
    <w:multiLevelType w:val="hybridMultilevel"/>
    <w:tmpl w:val="04C67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3D0E7C"/>
    <w:multiLevelType w:val="hybridMultilevel"/>
    <w:tmpl w:val="82B007DA"/>
    <w:lvl w:ilvl="0" w:tplc="0602B4DA">
      <w:start w:val="1"/>
      <w:numFmt w:val="bullet"/>
      <w:pStyle w:val="ListMultiLevel1End"/>
      <w:lvlText w:val=""/>
      <w:lvlJc w:val="left"/>
      <w:pPr>
        <w:tabs>
          <w:tab w:val="num" w:pos="360"/>
        </w:tabs>
        <w:ind w:left="36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7">
    <w:nsid w:val="5A4E27C1"/>
    <w:multiLevelType w:val="multilevel"/>
    <w:tmpl w:val="75AA5634"/>
    <w:styleLink w:val="StylePicturebulletedSymbolsymbol36ptLeft038Hangi"/>
    <w:lvl w:ilvl="0">
      <w:start w:val="1"/>
      <w:numFmt w:val="bullet"/>
      <w:lvlText w:val=""/>
      <w:lvlPicBulletId w:val="0"/>
      <w:lvlJc w:val="left"/>
      <w:pPr>
        <w:ind w:left="-1800" w:hanging="360"/>
      </w:pPr>
      <w:rPr>
        <w:rFonts w:ascii="Symbol" w:hAnsi="Symbol"/>
        <w:sz w:val="72"/>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360" w:hanging="360"/>
      </w:pPr>
      <w:rPr>
        <w:rFonts w:ascii="Wingdings" w:hAnsi="Wingdings" w:hint="default"/>
      </w:rPr>
    </w:lvl>
    <w:lvl w:ilvl="3">
      <w:start w:val="1"/>
      <w:numFmt w:val="bullet"/>
      <w:lvlText w:val=""/>
      <w:lvlJc w:val="left"/>
      <w:pPr>
        <w:ind w:left="360" w:hanging="360"/>
      </w:pPr>
      <w:rPr>
        <w:rFonts w:ascii="Symbol" w:hAnsi="Symbol" w:hint="default"/>
      </w:rPr>
    </w:lvl>
    <w:lvl w:ilvl="4">
      <w:start w:val="1"/>
      <w:numFmt w:val="bullet"/>
      <w:lvlText w:val="o"/>
      <w:lvlJc w:val="left"/>
      <w:pPr>
        <w:ind w:left="1080" w:hanging="360"/>
      </w:pPr>
      <w:rPr>
        <w:rFonts w:ascii="Courier New" w:hAnsi="Courier New" w:cs="Courier New" w:hint="default"/>
      </w:rPr>
    </w:lvl>
    <w:lvl w:ilvl="5">
      <w:start w:val="1"/>
      <w:numFmt w:val="bullet"/>
      <w:lvlText w:val=""/>
      <w:lvlJc w:val="left"/>
      <w:pPr>
        <w:ind w:left="180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3240" w:hanging="360"/>
      </w:pPr>
      <w:rPr>
        <w:rFonts w:ascii="Courier New" w:hAnsi="Courier New" w:cs="Courier New" w:hint="default"/>
      </w:rPr>
    </w:lvl>
    <w:lvl w:ilvl="8">
      <w:start w:val="1"/>
      <w:numFmt w:val="bullet"/>
      <w:lvlText w:val=""/>
      <w:lvlJc w:val="left"/>
      <w:pPr>
        <w:ind w:left="3960" w:hanging="360"/>
      </w:pPr>
      <w:rPr>
        <w:rFonts w:ascii="Wingdings" w:hAnsi="Wingdings" w:hint="default"/>
      </w:rPr>
    </w:lvl>
  </w:abstractNum>
  <w:abstractNum w:abstractNumId="18">
    <w:nsid w:val="63BB3CFA"/>
    <w:multiLevelType w:val="multilevel"/>
    <w:tmpl w:val="46C8D554"/>
    <w:lvl w:ilvl="0">
      <w:start w:val="1"/>
      <w:numFmt w:val="decimal"/>
      <w:lvlText w:val="%1."/>
      <w:lvlJc w:val="left"/>
      <w:pPr>
        <w:ind w:left="360" w:hanging="360"/>
      </w:pPr>
      <w:rPr>
        <w:rFonts w:hint="default"/>
      </w:rPr>
    </w:lvl>
    <w:lvl w:ilvl="1">
      <w:start w:val="4"/>
      <w:numFmt w:val="decimal"/>
      <w:isLgl/>
      <w:lvlText w:val="%1.%2"/>
      <w:lvlJc w:val="left"/>
      <w:pPr>
        <w:ind w:left="600" w:hanging="600"/>
      </w:pPr>
      <w:rPr>
        <w:rFonts w:hint="default"/>
      </w:rPr>
    </w:lvl>
    <w:lvl w:ilvl="2">
      <w:start w:val="1"/>
      <w:numFmt w:val="decimalZero"/>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9">
    <w:nsid w:val="6A0E675C"/>
    <w:multiLevelType w:val="hybridMultilevel"/>
    <w:tmpl w:val="8D9290E0"/>
    <w:lvl w:ilvl="0" w:tplc="CCD6A216">
      <w:start w:val="1"/>
      <w:numFmt w:val="decimal"/>
      <w:pStyle w:val="LabNumbering"/>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F753656"/>
    <w:multiLevelType w:val="hybridMultilevel"/>
    <w:tmpl w:val="9468C1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738F182E"/>
    <w:multiLevelType w:val="hybridMultilevel"/>
    <w:tmpl w:val="C988FE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1"/>
  </w:num>
  <w:num w:numId="3">
    <w:abstractNumId w:val="19"/>
  </w:num>
  <w:num w:numId="4">
    <w:abstractNumId w:val="16"/>
  </w:num>
  <w:num w:numId="5">
    <w:abstractNumId w:val="2"/>
  </w:num>
  <w:num w:numId="6">
    <w:abstractNumId w:val="14"/>
  </w:num>
  <w:num w:numId="7">
    <w:abstractNumId w:val="17"/>
  </w:num>
  <w:num w:numId="8">
    <w:abstractNumId w:val="9"/>
  </w:num>
  <w:num w:numId="9">
    <w:abstractNumId w:val="7"/>
  </w:num>
  <w:num w:numId="10">
    <w:abstractNumId w:val="0"/>
  </w:num>
  <w:num w:numId="11">
    <w:abstractNumId w:val="10"/>
  </w:num>
  <w:num w:numId="12">
    <w:abstractNumId w:val="19"/>
    <w:lvlOverride w:ilvl="0">
      <w:startOverride w:val="1"/>
    </w:lvlOverride>
  </w:num>
  <w:num w:numId="13">
    <w:abstractNumId w:val="20"/>
  </w:num>
  <w:num w:numId="14">
    <w:abstractNumId w:val="11"/>
  </w:num>
  <w:num w:numId="15">
    <w:abstractNumId w:val="5"/>
  </w:num>
  <w:num w:numId="16">
    <w:abstractNumId w:val="18"/>
  </w:num>
  <w:num w:numId="17">
    <w:abstractNumId w:val="21"/>
  </w:num>
  <w:num w:numId="18">
    <w:abstractNumId w:val="3"/>
  </w:num>
  <w:num w:numId="19">
    <w:abstractNumId w:val="4"/>
  </w:num>
  <w:num w:numId="20">
    <w:abstractNumId w:val="15"/>
  </w:num>
  <w:num w:numId="21">
    <w:abstractNumId w:val="8"/>
  </w:num>
  <w:num w:numId="22">
    <w:abstractNumId w:val="13"/>
  </w:num>
  <w:num w:numId="23">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embedTrueTypeFonts/>
  <w:saveSubsetFonts/>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defaultTabStop w:val="720"/>
  <w:consecutiveHyphenLimit w:val="1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0AA0"/>
    <w:rsid w:val="0000006A"/>
    <w:rsid w:val="000003FF"/>
    <w:rsid w:val="000005AB"/>
    <w:rsid w:val="000007E2"/>
    <w:rsid w:val="00000BC2"/>
    <w:rsid w:val="00000DCA"/>
    <w:rsid w:val="00002671"/>
    <w:rsid w:val="00002867"/>
    <w:rsid w:val="00003043"/>
    <w:rsid w:val="000040AA"/>
    <w:rsid w:val="0000552A"/>
    <w:rsid w:val="000055B3"/>
    <w:rsid w:val="000055E6"/>
    <w:rsid w:val="0000565B"/>
    <w:rsid w:val="000059EA"/>
    <w:rsid w:val="00005B6B"/>
    <w:rsid w:val="00005DD4"/>
    <w:rsid w:val="000063BA"/>
    <w:rsid w:val="00007552"/>
    <w:rsid w:val="000076C9"/>
    <w:rsid w:val="000104BB"/>
    <w:rsid w:val="00010C83"/>
    <w:rsid w:val="00010ED8"/>
    <w:rsid w:val="00012471"/>
    <w:rsid w:val="00012EFD"/>
    <w:rsid w:val="0001351A"/>
    <w:rsid w:val="00013CCC"/>
    <w:rsid w:val="00013D2F"/>
    <w:rsid w:val="00014225"/>
    <w:rsid w:val="0001440A"/>
    <w:rsid w:val="00014485"/>
    <w:rsid w:val="00014E05"/>
    <w:rsid w:val="000156F9"/>
    <w:rsid w:val="00015E3D"/>
    <w:rsid w:val="000168C9"/>
    <w:rsid w:val="0001773E"/>
    <w:rsid w:val="000178ED"/>
    <w:rsid w:val="00020AC8"/>
    <w:rsid w:val="00023A66"/>
    <w:rsid w:val="00024CB7"/>
    <w:rsid w:val="00024E92"/>
    <w:rsid w:val="00025AFA"/>
    <w:rsid w:val="00025B13"/>
    <w:rsid w:val="00025BE0"/>
    <w:rsid w:val="00026967"/>
    <w:rsid w:val="00026AE8"/>
    <w:rsid w:val="00026DEF"/>
    <w:rsid w:val="0002739A"/>
    <w:rsid w:val="000277F3"/>
    <w:rsid w:val="0003064C"/>
    <w:rsid w:val="00030B49"/>
    <w:rsid w:val="00031368"/>
    <w:rsid w:val="00031801"/>
    <w:rsid w:val="000319C3"/>
    <w:rsid w:val="000322CB"/>
    <w:rsid w:val="0003275E"/>
    <w:rsid w:val="000327E3"/>
    <w:rsid w:val="00033431"/>
    <w:rsid w:val="00033674"/>
    <w:rsid w:val="000348AE"/>
    <w:rsid w:val="00034AD0"/>
    <w:rsid w:val="00034F05"/>
    <w:rsid w:val="00035156"/>
    <w:rsid w:val="000356E7"/>
    <w:rsid w:val="00035AF3"/>
    <w:rsid w:val="00035C12"/>
    <w:rsid w:val="00035F98"/>
    <w:rsid w:val="00036FC9"/>
    <w:rsid w:val="0003709B"/>
    <w:rsid w:val="00037738"/>
    <w:rsid w:val="0003792F"/>
    <w:rsid w:val="00037A7C"/>
    <w:rsid w:val="0004004E"/>
    <w:rsid w:val="00040166"/>
    <w:rsid w:val="00040175"/>
    <w:rsid w:val="00040D28"/>
    <w:rsid w:val="00041137"/>
    <w:rsid w:val="000413ED"/>
    <w:rsid w:val="000414D7"/>
    <w:rsid w:val="00043033"/>
    <w:rsid w:val="00043B92"/>
    <w:rsid w:val="00043E97"/>
    <w:rsid w:val="00044A5D"/>
    <w:rsid w:val="00044D6A"/>
    <w:rsid w:val="000468DC"/>
    <w:rsid w:val="00047609"/>
    <w:rsid w:val="00047A43"/>
    <w:rsid w:val="00050A08"/>
    <w:rsid w:val="0005226B"/>
    <w:rsid w:val="00052B3C"/>
    <w:rsid w:val="00053651"/>
    <w:rsid w:val="0005394F"/>
    <w:rsid w:val="000541EB"/>
    <w:rsid w:val="000545BC"/>
    <w:rsid w:val="0005496C"/>
    <w:rsid w:val="00054ECE"/>
    <w:rsid w:val="00055118"/>
    <w:rsid w:val="0005520D"/>
    <w:rsid w:val="000557D7"/>
    <w:rsid w:val="00055FFD"/>
    <w:rsid w:val="000560AF"/>
    <w:rsid w:val="0005618F"/>
    <w:rsid w:val="00056271"/>
    <w:rsid w:val="0005679C"/>
    <w:rsid w:val="000568D0"/>
    <w:rsid w:val="00056AC1"/>
    <w:rsid w:val="0005725D"/>
    <w:rsid w:val="00057323"/>
    <w:rsid w:val="00057FC2"/>
    <w:rsid w:val="00060031"/>
    <w:rsid w:val="00060CC9"/>
    <w:rsid w:val="00060D2A"/>
    <w:rsid w:val="00061DB8"/>
    <w:rsid w:val="000646D9"/>
    <w:rsid w:val="00064B73"/>
    <w:rsid w:val="00066B25"/>
    <w:rsid w:val="00066F63"/>
    <w:rsid w:val="0006759A"/>
    <w:rsid w:val="00067CA1"/>
    <w:rsid w:val="00067EEE"/>
    <w:rsid w:val="0007015B"/>
    <w:rsid w:val="0007035A"/>
    <w:rsid w:val="00070BFC"/>
    <w:rsid w:val="0007110B"/>
    <w:rsid w:val="000711A6"/>
    <w:rsid w:val="00071800"/>
    <w:rsid w:val="000722B3"/>
    <w:rsid w:val="00072778"/>
    <w:rsid w:val="00072F64"/>
    <w:rsid w:val="00073402"/>
    <w:rsid w:val="000736C9"/>
    <w:rsid w:val="00075014"/>
    <w:rsid w:val="00075991"/>
    <w:rsid w:val="00076135"/>
    <w:rsid w:val="0007630B"/>
    <w:rsid w:val="00077DFE"/>
    <w:rsid w:val="000803A5"/>
    <w:rsid w:val="000812B6"/>
    <w:rsid w:val="000817F8"/>
    <w:rsid w:val="000821CE"/>
    <w:rsid w:val="00082AC1"/>
    <w:rsid w:val="00082FF0"/>
    <w:rsid w:val="00083AAE"/>
    <w:rsid w:val="00083FD9"/>
    <w:rsid w:val="00084497"/>
    <w:rsid w:val="00084755"/>
    <w:rsid w:val="00084998"/>
    <w:rsid w:val="00084D59"/>
    <w:rsid w:val="00086BF2"/>
    <w:rsid w:val="00086FC8"/>
    <w:rsid w:val="00087ECB"/>
    <w:rsid w:val="000902C4"/>
    <w:rsid w:val="00090855"/>
    <w:rsid w:val="00091C71"/>
    <w:rsid w:val="00091E68"/>
    <w:rsid w:val="00092175"/>
    <w:rsid w:val="0009289C"/>
    <w:rsid w:val="00093434"/>
    <w:rsid w:val="0009363E"/>
    <w:rsid w:val="00094D5D"/>
    <w:rsid w:val="000951A3"/>
    <w:rsid w:val="00095498"/>
    <w:rsid w:val="0009570E"/>
    <w:rsid w:val="00095984"/>
    <w:rsid w:val="00095E27"/>
    <w:rsid w:val="000A0DEF"/>
    <w:rsid w:val="000A2AA7"/>
    <w:rsid w:val="000A3280"/>
    <w:rsid w:val="000A5031"/>
    <w:rsid w:val="000A6281"/>
    <w:rsid w:val="000A69CA"/>
    <w:rsid w:val="000A72F2"/>
    <w:rsid w:val="000A73CD"/>
    <w:rsid w:val="000A7CE9"/>
    <w:rsid w:val="000A7FCA"/>
    <w:rsid w:val="000B0243"/>
    <w:rsid w:val="000B1A88"/>
    <w:rsid w:val="000B1B72"/>
    <w:rsid w:val="000B2113"/>
    <w:rsid w:val="000B3878"/>
    <w:rsid w:val="000B3A18"/>
    <w:rsid w:val="000B3B6E"/>
    <w:rsid w:val="000B49F0"/>
    <w:rsid w:val="000B4BC2"/>
    <w:rsid w:val="000B4D74"/>
    <w:rsid w:val="000B5820"/>
    <w:rsid w:val="000B5E74"/>
    <w:rsid w:val="000B69E7"/>
    <w:rsid w:val="000B705F"/>
    <w:rsid w:val="000B718D"/>
    <w:rsid w:val="000B72A4"/>
    <w:rsid w:val="000C0232"/>
    <w:rsid w:val="000C0A0A"/>
    <w:rsid w:val="000C0D3B"/>
    <w:rsid w:val="000C0DCA"/>
    <w:rsid w:val="000C3F82"/>
    <w:rsid w:val="000C5B1F"/>
    <w:rsid w:val="000C5D3C"/>
    <w:rsid w:val="000C6132"/>
    <w:rsid w:val="000C7D42"/>
    <w:rsid w:val="000D027B"/>
    <w:rsid w:val="000D054A"/>
    <w:rsid w:val="000D27E6"/>
    <w:rsid w:val="000D281B"/>
    <w:rsid w:val="000D2DAE"/>
    <w:rsid w:val="000D2FB0"/>
    <w:rsid w:val="000D34DE"/>
    <w:rsid w:val="000D46AA"/>
    <w:rsid w:val="000D4F4C"/>
    <w:rsid w:val="000D5ACD"/>
    <w:rsid w:val="000D6531"/>
    <w:rsid w:val="000D676F"/>
    <w:rsid w:val="000D71C3"/>
    <w:rsid w:val="000D759A"/>
    <w:rsid w:val="000D7626"/>
    <w:rsid w:val="000E0082"/>
    <w:rsid w:val="000E02DE"/>
    <w:rsid w:val="000E051B"/>
    <w:rsid w:val="000E0797"/>
    <w:rsid w:val="000E115D"/>
    <w:rsid w:val="000E19BC"/>
    <w:rsid w:val="000E2163"/>
    <w:rsid w:val="000E394E"/>
    <w:rsid w:val="000E477F"/>
    <w:rsid w:val="000E493D"/>
    <w:rsid w:val="000E5F2D"/>
    <w:rsid w:val="000E69CC"/>
    <w:rsid w:val="000E708E"/>
    <w:rsid w:val="000E72CD"/>
    <w:rsid w:val="000E74AD"/>
    <w:rsid w:val="000E775C"/>
    <w:rsid w:val="000E7DC5"/>
    <w:rsid w:val="000F064C"/>
    <w:rsid w:val="000F0A48"/>
    <w:rsid w:val="000F0D17"/>
    <w:rsid w:val="000F0D4C"/>
    <w:rsid w:val="000F110C"/>
    <w:rsid w:val="000F1D75"/>
    <w:rsid w:val="000F1DA9"/>
    <w:rsid w:val="000F2092"/>
    <w:rsid w:val="000F2E47"/>
    <w:rsid w:val="000F34D4"/>
    <w:rsid w:val="000F3A78"/>
    <w:rsid w:val="000F3DAA"/>
    <w:rsid w:val="000F5499"/>
    <w:rsid w:val="000F56B5"/>
    <w:rsid w:val="000F5E9B"/>
    <w:rsid w:val="000F6385"/>
    <w:rsid w:val="000F75DB"/>
    <w:rsid w:val="000F7742"/>
    <w:rsid w:val="000F77F9"/>
    <w:rsid w:val="001002A4"/>
    <w:rsid w:val="001004A2"/>
    <w:rsid w:val="00100A01"/>
    <w:rsid w:val="00100F02"/>
    <w:rsid w:val="00101898"/>
    <w:rsid w:val="00101E64"/>
    <w:rsid w:val="0010201A"/>
    <w:rsid w:val="0010278A"/>
    <w:rsid w:val="0010300E"/>
    <w:rsid w:val="00103D7A"/>
    <w:rsid w:val="001048A8"/>
    <w:rsid w:val="001052E3"/>
    <w:rsid w:val="001057DC"/>
    <w:rsid w:val="00105AC2"/>
    <w:rsid w:val="0010621E"/>
    <w:rsid w:val="0010675A"/>
    <w:rsid w:val="001068DA"/>
    <w:rsid w:val="00106B23"/>
    <w:rsid w:val="001102F1"/>
    <w:rsid w:val="00110705"/>
    <w:rsid w:val="001109B4"/>
    <w:rsid w:val="001116FF"/>
    <w:rsid w:val="00111AE3"/>
    <w:rsid w:val="00111D2C"/>
    <w:rsid w:val="00111E4F"/>
    <w:rsid w:val="00111E6A"/>
    <w:rsid w:val="00112C17"/>
    <w:rsid w:val="00112FB8"/>
    <w:rsid w:val="001131EB"/>
    <w:rsid w:val="0011347E"/>
    <w:rsid w:val="00113881"/>
    <w:rsid w:val="00114040"/>
    <w:rsid w:val="001140BE"/>
    <w:rsid w:val="00114E53"/>
    <w:rsid w:val="00116E64"/>
    <w:rsid w:val="001201B6"/>
    <w:rsid w:val="0012025D"/>
    <w:rsid w:val="001203C8"/>
    <w:rsid w:val="00120BF9"/>
    <w:rsid w:val="00120D7E"/>
    <w:rsid w:val="0012117A"/>
    <w:rsid w:val="001215E1"/>
    <w:rsid w:val="001217F1"/>
    <w:rsid w:val="00121969"/>
    <w:rsid w:val="00121C2B"/>
    <w:rsid w:val="00121CAF"/>
    <w:rsid w:val="0012305D"/>
    <w:rsid w:val="00123166"/>
    <w:rsid w:val="001232CE"/>
    <w:rsid w:val="00123628"/>
    <w:rsid w:val="001237D3"/>
    <w:rsid w:val="00123DE4"/>
    <w:rsid w:val="00124215"/>
    <w:rsid w:val="001246F7"/>
    <w:rsid w:val="00124E72"/>
    <w:rsid w:val="001256F8"/>
    <w:rsid w:val="00125BEC"/>
    <w:rsid w:val="001266A8"/>
    <w:rsid w:val="00126A2B"/>
    <w:rsid w:val="00126C04"/>
    <w:rsid w:val="0012756B"/>
    <w:rsid w:val="00130235"/>
    <w:rsid w:val="001306D3"/>
    <w:rsid w:val="00131130"/>
    <w:rsid w:val="001311A5"/>
    <w:rsid w:val="001317A4"/>
    <w:rsid w:val="001319B8"/>
    <w:rsid w:val="0013227E"/>
    <w:rsid w:val="0013318C"/>
    <w:rsid w:val="00134195"/>
    <w:rsid w:val="00134293"/>
    <w:rsid w:val="0013464A"/>
    <w:rsid w:val="00134872"/>
    <w:rsid w:val="001352B7"/>
    <w:rsid w:val="001359F6"/>
    <w:rsid w:val="00136442"/>
    <w:rsid w:val="0013653E"/>
    <w:rsid w:val="001368E9"/>
    <w:rsid w:val="00136AC8"/>
    <w:rsid w:val="00136C55"/>
    <w:rsid w:val="00137373"/>
    <w:rsid w:val="00137735"/>
    <w:rsid w:val="00137B32"/>
    <w:rsid w:val="001405CB"/>
    <w:rsid w:val="0014107B"/>
    <w:rsid w:val="00141E03"/>
    <w:rsid w:val="00141F48"/>
    <w:rsid w:val="00142DD3"/>
    <w:rsid w:val="00142E33"/>
    <w:rsid w:val="001432D6"/>
    <w:rsid w:val="001443B7"/>
    <w:rsid w:val="001448BF"/>
    <w:rsid w:val="0014536C"/>
    <w:rsid w:val="001454C1"/>
    <w:rsid w:val="00145569"/>
    <w:rsid w:val="001456E7"/>
    <w:rsid w:val="001458E7"/>
    <w:rsid w:val="0014609C"/>
    <w:rsid w:val="00146450"/>
    <w:rsid w:val="001464CB"/>
    <w:rsid w:val="001518CF"/>
    <w:rsid w:val="0015262E"/>
    <w:rsid w:val="00152830"/>
    <w:rsid w:val="00154ED4"/>
    <w:rsid w:val="00154F3C"/>
    <w:rsid w:val="00155E60"/>
    <w:rsid w:val="00155E68"/>
    <w:rsid w:val="00156BA7"/>
    <w:rsid w:val="001578B6"/>
    <w:rsid w:val="00157E3C"/>
    <w:rsid w:val="00160367"/>
    <w:rsid w:val="00161F37"/>
    <w:rsid w:val="00162960"/>
    <w:rsid w:val="00164BCD"/>
    <w:rsid w:val="00164E7D"/>
    <w:rsid w:val="0016582E"/>
    <w:rsid w:val="00165922"/>
    <w:rsid w:val="00165E0F"/>
    <w:rsid w:val="00166740"/>
    <w:rsid w:val="001667B1"/>
    <w:rsid w:val="001669BE"/>
    <w:rsid w:val="00170ED1"/>
    <w:rsid w:val="00170EFC"/>
    <w:rsid w:val="00172B84"/>
    <w:rsid w:val="00172D43"/>
    <w:rsid w:val="001740D2"/>
    <w:rsid w:val="00174161"/>
    <w:rsid w:val="001747AE"/>
    <w:rsid w:val="00174F4F"/>
    <w:rsid w:val="0017572C"/>
    <w:rsid w:val="0017666A"/>
    <w:rsid w:val="00176AA8"/>
    <w:rsid w:val="001809D4"/>
    <w:rsid w:val="00180DAD"/>
    <w:rsid w:val="00180E4E"/>
    <w:rsid w:val="00181160"/>
    <w:rsid w:val="00182397"/>
    <w:rsid w:val="00182436"/>
    <w:rsid w:val="00182817"/>
    <w:rsid w:val="00183CA9"/>
    <w:rsid w:val="001845AB"/>
    <w:rsid w:val="00184760"/>
    <w:rsid w:val="00184766"/>
    <w:rsid w:val="00185B29"/>
    <w:rsid w:val="00187867"/>
    <w:rsid w:val="0019027E"/>
    <w:rsid w:val="0019077C"/>
    <w:rsid w:val="00190B61"/>
    <w:rsid w:val="00190C2A"/>
    <w:rsid w:val="001911AC"/>
    <w:rsid w:val="00191814"/>
    <w:rsid w:val="00191A74"/>
    <w:rsid w:val="00191DD6"/>
    <w:rsid w:val="00192DF9"/>
    <w:rsid w:val="0019317B"/>
    <w:rsid w:val="00193787"/>
    <w:rsid w:val="00193959"/>
    <w:rsid w:val="00193B3E"/>
    <w:rsid w:val="001943DB"/>
    <w:rsid w:val="001943F2"/>
    <w:rsid w:val="001945F0"/>
    <w:rsid w:val="0019481D"/>
    <w:rsid w:val="0019481E"/>
    <w:rsid w:val="00195257"/>
    <w:rsid w:val="00195AAE"/>
    <w:rsid w:val="00195D9F"/>
    <w:rsid w:val="00195DE8"/>
    <w:rsid w:val="00196991"/>
    <w:rsid w:val="001969F5"/>
    <w:rsid w:val="00197142"/>
    <w:rsid w:val="001971AF"/>
    <w:rsid w:val="00197A02"/>
    <w:rsid w:val="001A028C"/>
    <w:rsid w:val="001A13BF"/>
    <w:rsid w:val="001A16E8"/>
    <w:rsid w:val="001A1792"/>
    <w:rsid w:val="001A23F4"/>
    <w:rsid w:val="001A2784"/>
    <w:rsid w:val="001A29ED"/>
    <w:rsid w:val="001A4F8E"/>
    <w:rsid w:val="001A5239"/>
    <w:rsid w:val="001A661B"/>
    <w:rsid w:val="001A6C38"/>
    <w:rsid w:val="001A71DF"/>
    <w:rsid w:val="001B00CB"/>
    <w:rsid w:val="001B0379"/>
    <w:rsid w:val="001B1958"/>
    <w:rsid w:val="001B1CCC"/>
    <w:rsid w:val="001B215A"/>
    <w:rsid w:val="001B2E5E"/>
    <w:rsid w:val="001B3663"/>
    <w:rsid w:val="001B498D"/>
    <w:rsid w:val="001B4A53"/>
    <w:rsid w:val="001B59FD"/>
    <w:rsid w:val="001B5AC2"/>
    <w:rsid w:val="001B686C"/>
    <w:rsid w:val="001B6C3D"/>
    <w:rsid w:val="001B70DB"/>
    <w:rsid w:val="001B77E0"/>
    <w:rsid w:val="001B7A19"/>
    <w:rsid w:val="001B7E90"/>
    <w:rsid w:val="001C079B"/>
    <w:rsid w:val="001C09AE"/>
    <w:rsid w:val="001C1D95"/>
    <w:rsid w:val="001C2759"/>
    <w:rsid w:val="001C29B7"/>
    <w:rsid w:val="001C2DDD"/>
    <w:rsid w:val="001C338C"/>
    <w:rsid w:val="001C36F1"/>
    <w:rsid w:val="001C4F71"/>
    <w:rsid w:val="001C5528"/>
    <w:rsid w:val="001C625B"/>
    <w:rsid w:val="001D2873"/>
    <w:rsid w:val="001D28AF"/>
    <w:rsid w:val="001D2F77"/>
    <w:rsid w:val="001D2FDB"/>
    <w:rsid w:val="001D3AD9"/>
    <w:rsid w:val="001D451A"/>
    <w:rsid w:val="001D4AC8"/>
    <w:rsid w:val="001D57D2"/>
    <w:rsid w:val="001D590B"/>
    <w:rsid w:val="001D598F"/>
    <w:rsid w:val="001D5AC2"/>
    <w:rsid w:val="001D65B0"/>
    <w:rsid w:val="001D706B"/>
    <w:rsid w:val="001D748B"/>
    <w:rsid w:val="001D7B6D"/>
    <w:rsid w:val="001E0D22"/>
    <w:rsid w:val="001E16E5"/>
    <w:rsid w:val="001E19B9"/>
    <w:rsid w:val="001E1A37"/>
    <w:rsid w:val="001E2342"/>
    <w:rsid w:val="001E46D0"/>
    <w:rsid w:val="001E4D78"/>
    <w:rsid w:val="001E4DAF"/>
    <w:rsid w:val="001E5751"/>
    <w:rsid w:val="001E65E2"/>
    <w:rsid w:val="001E6840"/>
    <w:rsid w:val="001E6906"/>
    <w:rsid w:val="001E69CC"/>
    <w:rsid w:val="001E730D"/>
    <w:rsid w:val="001E734F"/>
    <w:rsid w:val="001E74B5"/>
    <w:rsid w:val="001E7914"/>
    <w:rsid w:val="001F011C"/>
    <w:rsid w:val="001F020A"/>
    <w:rsid w:val="001F1C67"/>
    <w:rsid w:val="001F1EC2"/>
    <w:rsid w:val="001F2535"/>
    <w:rsid w:val="001F2B52"/>
    <w:rsid w:val="001F3FCE"/>
    <w:rsid w:val="001F4C5D"/>
    <w:rsid w:val="001F5265"/>
    <w:rsid w:val="001F5390"/>
    <w:rsid w:val="001F628B"/>
    <w:rsid w:val="001F7310"/>
    <w:rsid w:val="001F7633"/>
    <w:rsid w:val="001F7661"/>
    <w:rsid w:val="001F7726"/>
    <w:rsid w:val="001F7A44"/>
    <w:rsid w:val="0020096C"/>
    <w:rsid w:val="00200BC2"/>
    <w:rsid w:val="002021D3"/>
    <w:rsid w:val="00202314"/>
    <w:rsid w:val="00202F65"/>
    <w:rsid w:val="00203FF2"/>
    <w:rsid w:val="00204095"/>
    <w:rsid w:val="002041B5"/>
    <w:rsid w:val="0020520E"/>
    <w:rsid w:val="0020556C"/>
    <w:rsid w:val="00205EA4"/>
    <w:rsid w:val="002060B7"/>
    <w:rsid w:val="0020672C"/>
    <w:rsid w:val="00206974"/>
    <w:rsid w:val="00206BD1"/>
    <w:rsid w:val="00206EA5"/>
    <w:rsid w:val="00206FF0"/>
    <w:rsid w:val="00207838"/>
    <w:rsid w:val="00210A8D"/>
    <w:rsid w:val="00210DD3"/>
    <w:rsid w:val="00210EBA"/>
    <w:rsid w:val="00211307"/>
    <w:rsid w:val="0021155F"/>
    <w:rsid w:val="002127A2"/>
    <w:rsid w:val="002128AB"/>
    <w:rsid w:val="00212930"/>
    <w:rsid w:val="002130D2"/>
    <w:rsid w:val="0021327C"/>
    <w:rsid w:val="00215C76"/>
    <w:rsid w:val="00216254"/>
    <w:rsid w:val="0021704D"/>
    <w:rsid w:val="002171DA"/>
    <w:rsid w:val="002206CF"/>
    <w:rsid w:val="002209CB"/>
    <w:rsid w:val="00220D61"/>
    <w:rsid w:val="002215D9"/>
    <w:rsid w:val="00221A24"/>
    <w:rsid w:val="0022226F"/>
    <w:rsid w:val="00222F27"/>
    <w:rsid w:val="002233F0"/>
    <w:rsid w:val="0022352A"/>
    <w:rsid w:val="002243CA"/>
    <w:rsid w:val="002243CB"/>
    <w:rsid w:val="00225080"/>
    <w:rsid w:val="0022570B"/>
    <w:rsid w:val="00225E30"/>
    <w:rsid w:val="002261A6"/>
    <w:rsid w:val="002265B8"/>
    <w:rsid w:val="00226E9A"/>
    <w:rsid w:val="002270C4"/>
    <w:rsid w:val="0023190F"/>
    <w:rsid w:val="00231F5F"/>
    <w:rsid w:val="0023340F"/>
    <w:rsid w:val="00233A92"/>
    <w:rsid w:val="00233EB2"/>
    <w:rsid w:val="00235DC5"/>
    <w:rsid w:val="00236253"/>
    <w:rsid w:val="00236A31"/>
    <w:rsid w:val="00236A41"/>
    <w:rsid w:val="00237049"/>
    <w:rsid w:val="002372B6"/>
    <w:rsid w:val="002373E3"/>
    <w:rsid w:val="002403DB"/>
    <w:rsid w:val="002429B7"/>
    <w:rsid w:val="00245726"/>
    <w:rsid w:val="00245F9D"/>
    <w:rsid w:val="00246629"/>
    <w:rsid w:val="0024752A"/>
    <w:rsid w:val="00247867"/>
    <w:rsid w:val="00250352"/>
    <w:rsid w:val="002506B6"/>
    <w:rsid w:val="0025091A"/>
    <w:rsid w:val="00250A88"/>
    <w:rsid w:val="00250F3B"/>
    <w:rsid w:val="00252636"/>
    <w:rsid w:val="00252A69"/>
    <w:rsid w:val="00252BF9"/>
    <w:rsid w:val="00252F8C"/>
    <w:rsid w:val="00253354"/>
    <w:rsid w:val="00253918"/>
    <w:rsid w:val="00253999"/>
    <w:rsid w:val="00254050"/>
    <w:rsid w:val="00254C97"/>
    <w:rsid w:val="002553DA"/>
    <w:rsid w:val="00255F3F"/>
    <w:rsid w:val="00257323"/>
    <w:rsid w:val="00257908"/>
    <w:rsid w:val="002601F8"/>
    <w:rsid w:val="002603E5"/>
    <w:rsid w:val="00260489"/>
    <w:rsid w:val="00260712"/>
    <w:rsid w:val="00260B6B"/>
    <w:rsid w:val="00260C17"/>
    <w:rsid w:val="0026141F"/>
    <w:rsid w:val="00261554"/>
    <w:rsid w:val="00261D8D"/>
    <w:rsid w:val="00262307"/>
    <w:rsid w:val="00263888"/>
    <w:rsid w:val="00263F3B"/>
    <w:rsid w:val="002640F4"/>
    <w:rsid w:val="0026514A"/>
    <w:rsid w:val="0026539D"/>
    <w:rsid w:val="00266CDA"/>
    <w:rsid w:val="00266E5B"/>
    <w:rsid w:val="00267F28"/>
    <w:rsid w:val="002704CA"/>
    <w:rsid w:val="00270BA0"/>
    <w:rsid w:val="002710D7"/>
    <w:rsid w:val="0027179F"/>
    <w:rsid w:val="00271CF8"/>
    <w:rsid w:val="00272691"/>
    <w:rsid w:val="002726CE"/>
    <w:rsid w:val="00274234"/>
    <w:rsid w:val="0027436F"/>
    <w:rsid w:val="002753AF"/>
    <w:rsid w:val="00275B91"/>
    <w:rsid w:val="00276C8F"/>
    <w:rsid w:val="00276F56"/>
    <w:rsid w:val="00277EB8"/>
    <w:rsid w:val="002814D9"/>
    <w:rsid w:val="00281D85"/>
    <w:rsid w:val="00282800"/>
    <w:rsid w:val="00283AF4"/>
    <w:rsid w:val="00283BD6"/>
    <w:rsid w:val="00284B9F"/>
    <w:rsid w:val="00284EEE"/>
    <w:rsid w:val="0028627F"/>
    <w:rsid w:val="00286425"/>
    <w:rsid w:val="00287D9D"/>
    <w:rsid w:val="002903AB"/>
    <w:rsid w:val="00291318"/>
    <w:rsid w:val="00292620"/>
    <w:rsid w:val="0029278B"/>
    <w:rsid w:val="00293438"/>
    <w:rsid w:val="0029343D"/>
    <w:rsid w:val="0029492B"/>
    <w:rsid w:val="00295195"/>
    <w:rsid w:val="002954E7"/>
    <w:rsid w:val="00295B5C"/>
    <w:rsid w:val="00296220"/>
    <w:rsid w:val="0029742C"/>
    <w:rsid w:val="002A0120"/>
    <w:rsid w:val="002A0202"/>
    <w:rsid w:val="002A076A"/>
    <w:rsid w:val="002A100B"/>
    <w:rsid w:val="002A17CB"/>
    <w:rsid w:val="002A1D0F"/>
    <w:rsid w:val="002A2BE8"/>
    <w:rsid w:val="002A2C03"/>
    <w:rsid w:val="002A2DEE"/>
    <w:rsid w:val="002A3CD7"/>
    <w:rsid w:val="002A44F3"/>
    <w:rsid w:val="002A49DD"/>
    <w:rsid w:val="002A4E50"/>
    <w:rsid w:val="002A6075"/>
    <w:rsid w:val="002A6198"/>
    <w:rsid w:val="002A69D1"/>
    <w:rsid w:val="002A6B1B"/>
    <w:rsid w:val="002A7133"/>
    <w:rsid w:val="002A71DB"/>
    <w:rsid w:val="002A75FE"/>
    <w:rsid w:val="002A7775"/>
    <w:rsid w:val="002A7F14"/>
    <w:rsid w:val="002B0A3F"/>
    <w:rsid w:val="002B12E6"/>
    <w:rsid w:val="002B170E"/>
    <w:rsid w:val="002B19B2"/>
    <w:rsid w:val="002B1C23"/>
    <w:rsid w:val="002B1DAB"/>
    <w:rsid w:val="002B2873"/>
    <w:rsid w:val="002B28DD"/>
    <w:rsid w:val="002B3913"/>
    <w:rsid w:val="002B4251"/>
    <w:rsid w:val="002B453D"/>
    <w:rsid w:val="002B6C06"/>
    <w:rsid w:val="002B7711"/>
    <w:rsid w:val="002C01A0"/>
    <w:rsid w:val="002C01E9"/>
    <w:rsid w:val="002C0914"/>
    <w:rsid w:val="002C0D0F"/>
    <w:rsid w:val="002C14CB"/>
    <w:rsid w:val="002C161E"/>
    <w:rsid w:val="002C16FA"/>
    <w:rsid w:val="002C1C9D"/>
    <w:rsid w:val="002C1CC6"/>
    <w:rsid w:val="002C1E2B"/>
    <w:rsid w:val="002C296E"/>
    <w:rsid w:val="002C337A"/>
    <w:rsid w:val="002C3B09"/>
    <w:rsid w:val="002C52AB"/>
    <w:rsid w:val="002C52BA"/>
    <w:rsid w:val="002C5720"/>
    <w:rsid w:val="002C5848"/>
    <w:rsid w:val="002C60C2"/>
    <w:rsid w:val="002C72D3"/>
    <w:rsid w:val="002C7585"/>
    <w:rsid w:val="002C7B5F"/>
    <w:rsid w:val="002C7BF4"/>
    <w:rsid w:val="002C7DB1"/>
    <w:rsid w:val="002C7EEC"/>
    <w:rsid w:val="002D0E57"/>
    <w:rsid w:val="002D0F4B"/>
    <w:rsid w:val="002D178C"/>
    <w:rsid w:val="002D1B2A"/>
    <w:rsid w:val="002D289E"/>
    <w:rsid w:val="002D36F3"/>
    <w:rsid w:val="002D3D4F"/>
    <w:rsid w:val="002D465B"/>
    <w:rsid w:val="002D4D05"/>
    <w:rsid w:val="002D5822"/>
    <w:rsid w:val="002D5AC9"/>
    <w:rsid w:val="002D6A4A"/>
    <w:rsid w:val="002D6DA9"/>
    <w:rsid w:val="002D7056"/>
    <w:rsid w:val="002D7752"/>
    <w:rsid w:val="002D79B1"/>
    <w:rsid w:val="002E1528"/>
    <w:rsid w:val="002E217B"/>
    <w:rsid w:val="002E2700"/>
    <w:rsid w:val="002E278C"/>
    <w:rsid w:val="002E2D9B"/>
    <w:rsid w:val="002E3637"/>
    <w:rsid w:val="002E3DE5"/>
    <w:rsid w:val="002E4236"/>
    <w:rsid w:val="002E4CC5"/>
    <w:rsid w:val="002E4E22"/>
    <w:rsid w:val="002E539A"/>
    <w:rsid w:val="002E61E7"/>
    <w:rsid w:val="002E6492"/>
    <w:rsid w:val="002E695F"/>
    <w:rsid w:val="002E7652"/>
    <w:rsid w:val="002F03CF"/>
    <w:rsid w:val="002F0609"/>
    <w:rsid w:val="002F0969"/>
    <w:rsid w:val="002F10DD"/>
    <w:rsid w:val="002F150A"/>
    <w:rsid w:val="002F194D"/>
    <w:rsid w:val="002F1E36"/>
    <w:rsid w:val="002F2024"/>
    <w:rsid w:val="002F215F"/>
    <w:rsid w:val="002F2B1A"/>
    <w:rsid w:val="002F3B6F"/>
    <w:rsid w:val="002F3C0E"/>
    <w:rsid w:val="002F4C61"/>
    <w:rsid w:val="002F55A1"/>
    <w:rsid w:val="002F598A"/>
    <w:rsid w:val="002F5F0C"/>
    <w:rsid w:val="002F61C7"/>
    <w:rsid w:val="002F7426"/>
    <w:rsid w:val="003007B9"/>
    <w:rsid w:val="0030084F"/>
    <w:rsid w:val="00300B4B"/>
    <w:rsid w:val="00300DEB"/>
    <w:rsid w:val="00301DDE"/>
    <w:rsid w:val="00301F03"/>
    <w:rsid w:val="00302759"/>
    <w:rsid w:val="003035C1"/>
    <w:rsid w:val="00303CFD"/>
    <w:rsid w:val="00304070"/>
    <w:rsid w:val="003047CB"/>
    <w:rsid w:val="0030499B"/>
    <w:rsid w:val="00305035"/>
    <w:rsid w:val="0030517D"/>
    <w:rsid w:val="00306093"/>
    <w:rsid w:val="00306599"/>
    <w:rsid w:val="003067CD"/>
    <w:rsid w:val="00307582"/>
    <w:rsid w:val="00307644"/>
    <w:rsid w:val="0030770B"/>
    <w:rsid w:val="00307793"/>
    <w:rsid w:val="0031040C"/>
    <w:rsid w:val="00310577"/>
    <w:rsid w:val="0031081E"/>
    <w:rsid w:val="003108A8"/>
    <w:rsid w:val="0031170B"/>
    <w:rsid w:val="0031232E"/>
    <w:rsid w:val="00312C59"/>
    <w:rsid w:val="00313406"/>
    <w:rsid w:val="003136E7"/>
    <w:rsid w:val="00313907"/>
    <w:rsid w:val="003143F5"/>
    <w:rsid w:val="00314498"/>
    <w:rsid w:val="003147BE"/>
    <w:rsid w:val="00314986"/>
    <w:rsid w:val="003152E4"/>
    <w:rsid w:val="00315304"/>
    <w:rsid w:val="00315555"/>
    <w:rsid w:val="003160BC"/>
    <w:rsid w:val="003166E0"/>
    <w:rsid w:val="0031729C"/>
    <w:rsid w:val="003201E9"/>
    <w:rsid w:val="0032035B"/>
    <w:rsid w:val="003217D3"/>
    <w:rsid w:val="0032506F"/>
    <w:rsid w:val="003261DF"/>
    <w:rsid w:val="003262BF"/>
    <w:rsid w:val="00326E49"/>
    <w:rsid w:val="00327F6D"/>
    <w:rsid w:val="00327FCA"/>
    <w:rsid w:val="00330278"/>
    <w:rsid w:val="00331319"/>
    <w:rsid w:val="00331664"/>
    <w:rsid w:val="003318A4"/>
    <w:rsid w:val="003318BA"/>
    <w:rsid w:val="00331A60"/>
    <w:rsid w:val="00331E45"/>
    <w:rsid w:val="003320E5"/>
    <w:rsid w:val="00333030"/>
    <w:rsid w:val="003335E0"/>
    <w:rsid w:val="0033389B"/>
    <w:rsid w:val="00333E60"/>
    <w:rsid w:val="00334442"/>
    <w:rsid w:val="00334F01"/>
    <w:rsid w:val="00335AE8"/>
    <w:rsid w:val="00336B8B"/>
    <w:rsid w:val="003371CA"/>
    <w:rsid w:val="00337447"/>
    <w:rsid w:val="00337BAD"/>
    <w:rsid w:val="00337E63"/>
    <w:rsid w:val="003401BA"/>
    <w:rsid w:val="003401FD"/>
    <w:rsid w:val="00340900"/>
    <w:rsid w:val="0034096D"/>
    <w:rsid w:val="00341AC8"/>
    <w:rsid w:val="0034275E"/>
    <w:rsid w:val="003427BC"/>
    <w:rsid w:val="003436DD"/>
    <w:rsid w:val="00343971"/>
    <w:rsid w:val="00343CB6"/>
    <w:rsid w:val="003442B1"/>
    <w:rsid w:val="00344368"/>
    <w:rsid w:val="00344C48"/>
    <w:rsid w:val="00344EBA"/>
    <w:rsid w:val="00344F62"/>
    <w:rsid w:val="003457B9"/>
    <w:rsid w:val="00345B9C"/>
    <w:rsid w:val="00346758"/>
    <w:rsid w:val="00347524"/>
    <w:rsid w:val="003475CC"/>
    <w:rsid w:val="00347F63"/>
    <w:rsid w:val="00347F95"/>
    <w:rsid w:val="00352213"/>
    <w:rsid w:val="00352DBB"/>
    <w:rsid w:val="00353083"/>
    <w:rsid w:val="003534AD"/>
    <w:rsid w:val="00353F34"/>
    <w:rsid w:val="00354873"/>
    <w:rsid w:val="00354D97"/>
    <w:rsid w:val="00355418"/>
    <w:rsid w:val="00355AC0"/>
    <w:rsid w:val="00355F4F"/>
    <w:rsid w:val="00356092"/>
    <w:rsid w:val="00356A82"/>
    <w:rsid w:val="00356FA0"/>
    <w:rsid w:val="00357630"/>
    <w:rsid w:val="00361639"/>
    <w:rsid w:val="00361C79"/>
    <w:rsid w:val="0036270A"/>
    <w:rsid w:val="003628F2"/>
    <w:rsid w:val="00362F21"/>
    <w:rsid w:val="00363124"/>
    <w:rsid w:val="003638D9"/>
    <w:rsid w:val="00363934"/>
    <w:rsid w:val="0036395B"/>
    <w:rsid w:val="0036491D"/>
    <w:rsid w:val="00364F61"/>
    <w:rsid w:val="00366AF0"/>
    <w:rsid w:val="00366B7C"/>
    <w:rsid w:val="00366F59"/>
    <w:rsid w:val="00367223"/>
    <w:rsid w:val="00367622"/>
    <w:rsid w:val="00370EAA"/>
    <w:rsid w:val="003710EF"/>
    <w:rsid w:val="00371987"/>
    <w:rsid w:val="00371B8D"/>
    <w:rsid w:val="00371F2B"/>
    <w:rsid w:val="00373332"/>
    <w:rsid w:val="003739D3"/>
    <w:rsid w:val="00373A88"/>
    <w:rsid w:val="00373B4F"/>
    <w:rsid w:val="00373F45"/>
    <w:rsid w:val="00375DED"/>
    <w:rsid w:val="00375F7A"/>
    <w:rsid w:val="00376078"/>
    <w:rsid w:val="003767BA"/>
    <w:rsid w:val="00376CE1"/>
    <w:rsid w:val="0037704C"/>
    <w:rsid w:val="003773F6"/>
    <w:rsid w:val="00377652"/>
    <w:rsid w:val="0037772F"/>
    <w:rsid w:val="003801FD"/>
    <w:rsid w:val="0038049A"/>
    <w:rsid w:val="00381BF4"/>
    <w:rsid w:val="00381E04"/>
    <w:rsid w:val="00382ACB"/>
    <w:rsid w:val="00382D3C"/>
    <w:rsid w:val="00383434"/>
    <w:rsid w:val="003838EF"/>
    <w:rsid w:val="0038516B"/>
    <w:rsid w:val="00386032"/>
    <w:rsid w:val="003860AB"/>
    <w:rsid w:val="00386692"/>
    <w:rsid w:val="00386C9B"/>
    <w:rsid w:val="00387465"/>
    <w:rsid w:val="00390259"/>
    <w:rsid w:val="0039056F"/>
    <w:rsid w:val="003914AB"/>
    <w:rsid w:val="003917A3"/>
    <w:rsid w:val="00391AAE"/>
    <w:rsid w:val="00391E44"/>
    <w:rsid w:val="00392D3F"/>
    <w:rsid w:val="003932C6"/>
    <w:rsid w:val="0039334F"/>
    <w:rsid w:val="003937B3"/>
    <w:rsid w:val="003937E6"/>
    <w:rsid w:val="00394722"/>
    <w:rsid w:val="00394DD6"/>
    <w:rsid w:val="00395209"/>
    <w:rsid w:val="0039644A"/>
    <w:rsid w:val="00396B88"/>
    <w:rsid w:val="00396D29"/>
    <w:rsid w:val="00396EDB"/>
    <w:rsid w:val="00397CD1"/>
    <w:rsid w:val="00397D48"/>
    <w:rsid w:val="003A10C7"/>
    <w:rsid w:val="003A1D88"/>
    <w:rsid w:val="003A1F21"/>
    <w:rsid w:val="003A1F33"/>
    <w:rsid w:val="003A25C8"/>
    <w:rsid w:val="003A2629"/>
    <w:rsid w:val="003A2EA9"/>
    <w:rsid w:val="003A34DB"/>
    <w:rsid w:val="003A3E6F"/>
    <w:rsid w:val="003A41B5"/>
    <w:rsid w:val="003A4AC2"/>
    <w:rsid w:val="003A4E23"/>
    <w:rsid w:val="003A4F18"/>
    <w:rsid w:val="003A4F87"/>
    <w:rsid w:val="003A5A69"/>
    <w:rsid w:val="003A6ADC"/>
    <w:rsid w:val="003A796C"/>
    <w:rsid w:val="003A7E45"/>
    <w:rsid w:val="003B0395"/>
    <w:rsid w:val="003B06FD"/>
    <w:rsid w:val="003B1774"/>
    <w:rsid w:val="003B19BF"/>
    <w:rsid w:val="003B1F16"/>
    <w:rsid w:val="003B1FB0"/>
    <w:rsid w:val="003B2890"/>
    <w:rsid w:val="003B3F25"/>
    <w:rsid w:val="003B3FE0"/>
    <w:rsid w:val="003B47D4"/>
    <w:rsid w:val="003B4A9D"/>
    <w:rsid w:val="003B4F0D"/>
    <w:rsid w:val="003B4FAB"/>
    <w:rsid w:val="003B512F"/>
    <w:rsid w:val="003B5741"/>
    <w:rsid w:val="003B5C07"/>
    <w:rsid w:val="003B6561"/>
    <w:rsid w:val="003B6878"/>
    <w:rsid w:val="003B798E"/>
    <w:rsid w:val="003B7E27"/>
    <w:rsid w:val="003B7FCA"/>
    <w:rsid w:val="003C00A0"/>
    <w:rsid w:val="003C1478"/>
    <w:rsid w:val="003C27BC"/>
    <w:rsid w:val="003C38D3"/>
    <w:rsid w:val="003C3B82"/>
    <w:rsid w:val="003C4BA9"/>
    <w:rsid w:val="003C4E54"/>
    <w:rsid w:val="003C529F"/>
    <w:rsid w:val="003C6A1E"/>
    <w:rsid w:val="003C7E2C"/>
    <w:rsid w:val="003C7FEC"/>
    <w:rsid w:val="003D039A"/>
    <w:rsid w:val="003D0B1C"/>
    <w:rsid w:val="003D0C02"/>
    <w:rsid w:val="003D143A"/>
    <w:rsid w:val="003D199F"/>
    <w:rsid w:val="003D19BF"/>
    <w:rsid w:val="003D1B42"/>
    <w:rsid w:val="003D1DD5"/>
    <w:rsid w:val="003D23A3"/>
    <w:rsid w:val="003D2E1A"/>
    <w:rsid w:val="003D38D5"/>
    <w:rsid w:val="003D3B65"/>
    <w:rsid w:val="003D45E2"/>
    <w:rsid w:val="003D48D1"/>
    <w:rsid w:val="003D4FCA"/>
    <w:rsid w:val="003D5FF8"/>
    <w:rsid w:val="003D69A0"/>
    <w:rsid w:val="003D6E8A"/>
    <w:rsid w:val="003D733A"/>
    <w:rsid w:val="003D74A6"/>
    <w:rsid w:val="003D7D19"/>
    <w:rsid w:val="003D7F02"/>
    <w:rsid w:val="003D7FA7"/>
    <w:rsid w:val="003E0CC7"/>
    <w:rsid w:val="003E0D56"/>
    <w:rsid w:val="003E183F"/>
    <w:rsid w:val="003E1A80"/>
    <w:rsid w:val="003E24C6"/>
    <w:rsid w:val="003E24D3"/>
    <w:rsid w:val="003E2C80"/>
    <w:rsid w:val="003E371F"/>
    <w:rsid w:val="003E449D"/>
    <w:rsid w:val="003E4D7D"/>
    <w:rsid w:val="003E4EED"/>
    <w:rsid w:val="003E6EB7"/>
    <w:rsid w:val="003E76D1"/>
    <w:rsid w:val="003E7D26"/>
    <w:rsid w:val="003F10EE"/>
    <w:rsid w:val="003F168F"/>
    <w:rsid w:val="003F22D8"/>
    <w:rsid w:val="003F2574"/>
    <w:rsid w:val="003F25F7"/>
    <w:rsid w:val="003F357B"/>
    <w:rsid w:val="003F37E1"/>
    <w:rsid w:val="003F4023"/>
    <w:rsid w:val="003F40FA"/>
    <w:rsid w:val="003F4AE2"/>
    <w:rsid w:val="003F4F0A"/>
    <w:rsid w:val="003F537D"/>
    <w:rsid w:val="003F5D37"/>
    <w:rsid w:val="003F69A2"/>
    <w:rsid w:val="003F7C81"/>
    <w:rsid w:val="004006DF"/>
    <w:rsid w:val="00400B69"/>
    <w:rsid w:val="004010C5"/>
    <w:rsid w:val="004021C0"/>
    <w:rsid w:val="00402B3B"/>
    <w:rsid w:val="00402FED"/>
    <w:rsid w:val="00404092"/>
    <w:rsid w:val="004040D2"/>
    <w:rsid w:val="004050E6"/>
    <w:rsid w:val="0040515A"/>
    <w:rsid w:val="00405415"/>
    <w:rsid w:val="0040597D"/>
    <w:rsid w:val="00405AFC"/>
    <w:rsid w:val="00406669"/>
    <w:rsid w:val="004066B2"/>
    <w:rsid w:val="0040676C"/>
    <w:rsid w:val="0040750F"/>
    <w:rsid w:val="00407EAE"/>
    <w:rsid w:val="00410654"/>
    <w:rsid w:val="004109FE"/>
    <w:rsid w:val="00410CC1"/>
    <w:rsid w:val="00411185"/>
    <w:rsid w:val="0041160C"/>
    <w:rsid w:val="0041193B"/>
    <w:rsid w:val="004127E6"/>
    <w:rsid w:val="00412AC5"/>
    <w:rsid w:val="004130BF"/>
    <w:rsid w:val="00413542"/>
    <w:rsid w:val="00413ECD"/>
    <w:rsid w:val="00414737"/>
    <w:rsid w:val="004152FD"/>
    <w:rsid w:val="00416986"/>
    <w:rsid w:val="00417E3B"/>
    <w:rsid w:val="00417E51"/>
    <w:rsid w:val="00421269"/>
    <w:rsid w:val="004212F7"/>
    <w:rsid w:val="00421510"/>
    <w:rsid w:val="00421853"/>
    <w:rsid w:val="00421EA9"/>
    <w:rsid w:val="00421EF4"/>
    <w:rsid w:val="00422968"/>
    <w:rsid w:val="00422DA4"/>
    <w:rsid w:val="00423A4E"/>
    <w:rsid w:val="00425170"/>
    <w:rsid w:val="004260DA"/>
    <w:rsid w:val="004261A4"/>
    <w:rsid w:val="0042748C"/>
    <w:rsid w:val="00427B37"/>
    <w:rsid w:val="00427D86"/>
    <w:rsid w:val="00427F2A"/>
    <w:rsid w:val="0043096C"/>
    <w:rsid w:val="00430C45"/>
    <w:rsid w:val="00431325"/>
    <w:rsid w:val="00432237"/>
    <w:rsid w:val="004322E2"/>
    <w:rsid w:val="004330FB"/>
    <w:rsid w:val="00433491"/>
    <w:rsid w:val="004334E0"/>
    <w:rsid w:val="00433699"/>
    <w:rsid w:val="004343E7"/>
    <w:rsid w:val="00434658"/>
    <w:rsid w:val="00434CD6"/>
    <w:rsid w:val="0043508A"/>
    <w:rsid w:val="00435585"/>
    <w:rsid w:val="00435B70"/>
    <w:rsid w:val="00435CEE"/>
    <w:rsid w:val="004375D0"/>
    <w:rsid w:val="00437A97"/>
    <w:rsid w:val="00437B5D"/>
    <w:rsid w:val="004403A3"/>
    <w:rsid w:val="0044169A"/>
    <w:rsid w:val="00441798"/>
    <w:rsid w:val="00441B6A"/>
    <w:rsid w:val="00442EBB"/>
    <w:rsid w:val="004431CC"/>
    <w:rsid w:val="00443602"/>
    <w:rsid w:val="0044370C"/>
    <w:rsid w:val="00443A67"/>
    <w:rsid w:val="00443AFE"/>
    <w:rsid w:val="00443C87"/>
    <w:rsid w:val="0044461E"/>
    <w:rsid w:val="00445438"/>
    <w:rsid w:val="00445841"/>
    <w:rsid w:val="00445C09"/>
    <w:rsid w:val="00446435"/>
    <w:rsid w:val="00447415"/>
    <w:rsid w:val="0045053C"/>
    <w:rsid w:val="0045054A"/>
    <w:rsid w:val="00450AD1"/>
    <w:rsid w:val="0045130B"/>
    <w:rsid w:val="004528DD"/>
    <w:rsid w:val="00452F2B"/>
    <w:rsid w:val="00453DAC"/>
    <w:rsid w:val="00454584"/>
    <w:rsid w:val="0045463F"/>
    <w:rsid w:val="00456413"/>
    <w:rsid w:val="00456B30"/>
    <w:rsid w:val="0045724B"/>
    <w:rsid w:val="00460D07"/>
    <w:rsid w:val="00460DED"/>
    <w:rsid w:val="00461053"/>
    <w:rsid w:val="00461B1D"/>
    <w:rsid w:val="00462504"/>
    <w:rsid w:val="00463C0B"/>
    <w:rsid w:val="004642FE"/>
    <w:rsid w:val="00464E2F"/>
    <w:rsid w:val="0046500F"/>
    <w:rsid w:val="004653E6"/>
    <w:rsid w:val="00465920"/>
    <w:rsid w:val="00465938"/>
    <w:rsid w:val="00465B24"/>
    <w:rsid w:val="00466111"/>
    <w:rsid w:val="00467B5A"/>
    <w:rsid w:val="00470FA5"/>
    <w:rsid w:val="00471929"/>
    <w:rsid w:val="00472EC0"/>
    <w:rsid w:val="00472F37"/>
    <w:rsid w:val="004734A3"/>
    <w:rsid w:val="00474359"/>
    <w:rsid w:val="004744AE"/>
    <w:rsid w:val="00474752"/>
    <w:rsid w:val="00474D84"/>
    <w:rsid w:val="00474FB4"/>
    <w:rsid w:val="00475002"/>
    <w:rsid w:val="0047503F"/>
    <w:rsid w:val="0047564D"/>
    <w:rsid w:val="00475BBC"/>
    <w:rsid w:val="00476228"/>
    <w:rsid w:val="004806D1"/>
    <w:rsid w:val="00480D43"/>
    <w:rsid w:val="00480EFA"/>
    <w:rsid w:val="00481D0F"/>
    <w:rsid w:val="00482089"/>
    <w:rsid w:val="00482B0E"/>
    <w:rsid w:val="004834BD"/>
    <w:rsid w:val="00483558"/>
    <w:rsid w:val="004843B6"/>
    <w:rsid w:val="00484B68"/>
    <w:rsid w:val="00485D93"/>
    <w:rsid w:val="00486209"/>
    <w:rsid w:val="00487B86"/>
    <w:rsid w:val="00487CF0"/>
    <w:rsid w:val="004903A5"/>
    <w:rsid w:val="004906C0"/>
    <w:rsid w:val="00490B7E"/>
    <w:rsid w:val="00490DC4"/>
    <w:rsid w:val="004914EC"/>
    <w:rsid w:val="004918A4"/>
    <w:rsid w:val="00491EE6"/>
    <w:rsid w:val="0049245B"/>
    <w:rsid w:val="004935A1"/>
    <w:rsid w:val="00494812"/>
    <w:rsid w:val="004953D4"/>
    <w:rsid w:val="0049586C"/>
    <w:rsid w:val="004959A1"/>
    <w:rsid w:val="00496BBB"/>
    <w:rsid w:val="00497A67"/>
    <w:rsid w:val="004A03F0"/>
    <w:rsid w:val="004A0B6B"/>
    <w:rsid w:val="004A0EC4"/>
    <w:rsid w:val="004A1059"/>
    <w:rsid w:val="004A1853"/>
    <w:rsid w:val="004A1F26"/>
    <w:rsid w:val="004A4134"/>
    <w:rsid w:val="004A417E"/>
    <w:rsid w:val="004A4580"/>
    <w:rsid w:val="004A4FFA"/>
    <w:rsid w:val="004A544F"/>
    <w:rsid w:val="004A58C6"/>
    <w:rsid w:val="004A745F"/>
    <w:rsid w:val="004B1386"/>
    <w:rsid w:val="004B24BC"/>
    <w:rsid w:val="004B2A89"/>
    <w:rsid w:val="004B365A"/>
    <w:rsid w:val="004B3714"/>
    <w:rsid w:val="004B4DF0"/>
    <w:rsid w:val="004B4FCE"/>
    <w:rsid w:val="004B59AE"/>
    <w:rsid w:val="004B60EE"/>
    <w:rsid w:val="004B69A5"/>
    <w:rsid w:val="004B6F7F"/>
    <w:rsid w:val="004C02FA"/>
    <w:rsid w:val="004C0EC9"/>
    <w:rsid w:val="004C141F"/>
    <w:rsid w:val="004C159B"/>
    <w:rsid w:val="004C3356"/>
    <w:rsid w:val="004C3440"/>
    <w:rsid w:val="004C3B6E"/>
    <w:rsid w:val="004C3C27"/>
    <w:rsid w:val="004C3E46"/>
    <w:rsid w:val="004C419F"/>
    <w:rsid w:val="004C4D3A"/>
    <w:rsid w:val="004C5867"/>
    <w:rsid w:val="004C6341"/>
    <w:rsid w:val="004C65DB"/>
    <w:rsid w:val="004C6F2C"/>
    <w:rsid w:val="004C71F0"/>
    <w:rsid w:val="004C737E"/>
    <w:rsid w:val="004C78D6"/>
    <w:rsid w:val="004D193F"/>
    <w:rsid w:val="004D3276"/>
    <w:rsid w:val="004D34F9"/>
    <w:rsid w:val="004D3519"/>
    <w:rsid w:val="004D3BAE"/>
    <w:rsid w:val="004D428C"/>
    <w:rsid w:val="004D5204"/>
    <w:rsid w:val="004D6681"/>
    <w:rsid w:val="004D6BC5"/>
    <w:rsid w:val="004D7438"/>
    <w:rsid w:val="004D7D09"/>
    <w:rsid w:val="004E1BFB"/>
    <w:rsid w:val="004E2054"/>
    <w:rsid w:val="004E2593"/>
    <w:rsid w:val="004E3233"/>
    <w:rsid w:val="004E3871"/>
    <w:rsid w:val="004E3ABC"/>
    <w:rsid w:val="004E4E70"/>
    <w:rsid w:val="004E5136"/>
    <w:rsid w:val="004E6922"/>
    <w:rsid w:val="004E7880"/>
    <w:rsid w:val="004E79B6"/>
    <w:rsid w:val="004E7A07"/>
    <w:rsid w:val="004E7E17"/>
    <w:rsid w:val="004E7EBD"/>
    <w:rsid w:val="004F0D2B"/>
    <w:rsid w:val="004F0E50"/>
    <w:rsid w:val="004F0E57"/>
    <w:rsid w:val="004F2414"/>
    <w:rsid w:val="004F268A"/>
    <w:rsid w:val="004F272B"/>
    <w:rsid w:val="004F2AB6"/>
    <w:rsid w:val="004F35B2"/>
    <w:rsid w:val="004F3EF3"/>
    <w:rsid w:val="004F40E1"/>
    <w:rsid w:val="004F4264"/>
    <w:rsid w:val="004F4578"/>
    <w:rsid w:val="004F4F58"/>
    <w:rsid w:val="004F524A"/>
    <w:rsid w:val="004F5EE0"/>
    <w:rsid w:val="004F693C"/>
    <w:rsid w:val="004F6D35"/>
    <w:rsid w:val="004F700B"/>
    <w:rsid w:val="005013BE"/>
    <w:rsid w:val="00502539"/>
    <w:rsid w:val="00502649"/>
    <w:rsid w:val="00502C05"/>
    <w:rsid w:val="00503C10"/>
    <w:rsid w:val="00504047"/>
    <w:rsid w:val="00504895"/>
    <w:rsid w:val="00504E05"/>
    <w:rsid w:val="0050523F"/>
    <w:rsid w:val="005062B3"/>
    <w:rsid w:val="00507331"/>
    <w:rsid w:val="005077B5"/>
    <w:rsid w:val="00507DBD"/>
    <w:rsid w:val="00510418"/>
    <w:rsid w:val="005117E3"/>
    <w:rsid w:val="005119A3"/>
    <w:rsid w:val="00511A69"/>
    <w:rsid w:val="0051212E"/>
    <w:rsid w:val="00512496"/>
    <w:rsid w:val="005129E7"/>
    <w:rsid w:val="005130B5"/>
    <w:rsid w:val="005137FF"/>
    <w:rsid w:val="00513E71"/>
    <w:rsid w:val="00514CB9"/>
    <w:rsid w:val="00515B93"/>
    <w:rsid w:val="00516D8F"/>
    <w:rsid w:val="0051737B"/>
    <w:rsid w:val="00517B96"/>
    <w:rsid w:val="00517BAD"/>
    <w:rsid w:val="00517DF3"/>
    <w:rsid w:val="00520BB1"/>
    <w:rsid w:val="00521825"/>
    <w:rsid w:val="00522697"/>
    <w:rsid w:val="00525119"/>
    <w:rsid w:val="0052589D"/>
    <w:rsid w:val="00525BD9"/>
    <w:rsid w:val="00527553"/>
    <w:rsid w:val="00527A2E"/>
    <w:rsid w:val="00530244"/>
    <w:rsid w:val="005307A1"/>
    <w:rsid w:val="00530D90"/>
    <w:rsid w:val="00531976"/>
    <w:rsid w:val="005319F3"/>
    <w:rsid w:val="00531B4F"/>
    <w:rsid w:val="00531DA7"/>
    <w:rsid w:val="005324D2"/>
    <w:rsid w:val="00533065"/>
    <w:rsid w:val="00533078"/>
    <w:rsid w:val="005333B2"/>
    <w:rsid w:val="00533A66"/>
    <w:rsid w:val="00533E88"/>
    <w:rsid w:val="00533FC7"/>
    <w:rsid w:val="00533FFE"/>
    <w:rsid w:val="00535285"/>
    <w:rsid w:val="00535555"/>
    <w:rsid w:val="00535D8C"/>
    <w:rsid w:val="00536990"/>
    <w:rsid w:val="005376F3"/>
    <w:rsid w:val="00537FD5"/>
    <w:rsid w:val="0054049E"/>
    <w:rsid w:val="00540549"/>
    <w:rsid w:val="005415DD"/>
    <w:rsid w:val="0054178E"/>
    <w:rsid w:val="005419F3"/>
    <w:rsid w:val="00543326"/>
    <w:rsid w:val="00543A79"/>
    <w:rsid w:val="005441E0"/>
    <w:rsid w:val="00544AF3"/>
    <w:rsid w:val="00544EB7"/>
    <w:rsid w:val="00545C77"/>
    <w:rsid w:val="005466AA"/>
    <w:rsid w:val="00546941"/>
    <w:rsid w:val="0054711C"/>
    <w:rsid w:val="005473B5"/>
    <w:rsid w:val="00547446"/>
    <w:rsid w:val="0054750B"/>
    <w:rsid w:val="005479A1"/>
    <w:rsid w:val="005503E9"/>
    <w:rsid w:val="005515FB"/>
    <w:rsid w:val="00551B2A"/>
    <w:rsid w:val="00551B5B"/>
    <w:rsid w:val="00552306"/>
    <w:rsid w:val="0055253D"/>
    <w:rsid w:val="005529FE"/>
    <w:rsid w:val="00552AB5"/>
    <w:rsid w:val="0055310C"/>
    <w:rsid w:val="005546EB"/>
    <w:rsid w:val="00554B30"/>
    <w:rsid w:val="00554EB6"/>
    <w:rsid w:val="00554ED9"/>
    <w:rsid w:val="00555227"/>
    <w:rsid w:val="00556641"/>
    <w:rsid w:val="005568B8"/>
    <w:rsid w:val="00556E20"/>
    <w:rsid w:val="00557525"/>
    <w:rsid w:val="005575DC"/>
    <w:rsid w:val="00557D27"/>
    <w:rsid w:val="00560111"/>
    <w:rsid w:val="00561352"/>
    <w:rsid w:val="00562BFC"/>
    <w:rsid w:val="00563931"/>
    <w:rsid w:val="0056425A"/>
    <w:rsid w:val="00564875"/>
    <w:rsid w:val="00565335"/>
    <w:rsid w:val="0056535B"/>
    <w:rsid w:val="00565725"/>
    <w:rsid w:val="00566802"/>
    <w:rsid w:val="00567728"/>
    <w:rsid w:val="005678AA"/>
    <w:rsid w:val="00567F25"/>
    <w:rsid w:val="00570248"/>
    <w:rsid w:val="00571BA6"/>
    <w:rsid w:val="00571DF0"/>
    <w:rsid w:val="00572117"/>
    <w:rsid w:val="005725F2"/>
    <w:rsid w:val="00572643"/>
    <w:rsid w:val="0057356C"/>
    <w:rsid w:val="00573A5E"/>
    <w:rsid w:val="00573DF7"/>
    <w:rsid w:val="00574139"/>
    <w:rsid w:val="005758FF"/>
    <w:rsid w:val="0057595E"/>
    <w:rsid w:val="00576388"/>
    <w:rsid w:val="005765B6"/>
    <w:rsid w:val="0057687F"/>
    <w:rsid w:val="00577161"/>
    <w:rsid w:val="00577700"/>
    <w:rsid w:val="00580CCA"/>
    <w:rsid w:val="0058216F"/>
    <w:rsid w:val="00583240"/>
    <w:rsid w:val="00584168"/>
    <w:rsid w:val="0058477C"/>
    <w:rsid w:val="005856E7"/>
    <w:rsid w:val="00586076"/>
    <w:rsid w:val="005866D8"/>
    <w:rsid w:val="00586716"/>
    <w:rsid w:val="00586D5B"/>
    <w:rsid w:val="00587146"/>
    <w:rsid w:val="005872DE"/>
    <w:rsid w:val="005903C3"/>
    <w:rsid w:val="00590CAC"/>
    <w:rsid w:val="00590EE5"/>
    <w:rsid w:val="00591587"/>
    <w:rsid w:val="00591F8A"/>
    <w:rsid w:val="00592825"/>
    <w:rsid w:val="0059296F"/>
    <w:rsid w:val="00592B0A"/>
    <w:rsid w:val="00593109"/>
    <w:rsid w:val="00593AE9"/>
    <w:rsid w:val="00593B08"/>
    <w:rsid w:val="00594F61"/>
    <w:rsid w:val="00595526"/>
    <w:rsid w:val="005955FF"/>
    <w:rsid w:val="00595EFE"/>
    <w:rsid w:val="005963D0"/>
    <w:rsid w:val="0059654E"/>
    <w:rsid w:val="00596B73"/>
    <w:rsid w:val="00596E73"/>
    <w:rsid w:val="00596EA2"/>
    <w:rsid w:val="005A007B"/>
    <w:rsid w:val="005A06B6"/>
    <w:rsid w:val="005A0800"/>
    <w:rsid w:val="005A0DB4"/>
    <w:rsid w:val="005A1936"/>
    <w:rsid w:val="005A1B24"/>
    <w:rsid w:val="005A321D"/>
    <w:rsid w:val="005A348C"/>
    <w:rsid w:val="005A3B0C"/>
    <w:rsid w:val="005A3C3F"/>
    <w:rsid w:val="005A40B7"/>
    <w:rsid w:val="005A4F18"/>
    <w:rsid w:val="005A5405"/>
    <w:rsid w:val="005A584A"/>
    <w:rsid w:val="005A5DA7"/>
    <w:rsid w:val="005A6844"/>
    <w:rsid w:val="005A7685"/>
    <w:rsid w:val="005A7F78"/>
    <w:rsid w:val="005B01BB"/>
    <w:rsid w:val="005B0715"/>
    <w:rsid w:val="005B1603"/>
    <w:rsid w:val="005B2144"/>
    <w:rsid w:val="005B36AB"/>
    <w:rsid w:val="005B56A4"/>
    <w:rsid w:val="005B57DA"/>
    <w:rsid w:val="005B5AE7"/>
    <w:rsid w:val="005B5C84"/>
    <w:rsid w:val="005B7610"/>
    <w:rsid w:val="005B7B4A"/>
    <w:rsid w:val="005C1609"/>
    <w:rsid w:val="005C1C4C"/>
    <w:rsid w:val="005C27F9"/>
    <w:rsid w:val="005C2960"/>
    <w:rsid w:val="005C35D2"/>
    <w:rsid w:val="005C37C1"/>
    <w:rsid w:val="005C437C"/>
    <w:rsid w:val="005C4528"/>
    <w:rsid w:val="005C4916"/>
    <w:rsid w:val="005C495A"/>
    <w:rsid w:val="005C596F"/>
    <w:rsid w:val="005C606B"/>
    <w:rsid w:val="005C6086"/>
    <w:rsid w:val="005C62F0"/>
    <w:rsid w:val="005C6FD3"/>
    <w:rsid w:val="005C74BA"/>
    <w:rsid w:val="005D0762"/>
    <w:rsid w:val="005D0963"/>
    <w:rsid w:val="005D0C6A"/>
    <w:rsid w:val="005D10B3"/>
    <w:rsid w:val="005D21DC"/>
    <w:rsid w:val="005D34B3"/>
    <w:rsid w:val="005D34FA"/>
    <w:rsid w:val="005D44AF"/>
    <w:rsid w:val="005D45D6"/>
    <w:rsid w:val="005D4C94"/>
    <w:rsid w:val="005D5076"/>
    <w:rsid w:val="005D6044"/>
    <w:rsid w:val="005D61B7"/>
    <w:rsid w:val="005D6C3D"/>
    <w:rsid w:val="005D6EC0"/>
    <w:rsid w:val="005D7222"/>
    <w:rsid w:val="005E0418"/>
    <w:rsid w:val="005E38AF"/>
    <w:rsid w:val="005E4212"/>
    <w:rsid w:val="005E4760"/>
    <w:rsid w:val="005E536E"/>
    <w:rsid w:val="005E591B"/>
    <w:rsid w:val="005F0158"/>
    <w:rsid w:val="005F091B"/>
    <w:rsid w:val="005F10A8"/>
    <w:rsid w:val="005F274D"/>
    <w:rsid w:val="005F3A59"/>
    <w:rsid w:val="005F3FF7"/>
    <w:rsid w:val="005F4096"/>
    <w:rsid w:val="005F4418"/>
    <w:rsid w:val="005F48F5"/>
    <w:rsid w:val="005F6136"/>
    <w:rsid w:val="005F681D"/>
    <w:rsid w:val="005F7543"/>
    <w:rsid w:val="005F760E"/>
    <w:rsid w:val="005F7F39"/>
    <w:rsid w:val="005F7FE9"/>
    <w:rsid w:val="00600ED4"/>
    <w:rsid w:val="00603450"/>
    <w:rsid w:val="00603F17"/>
    <w:rsid w:val="0060492B"/>
    <w:rsid w:val="0060499A"/>
    <w:rsid w:val="00605431"/>
    <w:rsid w:val="0060544A"/>
    <w:rsid w:val="00606743"/>
    <w:rsid w:val="00607322"/>
    <w:rsid w:val="0060746D"/>
    <w:rsid w:val="00610389"/>
    <w:rsid w:val="00610E44"/>
    <w:rsid w:val="0061100F"/>
    <w:rsid w:val="00611180"/>
    <w:rsid w:val="00611D41"/>
    <w:rsid w:val="00612740"/>
    <w:rsid w:val="00613140"/>
    <w:rsid w:val="0061337A"/>
    <w:rsid w:val="00613BD9"/>
    <w:rsid w:val="00613C6C"/>
    <w:rsid w:val="00613CEE"/>
    <w:rsid w:val="0061475E"/>
    <w:rsid w:val="00614A63"/>
    <w:rsid w:val="00614A7E"/>
    <w:rsid w:val="00614CA0"/>
    <w:rsid w:val="00615518"/>
    <w:rsid w:val="00615894"/>
    <w:rsid w:val="00615ECF"/>
    <w:rsid w:val="0061692A"/>
    <w:rsid w:val="00616C6F"/>
    <w:rsid w:val="00617E4A"/>
    <w:rsid w:val="0062009C"/>
    <w:rsid w:val="006205A4"/>
    <w:rsid w:val="00620660"/>
    <w:rsid w:val="00620B46"/>
    <w:rsid w:val="00620CD3"/>
    <w:rsid w:val="00621AFA"/>
    <w:rsid w:val="00622E72"/>
    <w:rsid w:val="00623B2D"/>
    <w:rsid w:val="00623C2F"/>
    <w:rsid w:val="00623D7B"/>
    <w:rsid w:val="006242AA"/>
    <w:rsid w:val="0062528B"/>
    <w:rsid w:val="006256BE"/>
    <w:rsid w:val="00625E5D"/>
    <w:rsid w:val="00625FD1"/>
    <w:rsid w:val="00626121"/>
    <w:rsid w:val="006267DD"/>
    <w:rsid w:val="006273BE"/>
    <w:rsid w:val="00627F30"/>
    <w:rsid w:val="00630139"/>
    <w:rsid w:val="00631EAF"/>
    <w:rsid w:val="0063397E"/>
    <w:rsid w:val="0063469F"/>
    <w:rsid w:val="00634ADE"/>
    <w:rsid w:val="00634E40"/>
    <w:rsid w:val="00635BD3"/>
    <w:rsid w:val="006364DC"/>
    <w:rsid w:val="00636A5B"/>
    <w:rsid w:val="0063782A"/>
    <w:rsid w:val="00637CBA"/>
    <w:rsid w:val="00637D98"/>
    <w:rsid w:val="0064029C"/>
    <w:rsid w:val="006406FB"/>
    <w:rsid w:val="00641113"/>
    <w:rsid w:val="00641336"/>
    <w:rsid w:val="00641E0A"/>
    <w:rsid w:val="00644896"/>
    <w:rsid w:val="006450F6"/>
    <w:rsid w:val="00645C87"/>
    <w:rsid w:val="00645D65"/>
    <w:rsid w:val="00645DBD"/>
    <w:rsid w:val="0064613D"/>
    <w:rsid w:val="0064797E"/>
    <w:rsid w:val="00651203"/>
    <w:rsid w:val="00652965"/>
    <w:rsid w:val="00652B13"/>
    <w:rsid w:val="00652FFD"/>
    <w:rsid w:val="00653165"/>
    <w:rsid w:val="00653F45"/>
    <w:rsid w:val="00654304"/>
    <w:rsid w:val="00655119"/>
    <w:rsid w:val="006554E8"/>
    <w:rsid w:val="0065559A"/>
    <w:rsid w:val="006561BC"/>
    <w:rsid w:val="006564AD"/>
    <w:rsid w:val="00656657"/>
    <w:rsid w:val="00656958"/>
    <w:rsid w:val="0066039C"/>
    <w:rsid w:val="00660BAF"/>
    <w:rsid w:val="006615AD"/>
    <w:rsid w:val="006616BE"/>
    <w:rsid w:val="00661A07"/>
    <w:rsid w:val="00662E55"/>
    <w:rsid w:val="00664279"/>
    <w:rsid w:val="006652CB"/>
    <w:rsid w:val="006653E5"/>
    <w:rsid w:val="006655A2"/>
    <w:rsid w:val="00665730"/>
    <w:rsid w:val="00666120"/>
    <w:rsid w:val="006662C0"/>
    <w:rsid w:val="006662D4"/>
    <w:rsid w:val="006664EC"/>
    <w:rsid w:val="00666571"/>
    <w:rsid w:val="0066703C"/>
    <w:rsid w:val="0066731A"/>
    <w:rsid w:val="00667A9E"/>
    <w:rsid w:val="00671444"/>
    <w:rsid w:val="00671871"/>
    <w:rsid w:val="00671C68"/>
    <w:rsid w:val="00671EB1"/>
    <w:rsid w:val="006723A6"/>
    <w:rsid w:val="00672E61"/>
    <w:rsid w:val="00672E6B"/>
    <w:rsid w:val="00674DF9"/>
    <w:rsid w:val="00675798"/>
    <w:rsid w:val="00675CB5"/>
    <w:rsid w:val="00676027"/>
    <w:rsid w:val="00676CA7"/>
    <w:rsid w:val="00677324"/>
    <w:rsid w:val="00677979"/>
    <w:rsid w:val="00677AFA"/>
    <w:rsid w:val="0068196C"/>
    <w:rsid w:val="00681A81"/>
    <w:rsid w:val="00682320"/>
    <w:rsid w:val="00682809"/>
    <w:rsid w:val="00682CE1"/>
    <w:rsid w:val="006834B6"/>
    <w:rsid w:val="0068516F"/>
    <w:rsid w:val="00685A56"/>
    <w:rsid w:val="00686117"/>
    <w:rsid w:val="00686B32"/>
    <w:rsid w:val="00686BD7"/>
    <w:rsid w:val="00687C72"/>
    <w:rsid w:val="00687E79"/>
    <w:rsid w:val="0069003A"/>
    <w:rsid w:val="00690921"/>
    <w:rsid w:val="00692B72"/>
    <w:rsid w:val="00692C71"/>
    <w:rsid w:val="0069431F"/>
    <w:rsid w:val="00694350"/>
    <w:rsid w:val="00694D63"/>
    <w:rsid w:val="00694FE3"/>
    <w:rsid w:val="00695546"/>
    <w:rsid w:val="006957B1"/>
    <w:rsid w:val="00695A4D"/>
    <w:rsid w:val="00696A0E"/>
    <w:rsid w:val="00697657"/>
    <w:rsid w:val="00697CC8"/>
    <w:rsid w:val="00697F6A"/>
    <w:rsid w:val="006A0718"/>
    <w:rsid w:val="006A0A7F"/>
    <w:rsid w:val="006A1088"/>
    <w:rsid w:val="006A1260"/>
    <w:rsid w:val="006A127E"/>
    <w:rsid w:val="006A1E5A"/>
    <w:rsid w:val="006A2D7E"/>
    <w:rsid w:val="006A33EA"/>
    <w:rsid w:val="006A3889"/>
    <w:rsid w:val="006A4C2B"/>
    <w:rsid w:val="006A5527"/>
    <w:rsid w:val="006A5AE4"/>
    <w:rsid w:val="006A5C86"/>
    <w:rsid w:val="006A5CCC"/>
    <w:rsid w:val="006A5CFB"/>
    <w:rsid w:val="006A5E25"/>
    <w:rsid w:val="006A678F"/>
    <w:rsid w:val="006A71FA"/>
    <w:rsid w:val="006B01D8"/>
    <w:rsid w:val="006B0D20"/>
    <w:rsid w:val="006B1D2E"/>
    <w:rsid w:val="006B2B13"/>
    <w:rsid w:val="006B2C10"/>
    <w:rsid w:val="006B2EA0"/>
    <w:rsid w:val="006B3BE9"/>
    <w:rsid w:val="006B51AE"/>
    <w:rsid w:val="006B543B"/>
    <w:rsid w:val="006B5C1A"/>
    <w:rsid w:val="006B637F"/>
    <w:rsid w:val="006B66A9"/>
    <w:rsid w:val="006B6E45"/>
    <w:rsid w:val="006B7200"/>
    <w:rsid w:val="006B73B9"/>
    <w:rsid w:val="006B760D"/>
    <w:rsid w:val="006B7B63"/>
    <w:rsid w:val="006C01F9"/>
    <w:rsid w:val="006C0468"/>
    <w:rsid w:val="006C08FC"/>
    <w:rsid w:val="006C0A77"/>
    <w:rsid w:val="006C0F07"/>
    <w:rsid w:val="006C1393"/>
    <w:rsid w:val="006C1AE2"/>
    <w:rsid w:val="006C1C03"/>
    <w:rsid w:val="006C2AD5"/>
    <w:rsid w:val="006C372F"/>
    <w:rsid w:val="006C3E68"/>
    <w:rsid w:val="006C409F"/>
    <w:rsid w:val="006C44A1"/>
    <w:rsid w:val="006C46CE"/>
    <w:rsid w:val="006C4C96"/>
    <w:rsid w:val="006C5430"/>
    <w:rsid w:val="006C5725"/>
    <w:rsid w:val="006C5892"/>
    <w:rsid w:val="006C6928"/>
    <w:rsid w:val="006C7057"/>
    <w:rsid w:val="006C728C"/>
    <w:rsid w:val="006D081F"/>
    <w:rsid w:val="006D0FE6"/>
    <w:rsid w:val="006D285D"/>
    <w:rsid w:val="006D2978"/>
    <w:rsid w:val="006D2A31"/>
    <w:rsid w:val="006D2B64"/>
    <w:rsid w:val="006D2D10"/>
    <w:rsid w:val="006D306E"/>
    <w:rsid w:val="006D34BD"/>
    <w:rsid w:val="006D4106"/>
    <w:rsid w:val="006D42AF"/>
    <w:rsid w:val="006D49E3"/>
    <w:rsid w:val="006D523E"/>
    <w:rsid w:val="006D5A40"/>
    <w:rsid w:val="006D76C4"/>
    <w:rsid w:val="006D78DE"/>
    <w:rsid w:val="006D7C6E"/>
    <w:rsid w:val="006D7E68"/>
    <w:rsid w:val="006E082C"/>
    <w:rsid w:val="006E0FCA"/>
    <w:rsid w:val="006E1B53"/>
    <w:rsid w:val="006E2714"/>
    <w:rsid w:val="006E2D47"/>
    <w:rsid w:val="006E4503"/>
    <w:rsid w:val="006E559D"/>
    <w:rsid w:val="006E5EB6"/>
    <w:rsid w:val="006E6137"/>
    <w:rsid w:val="006E6B3E"/>
    <w:rsid w:val="006E6ECF"/>
    <w:rsid w:val="006E7443"/>
    <w:rsid w:val="006E7A3B"/>
    <w:rsid w:val="006E7C74"/>
    <w:rsid w:val="006F263A"/>
    <w:rsid w:val="006F2C45"/>
    <w:rsid w:val="006F3FC8"/>
    <w:rsid w:val="006F4009"/>
    <w:rsid w:val="006F4559"/>
    <w:rsid w:val="006F53EE"/>
    <w:rsid w:val="006F54C6"/>
    <w:rsid w:val="006F5933"/>
    <w:rsid w:val="006F5DF2"/>
    <w:rsid w:val="006F6E1A"/>
    <w:rsid w:val="00701489"/>
    <w:rsid w:val="00702E1E"/>
    <w:rsid w:val="00703545"/>
    <w:rsid w:val="0070387A"/>
    <w:rsid w:val="007039CA"/>
    <w:rsid w:val="00703CF1"/>
    <w:rsid w:val="00704CF5"/>
    <w:rsid w:val="00705615"/>
    <w:rsid w:val="007056B8"/>
    <w:rsid w:val="00706379"/>
    <w:rsid w:val="0070653A"/>
    <w:rsid w:val="00706EC5"/>
    <w:rsid w:val="00706F57"/>
    <w:rsid w:val="0070757B"/>
    <w:rsid w:val="007079FB"/>
    <w:rsid w:val="00710742"/>
    <w:rsid w:val="007108CA"/>
    <w:rsid w:val="007109D3"/>
    <w:rsid w:val="00710CE8"/>
    <w:rsid w:val="00711213"/>
    <w:rsid w:val="00711ACD"/>
    <w:rsid w:val="007120D9"/>
    <w:rsid w:val="007126A1"/>
    <w:rsid w:val="007135DA"/>
    <w:rsid w:val="0071369F"/>
    <w:rsid w:val="0071381E"/>
    <w:rsid w:val="007139A0"/>
    <w:rsid w:val="007143ED"/>
    <w:rsid w:val="00714F6D"/>
    <w:rsid w:val="007155E8"/>
    <w:rsid w:val="007158BC"/>
    <w:rsid w:val="00715E6C"/>
    <w:rsid w:val="00716D92"/>
    <w:rsid w:val="0072011F"/>
    <w:rsid w:val="00720356"/>
    <w:rsid w:val="007214F7"/>
    <w:rsid w:val="0072342C"/>
    <w:rsid w:val="007237B1"/>
    <w:rsid w:val="0072465E"/>
    <w:rsid w:val="00724981"/>
    <w:rsid w:val="007253C1"/>
    <w:rsid w:val="0072547C"/>
    <w:rsid w:val="00726461"/>
    <w:rsid w:val="007268DB"/>
    <w:rsid w:val="007269C9"/>
    <w:rsid w:val="00726B37"/>
    <w:rsid w:val="00730322"/>
    <w:rsid w:val="007303A2"/>
    <w:rsid w:val="0073055C"/>
    <w:rsid w:val="00730815"/>
    <w:rsid w:val="00730827"/>
    <w:rsid w:val="00730E26"/>
    <w:rsid w:val="007314AC"/>
    <w:rsid w:val="007315F2"/>
    <w:rsid w:val="0073167B"/>
    <w:rsid w:val="00731E8C"/>
    <w:rsid w:val="00731FDC"/>
    <w:rsid w:val="00732728"/>
    <w:rsid w:val="00732F3C"/>
    <w:rsid w:val="00733719"/>
    <w:rsid w:val="007341C0"/>
    <w:rsid w:val="00734D8B"/>
    <w:rsid w:val="00734DF4"/>
    <w:rsid w:val="0073527E"/>
    <w:rsid w:val="00735664"/>
    <w:rsid w:val="00735C63"/>
    <w:rsid w:val="00735E95"/>
    <w:rsid w:val="00736BA1"/>
    <w:rsid w:val="00736D22"/>
    <w:rsid w:val="00737F9C"/>
    <w:rsid w:val="00740AF6"/>
    <w:rsid w:val="00741038"/>
    <w:rsid w:val="00741B02"/>
    <w:rsid w:val="00743424"/>
    <w:rsid w:val="00743537"/>
    <w:rsid w:val="00744A18"/>
    <w:rsid w:val="00744AAA"/>
    <w:rsid w:val="00744E42"/>
    <w:rsid w:val="0074610B"/>
    <w:rsid w:val="00746CDD"/>
    <w:rsid w:val="00746D7A"/>
    <w:rsid w:val="007478B5"/>
    <w:rsid w:val="0075072A"/>
    <w:rsid w:val="0075090D"/>
    <w:rsid w:val="0075099B"/>
    <w:rsid w:val="00751571"/>
    <w:rsid w:val="007515E1"/>
    <w:rsid w:val="007515E5"/>
    <w:rsid w:val="00751B24"/>
    <w:rsid w:val="0075229D"/>
    <w:rsid w:val="007522BF"/>
    <w:rsid w:val="00752784"/>
    <w:rsid w:val="007527F4"/>
    <w:rsid w:val="00752A34"/>
    <w:rsid w:val="00753B15"/>
    <w:rsid w:val="00754639"/>
    <w:rsid w:val="007555DC"/>
    <w:rsid w:val="00755B51"/>
    <w:rsid w:val="00756277"/>
    <w:rsid w:val="0075774C"/>
    <w:rsid w:val="00757A75"/>
    <w:rsid w:val="0076016E"/>
    <w:rsid w:val="007610AF"/>
    <w:rsid w:val="00761455"/>
    <w:rsid w:val="00761792"/>
    <w:rsid w:val="007621D7"/>
    <w:rsid w:val="00762455"/>
    <w:rsid w:val="00763E70"/>
    <w:rsid w:val="00765D0C"/>
    <w:rsid w:val="0076718E"/>
    <w:rsid w:val="00767328"/>
    <w:rsid w:val="007677F3"/>
    <w:rsid w:val="0076780E"/>
    <w:rsid w:val="00767CB9"/>
    <w:rsid w:val="0077000A"/>
    <w:rsid w:val="0077011D"/>
    <w:rsid w:val="007706D8"/>
    <w:rsid w:val="00770EDD"/>
    <w:rsid w:val="00771556"/>
    <w:rsid w:val="00771B09"/>
    <w:rsid w:val="00771B50"/>
    <w:rsid w:val="00773C0A"/>
    <w:rsid w:val="00775840"/>
    <w:rsid w:val="00776314"/>
    <w:rsid w:val="00776E51"/>
    <w:rsid w:val="007771DD"/>
    <w:rsid w:val="0077756F"/>
    <w:rsid w:val="00781793"/>
    <w:rsid w:val="00781991"/>
    <w:rsid w:val="007827E3"/>
    <w:rsid w:val="00782A22"/>
    <w:rsid w:val="00782B06"/>
    <w:rsid w:val="00782E75"/>
    <w:rsid w:val="00782F9C"/>
    <w:rsid w:val="00783543"/>
    <w:rsid w:val="00783CC1"/>
    <w:rsid w:val="00784E69"/>
    <w:rsid w:val="00785E90"/>
    <w:rsid w:val="00786DE6"/>
    <w:rsid w:val="00787139"/>
    <w:rsid w:val="00787A3A"/>
    <w:rsid w:val="00787D9F"/>
    <w:rsid w:val="00790282"/>
    <w:rsid w:val="0079078D"/>
    <w:rsid w:val="007915EF"/>
    <w:rsid w:val="00792117"/>
    <w:rsid w:val="00792B18"/>
    <w:rsid w:val="0079337A"/>
    <w:rsid w:val="007933CE"/>
    <w:rsid w:val="00793438"/>
    <w:rsid w:val="0079347A"/>
    <w:rsid w:val="0079495A"/>
    <w:rsid w:val="00794C55"/>
    <w:rsid w:val="007957B2"/>
    <w:rsid w:val="00795EE3"/>
    <w:rsid w:val="00795F72"/>
    <w:rsid w:val="00796E53"/>
    <w:rsid w:val="00797655"/>
    <w:rsid w:val="007977AF"/>
    <w:rsid w:val="007A0534"/>
    <w:rsid w:val="007A0B75"/>
    <w:rsid w:val="007A0F53"/>
    <w:rsid w:val="007A3214"/>
    <w:rsid w:val="007A3BAA"/>
    <w:rsid w:val="007A3DB4"/>
    <w:rsid w:val="007A4EDE"/>
    <w:rsid w:val="007A5144"/>
    <w:rsid w:val="007A58BA"/>
    <w:rsid w:val="007A5921"/>
    <w:rsid w:val="007A699B"/>
    <w:rsid w:val="007A7197"/>
    <w:rsid w:val="007A7592"/>
    <w:rsid w:val="007A7AEC"/>
    <w:rsid w:val="007B008B"/>
    <w:rsid w:val="007B0098"/>
    <w:rsid w:val="007B15E7"/>
    <w:rsid w:val="007B174A"/>
    <w:rsid w:val="007B1946"/>
    <w:rsid w:val="007B2408"/>
    <w:rsid w:val="007B372A"/>
    <w:rsid w:val="007B4A58"/>
    <w:rsid w:val="007B51F4"/>
    <w:rsid w:val="007B5448"/>
    <w:rsid w:val="007B5A66"/>
    <w:rsid w:val="007B6219"/>
    <w:rsid w:val="007B6237"/>
    <w:rsid w:val="007B6B0A"/>
    <w:rsid w:val="007B6C61"/>
    <w:rsid w:val="007B776C"/>
    <w:rsid w:val="007C0642"/>
    <w:rsid w:val="007C0D80"/>
    <w:rsid w:val="007C202E"/>
    <w:rsid w:val="007C231A"/>
    <w:rsid w:val="007C2602"/>
    <w:rsid w:val="007C26B3"/>
    <w:rsid w:val="007C3C28"/>
    <w:rsid w:val="007C3FBB"/>
    <w:rsid w:val="007C4A02"/>
    <w:rsid w:val="007C6034"/>
    <w:rsid w:val="007C62B6"/>
    <w:rsid w:val="007C7069"/>
    <w:rsid w:val="007C71CF"/>
    <w:rsid w:val="007C79A9"/>
    <w:rsid w:val="007D0025"/>
    <w:rsid w:val="007D03DB"/>
    <w:rsid w:val="007D0686"/>
    <w:rsid w:val="007D0F36"/>
    <w:rsid w:val="007D1304"/>
    <w:rsid w:val="007D1E7F"/>
    <w:rsid w:val="007D1F69"/>
    <w:rsid w:val="007D2560"/>
    <w:rsid w:val="007D2DB1"/>
    <w:rsid w:val="007D3803"/>
    <w:rsid w:val="007D385C"/>
    <w:rsid w:val="007D3C22"/>
    <w:rsid w:val="007D634A"/>
    <w:rsid w:val="007D6F2C"/>
    <w:rsid w:val="007D7660"/>
    <w:rsid w:val="007D78D2"/>
    <w:rsid w:val="007D78F4"/>
    <w:rsid w:val="007E11C4"/>
    <w:rsid w:val="007E12DB"/>
    <w:rsid w:val="007E3387"/>
    <w:rsid w:val="007E3409"/>
    <w:rsid w:val="007E3C4F"/>
    <w:rsid w:val="007E4746"/>
    <w:rsid w:val="007E5B36"/>
    <w:rsid w:val="007E6393"/>
    <w:rsid w:val="007E651E"/>
    <w:rsid w:val="007E6A39"/>
    <w:rsid w:val="007E79E6"/>
    <w:rsid w:val="007E7CC1"/>
    <w:rsid w:val="007F07FE"/>
    <w:rsid w:val="007F0826"/>
    <w:rsid w:val="007F1059"/>
    <w:rsid w:val="007F19B0"/>
    <w:rsid w:val="007F3224"/>
    <w:rsid w:val="007F3A9A"/>
    <w:rsid w:val="007F3AA6"/>
    <w:rsid w:val="007F44FD"/>
    <w:rsid w:val="007F461B"/>
    <w:rsid w:val="007F4CBC"/>
    <w:rsid w:val="007F52FB"/>
    <w:rsid w:val="007F5E76"/>
    <w:rsid w:val="007F61A5"/>
    <w:rsid w:val="007F6439"/>
    <w:rsid w:val="007F6BB5"/>
    <w:rsid w:val="007F719C"/>
    <w:rsid w:val="008002CC"/>
    <w:rsid w:val="008017AD"/>
    <w:rsid w:val="00801FE6"/>
    <w:rsid w:val="0080219A"/>
    <w:rsid w:val="00802CCA"/>
    <w:rsid w:val="00802FA0"/>
    <w:rsid w:val="0080357E"/>
    <w:rsid w:val="00804DF4"/>
    <w:rsid w:val="00805100"/>
    <w:rsid w:val="0080525F"/>
    <w:rsid w:val="00807B1F"/>
    <w:rsid w:val="00810B62"/>
    <w:rsid w:val="00810EE5"/>
    <w:rsid w:val="00811CFC"/>
    <w:rsid w:val="00811FA6"/>
    <w:rsid w:val="008126DE"/>
    <w:rsid w:val="00812C93"/>
    <w:rsid w:val="008132FB"/>
    <w:rsid w:val="00813A1D"/>
    <w:rsid w:val="0081510D"/>
    <w:rsid w:val="00815606"/>
    <w:rsid w:val="00815B4D"/>
    <w:rsid w:val="00815B98"/>
    <w:rsid w:val="00815D52"/>
    <w:rsid w:val="00815EDE"/>
    <w:rsid w:val="00816024"/>
    <w:rsid w:val="00816DCD"/>
    <w:rsid w:val="00817391"/>
    <w:rsid w:val="008174CB"/>
    <w:rsid w:val="008175E3"/>
    <w:rsid w:val="00817B6F"/>
    <w:rsid w:val="0082020A"/>
    <w:rsid w:val="0082034B"/>
    <w:rsid w:val="00820655"/>
    <w:rsid w:val="00820AE9"/>
    <w:rsid w:val="00821609"/>
    <w:rsid w:val="00821844"/>
    <w:rsid w:val="00821A06"/>
    <w:rsid w:val="00821A78"/>
    <w:rsid w:val="00821F5E"/>
    <w:rsid w:val="0082328A"/>
    <w:rsid w:val="008232E4"/>
    <w:rsid w:val="008233B1"/>
    <w:rsid w:val="00824763"/>
    <w:rsid w:val="008247A8"/>
    <w:rsid w:val="00824A0D"/>
    <w:rsid w:val="008250AC"/>
    <w:rsid w:val="0082537A"/>
    <w:rsid w:val="00826E57"/>
    <w:rsid w:val="008271FD"/>
    <w:rsid w:val="00827A25"/>
    <w:rsid w:val="00827A7A"/>
    <w:rsid w:val="00827C1A"/>
    <w:rsid w:val="0083003D"/>
    <w:rsid w:val="00830D6B"/>
    <w:rsid w:val="00831068"/>
    <w:rsid w:val="008326B8"/>
    <w:rsid w:val="00832E48"/>
    <w:rsid w:val="00832E70"/>
    <w:rsid w:val="00833615"/>
    <w:rsid w:val="00833DFE"/>
    <w:rsid w:val="00833EF3"/>
    <w:rsid w:val="00833EF6"/>
    <w:rsid w:val="00834B04"/>
    <w:rsid w:val="00835047"/>
    <w:rsid w:val="00836042"/>
    <w:rsid w:val="0083622F"/>
    <w:rsid w:val="00836407"/>
    <w:rsid w:val="00836E1B"/>
    <w:rsid w:val="00836FA8"/>
    <w:rsid w:val="008370A6"/>
    <w:rsid w:val="0083735A"/>
    <w:rsid w:val="0083740B"/>
    <w:rsid w:val="008374F2"/>
    <w:rsid w:val="0084186E"/>
    <w:rsid w:val="00841ACB"/>
    <w:rsid w:val="00841C4F"/>
    <w:rsid w:val="008422FE"/>
    <w:rsid w:val="0084243E"/>
    <w:rsid w:val="008429DD"/>
    <w:rsid w:val="0084370B"/>
    <w:rsid w:val="00843FE8"/>
    <w:rsid w:val="008441D4"/>
    <w:rsid w:val="00844432"/>
    <w:rsid w:val="00845895"/>
    <w:rsid w:val="00845B38"/>
    <w:rsid w:val="00845D9D"/>
    <w:rsid w:val="0085028B"/>
    <w:rsid w:val="00850713"/>
    <w:rsid w:val="00850D58"/>
    <w:rsid w:val="008514BB"/>
    <w:rsid w:val="00851CDA"/>
    <w:rsid w:val="008533C1"/>
    <w:rsid w:val="008533FA"/>
    <w:rsid w:val="008535A6"/>
    <w:rsid w:val="008537D5"/>
    <w:rsid w:val="00853AFE"/>
    <w:rsid w:val="00854575"/>
    <w:rsid w:val="0085476F"/>
    <w:rsid w:val="00855F96"/>
    <w:rsid w:val="008561B9"/>
    <w:rsid w:val="0085627C"/>
    <w:rsid w:val="00857043"/>
    <w:rsid w:val="008574D4"/>
    <w:rsid w:val="00857C26"/>
    <w:rsid w:val="00860E18"/>
    <w:rsid w:val="00860F13"/>
    <w:rsid w:val="0086116D"/>
    <w:rsid w:val="00861D6A"/>
    <w:rsid w:val="00862530"/>
    <w:rsid w:val="0086382E"/>
    <w:rsid w:val="008638A2"/>
    <w:rsid w:val="00863AFB"/>
    <w:rsid w:val="00864739"/>
    <w:rsid w:val="008653F2"/>
    <w:rsid w:val="008656A1"/>
    <w:rsid w:val="00867A11"/>
    <w:rsid w:val="00867AC5"/>
    <w:rsid w:val="008707EB"/>
    <w:rsid w:val="008721D1"/>
    <w:rsid w:val="00872A55"/>
    <w:rsid w:val="00872C50"/>
    <w:rsid w:val="008730A8"/>
    <w:rsid w:val="00873613"/>
    <w:rsid w:val="00873D14"/>
    <w:rsid w:val="0087444E"/>
    <w:rsid w:val="008744F7"/>
    <w:rsid w:val="0087498D"/>
    <w:rsid w:val="00874A04"/>
    <w:rsid w:val="00876424"/>
    <w:rsid w:val="00876DD4"/>
    <w:rsid w:val="00876F7D"/>
    <w:rsid w:val="008771D1"/>
    <w:rsid w:val="00877250"/>
    <w:rsid w:val="00877D6D"/>
    <w:rsid w:val="00880DF7"/>
    <w:rsid w:val="0088302C"/>
    <w:rsid w:val="008842D8"/>
    <w:rsid w:val="00884609"/>
    <w:rsid w:val="00884AC7"/>
    <w:rsid w:val="00885304"/>
    <w:rsid w:val="00885CB2"/>
    <w:rsid w:val="00885F6A"/>
    <w:rsid w:val="008860C8"/>
    <w:rsid w:val="00886227"/>
    <w:rsid w:val="008865A0"/>
    <w:rsid w:val="00886AED"/>
    <w:rsid w:val="00886CF8"/>
    <w:rsid w:val="00887D7D"/>
    <w:rsid w:val="00890088"/>
    <w:rsid w:val="008902A1"/>
    <w:rsid w:val="00890A76"/>
    <w:rsid w:val="00891E88"/>
    <w:rsid w:val="0089234B"/>
    <w:rsid w:val="00892E6B"/>
    <w:rsid w:val="00892F53"/>
    <w:rsid w:val="0089353E"/>
    <w:rsid w:val="00893CD4"/>
    <w:rsid w:val="00894171"/>
    <w:rsid w:val="00894AC2"/>
    <w:rsid w:val="00894D46"/>
    <w:rsid w:val="008951ED"/>
    <w:rsid w:val="00896012"/>
    <w:rsid w:val="008960FA"/>
    <w:rsid w:val="00896B61"/>
    <w:rsid w:val="00896C38"/>
    <w:rsid w:val="00896FE1"/>
    <w:rsid w:val="00897AC8"/>
    <w:rsid w:val="00897C97"/>
    <w:rsid w:val="00897E43"/>
    <w:rsid w:val="008A0357"/>
    <w:rsid w:val="008A06AB"/>
    <w:rsid w:val="008A085D"/>
    <w:rsid w:val="008A0E4D"/>
    <w:rsid w:val="008A1DBF"/>
    <w:rsid w:val="008A238A"/>
    <w:rsid w:val="008A29B4"/>
    <w:rsid w:val="008A2D92"/>
    <w:rsid w:val="008A43CF"/>
    <w:rsid w:val="008A5181"/>
    <w:rsid w:val="008A57A9"/>
    <w:rsid w:val="008A5C17"/>
    <w:rsid w:val="008A7066"/>
    <w:rsid w:val="008A7EA6"/>
    <w:rsid w:val="008B07FF"/>
    <w:rsid w:val="008B1524"/>
    <w:rsid w:val="008B1B63"/>
    <w:rsid w:val="008B21E6"/>
    <w:rsid w:val="008B2A3F"/>
    <w:rsid w:val="008B2CBC"/>
    <w:rsid w:val="008B3597"/>
    <w:rsid w:val="008B3A58"/>
    <w:rsid w:val="008B404B"/>
    <w:rsid w:val="008B4412"/>
    <w:rsid w:val="008B49BE"/>
    <w:rsid w:val="008B4F99"/>
    <w:rsid w:val="008B59B2"/>
    <w:rsid w:val="008B5BB5"/>
    <w:rsid w:val="008B5C90"/>
    <w:rsid w:val="008B5D4A"/>
    <w:rsid w:val="008B6753"/>
    <w:rsid w:val="008B735D"/>
    <w:rsid w:val="008B754F"/>
    <w:rsid w:val="008C03A8"/>
    <w:rsid w:val="008C056C"/>
    <w:rsid w:val="008C1AEE"/>
    <w:rsid w:val="008C1E8A"/>
    <w:rsid w:val="008C2395"/>
    <w:rsid w:val="008C359D"/>
    <w:rsid w:val="008C3D3C"/>
    <w:rsid w:val="008C3E10"/>
    <w:rsid w:val="008C55CB"/>
    <w:rsid w:val="008C5638"/>
    <w:rsid w:val="008C5686"/>
    <w:rsid w:val="008C6331"/>
    <w:rsid w:val="008C6AAD"/>
    <w:rsid w:val="008C6F5D"/>
    <w:rsid w:val="008C7012"/>
    <w:rsid w:val="008C7D2A"/>
    <w:rsid w:val="008D0237"/>
    <w:rsid w:val="008D0645"/>
    <w:rsid w:val="008D08F1"/>
    <w:rsid w:val="008D0B6E"/>
    <w:rsid w:val="008D1208"/>
    <w:rsid w:val="008D1588"/>
    <w:rsid w:val="008D1BD1"/>
    <w:rsid w:val="008D1FF2"/>
    <w:rsid w:val="008D2213"/>
    <w:rsid w:val="008D2EDD"/>
    <w:rsid w:val="008D3A56"/>
    <w:rsid w:val="008D4340"/>
    <w:rsid w:val="008D6C8D"/>
    <w:rsid w:val="008E14DA"/>
    <w:rsid w:val="008E2CC0"/>
    <w:rsid w:val="008E336A"/>
    <w:rsid w:val="008E41AC"/>
    <w:rsid w:val="008E463C"/>
    <w:rsid w:val="008E50A3"/>
    <w:rsid w:val="008E6048"/>
    <w:rsid w:val="008E6C12"/>
    <w:rsid w:val="008E7340"/>
    <w:rsid w:val="008E7F37"/>
    <w:rsid w:val="008F15A0"/>
    <w:rsid w:val="008F1AAD"/>
    <w:rsid w:val="008F253B"/>
    <w:rsid w:val="008F3301"/>
    <w:rsid w:val="008F40DF"/>
    <w:rsid w:val="008F5342"/>
    <w:rsid w:val="008F6282"/>
    <w:rsid w:val="008F6318"/>
    <w:rsid w:val="008F65C7"/>
    <w:rsid w:val="008F73CF"/>
    <w:rsid w:val="008F758D"/>
    <w:rsid w:val="008F7B6C"/>
    <w:rsid w:val="008F7DFF"/>
    <w:rsid w:val="008F7E8A"/>
    <w:rsid w:val="00900141"/>
    <w:rsid w:val="0090036E"/>
    <w:rsid w:val="009007ED"/>
    <w:rsid w:val="00900F36"/>
    <w:rsid w:val="00901839"/>
    <w:rsid w:val="009018E3"/>
    <w:rsid w:val="00902293"/>
    <w:rsid w:val="00902346"/>
    <w:rsid w:val="009024E2"/>
    <w:rsid w:val="0090284C"/>
    <w:rsid w:val="00902979"/>
    <w:rsid w:val="00903519"/>
    <w:rsid w:val="00903BB6"/>
    <w:rsid w:val="00903C58"/>
    <w:rsid w:val="00903D71"/>
    <w:rsid w:val="00904AA9"/>
    <w:rsid w:val="00904AC6"/>
    <w:rsid w:val="0090519E"/>
    <w:rsid w:val="00906A5C"/>
    <w:rsid w:val="00906C11"/>
    <w:rsid w:val="00906EDE"/>
    <w:rsid w:val="0090747F"/>
    <w:rsid w:val="00907FC5"/>
    <w:rsid w:val="00910015"/>
    <w:rsid w:val="00910355"/>
    <w:rsid w:val="00910840"/>
    <w:rsid w:val="00910A9C"/>
    <w:rsid w:val="00910FA6"/>
    <w:rsid w:val="0091102E"/>
    <w:rsid w:val="00911130"/>
    <w:rsid w:val="00912226"/>
    <w:rsid w:val="00913169"/>
    <w:rsid w:val="009132BC"/>
    <w:rsid w:val="0091399E"/>
    <w:rsid w:val="009147FE"/>
    <w:rsid w:val="00915BB1"/>
    <w:rsid w:val="009164FF"/>
    <w:rsid w:val="009170D2"/>
    <w:rsid w:val="00917410"/>
    <w:rsid w:val="0091751C"/>
    <w:rsid w:val="00917F10"/>
    <w:rsid w:val="00917FD5"/>
    <w:rsid w:val="009205FD"/>
    <w:rsid w:val="00921F32"/>
    <w:rsid w:val="00922D75"/>
    <w:rsid w:val="00923D6F"/>
    <w:rsid w:val="00923D88"/>
    <w:rsid w:val="00925A9E"/>
    <w:rsid w:val="0092692F"/>
    <w:rsid w:val="00926A93"/>
    <w:rsid w:val="00927A15"/>
    <w:rsid w:val="009304A7"/>
    <w:rsid w:val="00931CE4"/>
    <w:rsid w:val="0093219D"/>
    <w:rsid w:val="00932305"/>
    <w:rsid w:val="0093275D"/>
    <w:rsid w:val="00932C6F"/>
    <w:rsid w:val="00932DE9"/>
    <w:rsid w:val="00933288"/>
    <w:rsid w:val="00936896"/>
    <w:rsid w:val="00936DEA"/>
    <w:rsid w:val="0093779E"/>
    <w:rsid w:val="00937947"/>
    <w:rsid w:val="00937D37"/>
    <w:rsid w:val="00937FB2"/>
    <w:rsid w:val="00940196"/>
    <w:rsid w:val="00940B59"/>
    <w:rsid w:val="00940CD0"/>
    <w:rsid w:val="00940F34"/>
    <w:rsid w:val="00942660"/>
    <w:rsid w:val="00942662"/>
    <w:rsid w:val="00942B05"/>
    <w:rsid w:val="0094311E"/>
    <w:rsid w:val="009446E6"/>
    <w:rsid w:val="00944B5F"/>
    <w:rsid w:val="0094580C"/>
    <w:rsid w:val="00946109"/>
    <w:rsid w:val="009505EE"/>
    <w:rsid w:val="00950B79"/>
    <w:rsid w:val="00950E58"/>
    <w:rsid w:val="00950FA0"/>
    <w:rsid w:val="00951107"/>
    <w:rsid w:val="0095204F"/>
    <w:rsid w:val="00952084"/>
    <w:rsid w:val="00952BEA"/>
    <w:rsid w:val="00952D32"/>
    <w:rsid w:val="009535F5"/>
    <w:rsid w:val="009547F4"/>
    <w:rsid w:val="00954A8A"/>
    <w:rsid w:val="009552C6"/>
    <w:rsid w:val="00955667"/>
    <w:rsid w:val="00955779"/>
    <w:rsid w:val="009566BC"/>
    <w:rsid w:val="00960B51"/>
    <w:rsid w:val="00960B7C"/>
    <w:rsid w:val="009611C8"/>
    <w:rsid w:val="009617FF"/>
    <w:rsid w:val="009618BA"/>
    <w:rsid w:val="009627AA"/>
    <w:rsid w:val="009627FC"/>
    <w:rsid w:val="00964657"/>
    <w:rsid w:val="009648C7"/>
    <w:rsid w:val="00965855"/>
    <w:rsid w:val="00965A75"/>
    <w:rsid w:val="00965FEC"/>
    <w:rsid w:val="00966E9F"/>
    <w:rsid w:val="00970DD5"/>
    <w:rsid w:val="00970F31"/>
    <w:rsid w:val="0097154A"/>
    <w:rsid w:val="00971B04"/>
    <w:rsid w:val="00971F07"/>
    <w:rsid w:val="009721EA"/>
    <w:rsid w:val="0097292A"/>
    <w:rsid w:val="00973A22"/>
    <w:rsid w:val="00973F60"/>
    <w:rsid w:val="00974AA4"/>
    <w:rsid w:val="00975E2E"/>
    <w:rsid w:val="009779F5"/>
    <w:rsid w:val="00977DDF"/>
    <w:rsid w:val="00980A0F"/>
    <w:rsid w:val="009817D1"/>
    <w:rsid w:val="00981CB4"/>
    <w:rsid w:val="00982468"/>
    <w:rsid w:val="009825BC"/>
    <w:rsid w:val="009827D6"/>
    <w:rsid w:val="0098378D"/>
    <w:rsid w:val="00983E6C"/>
    <w:rsid w:val="00984C12"/>
    <w:rsid w:val="00984E15"/>
    <w:rsid w:val="0098503C"/>
    <w:rsid w:val="00985082"/>
    <w:rsid w:val="009850DC"/>
    <w:rsid w:val="00985DBE"/>
    <w:rsid w:val="00985FA8"/>
    <w:rsid w:val="0098632B"/>
    <w:rsid w:val="009876AF"/>
    <w:rsid w:val="00987849"/>
    <w:rsid w:val="009900B6"/>
    <w:rsid w:val="00990443"/>
    <w:rsid w:val="0099072A"/>
    <w:rsid w:val="00990DDA"/>
    <w:rsid w:val="00991B77"/>
    <w:rsid w:val="00992AAC"/>
    <w:rsid w:val="00992AB9"/>
    <w:rsid w:val="009943AC"/>
    <w:rsid w:val="00996765"/>
    <w:rsid w:val="00996D0A"/>
    <w:rsid w:val="00997C14"/>
    <w:rsid w:val="00997CF1"/>
    <w:rsid w:val="009A0755"/>
    <w:rsid w:val="009A0775"/>
    <w:rsid w:val="009A07A8"/>
    <w:rsid w:val="009A0D40"/>
    <w:rsid w:val="009A129F"/>
    <w:rsid w:val="009A154A"/>
    <w:rsid w:val="009A1643"/>
    <w:rsid w:val="009A1A2D"/>
    <w:rsid w:val="009A2038"/>
    <w:rsid w:val="009A2E0D"/>
    <w:rsid w:val="009A3020"/>
    <w:rsid w:val="009A39D1"/>
    <w:rsid w:val="009A3EEB"/>
    <w:rsid w:val="009A4604"/>
    <w:rsid w:val="009A47F5"/>
    <w:rsid w:val="009A504B"/>
    <w:rsid w:val="009A522F"/>
    <w:rsid w:val="009A620E"/>
    <w:rsid w:val="009A69E1"/>
    <w:rsid w:val="009A72AE"/>
    <w:rsid w:val="009A7B42"/>
    <w:rsid w:val="009B00AC"/>
    <w:rsid w:val="009B0684"/>
    <w:rsid w:val="009B10D1"/>
    <w:rsid w:val="009B1145"/>
    <w:rsid w:val="009B1584"/>
    <w:rsid w:val="009B3137"/>
    <w:rsid w:val="009B3877"/>
    <w:rsid w:val="009B3C82"/>
    <w:rsid w:val="009B40B4"/>
    <w:rsid w:val="009B4446"/>
    <w:rsid w:val="009B50B4"/>
    <w:rsid w:val="009B5156"/>
    <w:rsid w:val="009B51ED"/>
    <w:rsid w:val="009B5215"/>
    <w:rsid w:val="009B70BF"/>
    <w:rsid w:val="009B7727"/>
    <w:rsid w:val="009C055E"/>
    <w:rsid w:val="009C1146"/>
    <w:rsid w:val="009C155C"/>
    <w:rsid w:val="009C2F66"/>
    <w:rsid w:val="009C368E"/>
    <w:rsid w:val="009C373C"/>
    <w:rsid w:val="009C392C"/>
    <w:rsid w:val="009C3E5D"/>
    <w:rsid w:val="009C4C97"/>
    <w:rsid w:val="009C5266"/>
    <w:rsid w:val="009C53CE"/>
    <w:rsid w:val="009C5E2A"/>
    <w:rsid w:val="009C60B4"/>
    <w:rsid w:val="009C6A29"/>
    <w:rsid w:val="009C71A9"/>
    <w:rsid w:val="009C76DA"/>
    <w:rsid w:val="009D04B9"/>
    <w:rsid w:val="009D063E"/>
    <w:rsid w:val="009D109A"/>
    <w:rsid w:val="009D1252"/>
    <w:rsid w:val="009D22BA"/>
    <w:rsid w:val="009D309A"/>
    <w:rsid w:val="009D329D"/>
    <w:rsid w:val="009D3CAA"/>
    <w:rsid w:val="009D402A"/>
    <w:rsid w:val="009D4529"/>
    <w:rsid w:val="009D4C64"/>
    <w:rsid w:val="009D4CBB"/>
    <w:rsid w:val="009D6FF5"/>
    <w:rsid w:val="009D7A6E"/>
    <w:rsid w:val="009D7B5F"/>
    <w:rsid w:val="009D7C67"/>
    <w:rsid w:val="009D7D23"/>
    <w:rsid w:val="009E0349"/>
    <w:rsid w:val="009E102A"/>
    <w:rsid w:val="009E1178"/>
    <w:rsid w:val="009E214C"/>
    <w:rsid w:val="009E2462"/>
    <w:rsid w:val="009E2D10"/>
    <w:rsid w:val="009E3D34"/>
    <w:rsid w:val="009E489D"/>
    <w:rsid w:val="009E4945"/>
    <w:rsid w:val="009E598D"/>
    <w:rsid w:val="009E59B8"/>
    <w:rsid w:val="009E5DCA"/>
    <w:rsid w:val="009E5EFB"/>
    <w:rsid w:val="009E6606"/>
    <w:rsid w:val="009E684E"/>
    <w:rsid w:val="009E718F"/>
    <w:rsid w:val="009E77EA"/>
    <w:rsid w:val="009E7B87"/>
    <w:rsid w:val="009E7DE9"/>
    <w:rsid w:val="009F00E1"/>
    <w:rsid w:val="009F03C4"/>
    <w:rsid w:val="009F086D"/>
    <w:rsid w:val="009F08B3"/>
    <w:rsid w:val="009F096D"/>
    <w:rsid w:val="009F0E46"/>
    <w:rsid w:val="009F22A3"/>
    <w:rsid w:val="009F2D91"/>
    <w:rsid w:val="009F3A61"/>
    <w:rsid w:val="009F3EBA"/>
    <w:rsid w:val="009F400A"/>
    <w:rsid w:val="009F5CA9"/>
    <w:rsid w:val="009F5FAB"/>
    <w:rsid w:val="009F6F5C"/>
    <w:rsid w:val="009F709D"/>
    <w:rsid w:val="009F77A4"/>
    <w:rsid w:val="00A0068D"/>
    <w:rsid w:val="00A009E2"/>
    <w:rsid w:val="00A00CC1"/>
    <w:rsid w:val="00A01ADF"/>
    <w:rsid w:val="00A01F5B"/>
    <w:rsid w:val="00A02B32"/>
    <w:rsid w:val="00A03936"/>
    <w:rsid w:val="00A0450D"/>
    <w:rsid w:val="00A04DA7"/>
    <w:rsid w:val="00A0530A"/>
    <w:rsid w:val="00A05366"/>
    <w:rsid w:val="00A05D34"/>
    <w:rsid w:val="00A062E3"/>
    <w:rsid w:val="00A065F2"/>
    <w:rsid w:val="00A07509"/>
    <w:rsid w:val="00A078FB"/>
    <w:rsid w:val="00A10139"/>
    <w:rsid w:val="00A1033E"/>
    <w:rsid w:val="00A103A9"/>
    <w:rsid w:val="00A10717"/>
    <w:rsid w:val="00A10AC2"/>
    <w:rsid w:val="00A10B90"/>
    <w:rsid w:val="00A114D1"/>
    <w:rsid w:val="00A14418"/>
    <w:rsid w:val="00A1453A"/>
    <w:rsid w:val="00A14763"/>
    <w:rsid w:val="00A151DE"/>
    <w:rsid w:val="00A151FE"/>
    <w:rsid w:val="00A1572D"/>
    <w:rsid w:val="00A157DD"/>
    <w:rsid w:val="00A168F7"/>
    <w:rsid w:val="00A16DB5"/>
    <w:rsid w:val="00A20846"/>
    <w:rsid w:val="00A214E5"/>
    <w:rsid w:val="00A21D3E"/>
    <w:rsid w:val="00A2262A"/>
    <w:rsid w:val="00A22911"/>
    <w:rsid w:val="00A2297C"/>
    <w:rsid w:val="00A22B6F"/>
    <w:rsid w:val="00A22E6F"/>
    <w:rsid w:val="00A23116"/>
    <w:rsid w:val="00A23232"/>
    <w:rsid w:val="00A233C8"/>
    <w:rsid w:val="00A238E9"/>
    <w:rsid w:val="00A23DA3"/>
    <w:rsid w:val="00A24FA6"/>
    <w:rsid w:val="00A255D3"/>
    <w:rsid w:val="00A25657"/>
    <w:rsid w:val="00A261C5"/>
    <w:rsid w:val="00A26352"/>
    <w:rsid w:val="00A26678"/>
    <w:rsid w:val="00A300B9"/>
    <w:rsid w:val="00A30924"/>
    <w:rsid w:val="00A31107"/>
    <w:rsid w:val="00A31356"/>
    <w:rsid w:val="00A315BE"/>
    <w:rsid w:val="00A31D20"/>
    <w:rsid w:val="00A31F9D"/>
    <w:rsid w:val="00A32209"/>
    <w:rsid w:val="00A33831"/>
    <w:rsid w:val="00A341ED"/>
    <w:rsid w:val="00A34258"/>
    <w:rsid w:val="00A34458"/>
    <w:rsid w:val="00A35D36"/>
    <w:rsid w:val="00A363BC"/>
    <w:rsid w:val="00A3744A"/>
    <w:rsid w:val="00A3749B"/>
    <w:rsid w:val="00A37C28"/>
    <w:rsid w:val="00A40732"/>
    <w:rsid w:val="00A40DD7"/>
    <w:rsid w:val="00A40E04"/>
    <w:rsid w:val="00A40E19"/>
    <w:rsid w:val="00A41D2D"/>
    <w:rsid w:val="00A4282E"/>
    <w:rsid w:val="00A42DEF"/>
    <w:rsid w:val="00A43AAB"/>
    <w:rsid w:val="00A440C1"/>
    <w:rsid w:val="00A4435A"/>
    <w:rsid w:val="00A44C54"/>
    <w:rsid w:val="00A44C92"/>
    <w:rsid w:val="00A44E7C"/>
    <w:rsid w:val="00A4632F"/>
    <w:rsid w:val="00A46713"/>
    <w:rsid w:val="00A46B19"/>
    <w:rsid w:val="00A46D4B"/>
    <w:rsid w:val="00A5038E"/>
    <w:rsid w:val="00A5073E"/>
    <w:rsid w:val="00A50AC0"/>
    <w:rsid w:val="00A5108A"/>
    <w:rsid w:val="00A51285"/>
    <w:rsid w:val="00A5331A"/>
    <w:rsid w:val="00A55155"/>
    <w:rsid w:val="00A551DD"/>
    <w:rsid w:val="00A558AD"/>
    <w:rsid w:val="00A57959"/>
    <w:rsid w:val="00A57CC4"/>
    <w:rsid w:val="00A57FCC"/>
    <w:rsid w:val="00A6008A"/>
    <w:rsid w:val="00A6061A"/>
    <w:rsid w:val="00A62083"/>
    <w:rsid w:val="00A62199"/>
    <w:rsid w:val="00A622C6"/>
    <w:rsid w:val="00A63966"/>
    <w:rsid w:val="00A63F5A"/>
    <w:rsid w:val="00A64DAD"/>
    <w:rsid w:val="00A6580C"/>
    <w:rsid w:val="00A66373"/>
    <w:rsid w:val="00A66FE8"/>
    <w:rsid w:val="00A671FD"/>
    <w:rsid w:val="00A67999"/>
    <w:rsid w:val="00A67C5D"/>
    <w:rsid w:val="00A67F62"/>
    <w:rsid w:val="00A67FD6"/>
    <w:rsid w:val="00A70009"/>
    <w:rsid w:val="00A70468"/>
    <w:rsid w:val="00A70C5A"/>
    <w:rsid w:val="00A71874"/>
    <w:rsid w:val="00A72CCA"/>
    <w:rsid w:val="00A731A1"/>
    <w:rsid w:val="00A73237"/>
    <w:rsid w:val="00A735E4"/>
    <w:rsid w:val="00A73953"/>
    <w:rsid w:val="00A73C97"/>
    <w:rsid w:val="00A74CE6"/>
    <w:rsid w:val="00A75405"/>
    <w:rsid w:val="00A7549D"/>
    <w:rsid w:val="00A75F76"/>
    <w:rsid w:val="00A761E6"/>
    <w:rsid w:val="00A76B58"/>
    <w:rsid w:val="00A76DD2"/>
    <w:rsid w:val="00A778EF"/>
    <w:rsid w:val="00A80B60"/>
    <w:rsid w:val="00A81239"/>
    <w:rsid w:val="00A81586"/>
    <w:rsid w:val="00A82381"/>
    <w:rsid w:val="00A823BA"/>
    <w:rsid w:val="00A8369D"/>
    <w:rsid w:val="00A844EF"/>
    <w:rsid w:val="00A84D73"/>
    <w:rsid w:val="00A853DD"/>
    <w:rsid w:val="00A8580E"/>
    <w:rsid w:val="00A85CC6"/>
    <w:rsid w:val="00A87838"/>
    <w:rsid w:val="00A8798E"/>
    <w:rsid w:val="00A87D3A"/>
    <w:rsid w:val="00A90A1C"/>
    <w:rsid w:val="00A919DD"/>
    <w:rsid w:val="00A91A79"/>
    <w:rsid w:val="00A9209E"/>
    <w:rsid w:val="00A921D2"/>
    <w:rsid w:val="00A92293"/>
    <w:rsid w:val="00A9248C"/>
    <w:rsid w:val="00A935FA"/>
    <w:rsid w:val="00A944D3"/>
    <w:rsid w:val="00A94502"/>
    <w:rsid w:val="00A95253"/>
    <w:rsid w:val="00A95459"/>
    <w:rsid w:val="00A95B07"/>
    <w:rsid w:val="00A962BC"/>
    <w:rsid w:val="00A96350"/>
    <w:rsid w:val="00A96441"/>
    <w:rsid w:val="00A9644E"/>
    <w:rsid w:val="00A96984"/>
    <w:rsid w:val="00A977CE"/>
    <w:rsid w:val="00A97EB0"/>
    <w:rsid w:val="00AA0071"/>
    <w:rsid w:val="00AA0E64"/>
    <w:rsid w:val="00AA2106"/>
    <w:rsid w:val="00AA238E"/>
    <w:rsid w:val="00AA2477"/>
    <w:rsid w:val="00AA24AE"/>
    <w:rsid w:val="00AA25C2"/>
    <w:rsid w:val="00AA311B"/>
    <w:rsid w:val="00AA3B6D"/>
    <w:rsid w:val="00AA4C86"/>
    <w:rsid w:val="00AA4EDE"/>
    <w:rsid w:val="00AA5045"/>
    <w:rsid w:val="00AA50E7"/>
    <w:rsid w:val="00AA50EC"/>
    <w:rsid w:val="00AA5302"/>
    <w:rsid w:val="00AA5F3D"/>
    <w:rsid w:val="00AA644A"/>
    <w:rsid w:val="00AA6C7C"/>
    <w:rsid w:val="00AA6EEE"/>
    <w:rsid w:val="00AA7777"/>
    <w:rsid w:val="00AA77EA"/>
    <w:rsid w:val="00AA7902"/>
    <w:rsid w:val="00AB11E3"/>
    <w:rsid w:val="00AB1758"/>
    <w:rsid w:val="00AB19D6"/>
    <w:rsid w:val="00AB1AB6"/>
    <w:rsid w:val="00AB2133"/>
    <w:rsid w:val="00AB30FB"/>
    <w:rsid w:val="00AB429F"/>
    <w:rsid w:val="00AB48D3"/>
    <w:rsid w:val="00AB5434"/>
    <w:rsid w:val="00AB5865"/>
    <w:rsid w:val="00AB6163"/>
    <w:rsid w:val="00AB63EC"/>
    <w:rsid w:val="00AC07CB"/>
    <w:rsid w:val="00AC0D76"/>
    <w:rsid w:val="00AC15F0"/>
    <w:rsid w:val="00AC1D92"/>
    <w:rsid w:val="00AC2599"/>
    <w:rsid w:val="00AC2F1E"/>
    <w:rsid w:val="00AC32F0"/>
    <w:rsid w:val="00AC3A18"/>
    <w:rsid w:val="00AC3FE6"/>
    <w:rsid w:val="00AC4CC2"/>
    <w:rsid w:val="00AC4F09"/>
    <w:rsid w:val="00AC5A73"/>
    <w:rsid w:val="00AC62FD"/>
    <w:rsid w:val="00AC6B0F"/>
    <w:rsid w:val="00AC6D24"/>
    <w:rsid w:val="00AC72D2"/>
    <w:rsid w:val="00AD0F50"/>
    <w:rsid w:val="00AD143E"/>
    <w:rsid w:val="00AD163E"/>
    <w:rsid w:val="00AD1CAD"/>
    <w:rsid w:val="00AD2195"/>
    <w:rsid w:val="00AD224B"/>
    <w:rsid w:val="00AD2CCC"/>
    <w:rsid w:val="00AD35F7"/>
    <w:rsid w:val="00AD51A9"/>
    <w:rsid w:val="00AD598B"/>
    <w:rsid w:val="00AD6078"/>
    <w:rsid w:val="00AD6870"/>
    <w:rsid w:val="00AD68C4"/>
    <w:rsid w:val="00AD6ECD"/>
    <w:rsid w:val="00AD7C5A"/>
    <w:rsid w:val="00AD7E68"/>
    <w:rsid w:val="00AE0857"/>
    <w:rsid w:val="00AE16C9"/>
    <w:rsid w:val="00AE16E3"/>
    <w:rsid w:val="00AE16FE"/>
    <w:rsid w:val="00AE2F02"/>
    <w:rsid w:val="00AE4DDF"/>
    <w:rsid w:val="00AE4E41"/>
    <w:rsid w:val="00AE55C2"/>
    <w:rsid w:val="00AE59E8"/>
    <w:rsid w:val="00AE6CD3"/>
    <w:rsid w:val="00AE6F76"/>
    <w:rsid w:val="00AE7112"/>
    <w:rsid w:val="00AE75BD"/>
    <w:rsid w:val="00AF0A0D"/>
    <w:rsid w:val="00AF0C50"/>
    <w:rsid w:val="00AF11C9"/>
    <w:rsid w:val="00AF1327"/>
    <w:rsid w:val="00AF2BA4"/>
    <w:rsid w:val="00AF2FAA"/>
    <w:rsid w:val="00AF30D6"/>
    <w:rsid w:val="00AF33AA"/>
    <w:rsid w:val="00AF41B9"/>
    <w:rsid w:val="00AF4A4F"/>
    <w:rsid w:val="00AF53C3"/>
    <w:rsid w:val="00AF57A6"/>
    <w:rsid w:val="00AF5A54"/>
    <w:rsid w:val="00AF5E52"/>
    <w:rsid w:val="00AF5E6B"/>
    <w:rsid w:val="00AF674E"/>
    <w:rsid w:val="00B00184"/>
    <w:rsid w:val="00B003CB"/>
    <w:rsid w:val="00B00565"/>
    <w:rsid w:val="00B00653"/>
    <w:rsid w:val="00B00CFA"/>
    <w:rsid w:val="00B00DCA"/>
    <w:rsid w:val="00B00F6F"/>
    <w:rsid w:val="00B00F71"/>
    <w:rsid w:val="00B015E6"/>
    <w:rsid w:val="00B02206"/>
    <w:rsid w:val="00B026F4"/>
    <w:rsid w:val="00B02EC2"/>
    <w:rsid w:val="00B03B45"/>
    <w:rsid w:val="00B03C02"/>
    <w:rsid w:val="00B03FBD"/>
    <w:rsid w:val="00B04467"/>
    <w:rsid w:val="00B044F3"/>
    <w:rsid w:val="00B04525"/>
    <w:rsid w:val="00B047FE"/>
    <w:rsid w:val="00B04FF4"/>
    <w:rsid w:val="00B05EF2"/>
    <w:rsid w:val="00B0604C"/>
    <w:rsid w:val="00B0638D"/>
    <w:rsid w:val="00B071D6"/>
    <w:rsid w:val="00B0751F"/>
    <w:rsid w:val="00B0767E"/>
    <w:rsid w:val="00B07A4C"/>
    <w:rsid w:val="00B07C73"/>
    <w:rsid w:val="00B07D9F"/>
    <w:rsid w:val="00B11D1E"/>
    <w:rsid w:val="00B11F8B"/>
    <w:rsid w:val="00B124B2"/>
    <w:rsid w:val="00B13A87"/>
    <w:rsid w:val="00B13F50"/>
    <w:rsid w:val="00B1419E"/>
    <w:rsid w:val="00B15B97"/>
    <w:rsid w:val="00B16612"/>
    <w:rsid w:val="00B203FB"/>
    <w:rsid w:val="00B20CCB"/>
    <w:rsid w:val="00B20DED"/>
    <w:rsid w:val="00B22A0D"/>
    <w:rsid w:val="00B22C48"/>
    <w:rsid w:val="00B237CD"/>
    <w:rsid w:val="00B24471"/>
    <w:rsid w:val="00B24AC7"/>
    <w:rsid w:val="00B2687E"/>
    <w:rsid w:val="00B27C64"/>
    <w:rsid w:val="00B3012F"/>
    <w:rsid w:val="00B32ACB"/>
    <w:rsid w:val="00B332E8"/>
    <w:rsid w:val="00B3346E"/>
    <w:rsid w:val="00B33580"/>
    <w:rsid w:val="00B33CCD"/>
    <w:rsid w:val="00B34E1F"/>
    <w:rsid w:val="00B35333"/>
    <w:rsid w:val="00B35D49"/>
    <w:rsid w:val="00B36088"/>
    <w:rsid w:val="00B36303"/>
    <w:rsid w:val="00B37EB3"/>
    <w:rsid w:val="00B40161"/>
    <w:rsid w:val="00B40199"/>
    <w:rsid w:val="00B4209C"/>
    <w:rsid w:val="00B422CC"/>
    <w:rsid w:val="00B42D43"/>
    <w:rsid w:val="00B430AD"/>
    <w:rsid w:val="00B43372"/>
    <w:rsid w:val="00B44351"/>
    <w:rsid w:val="00B447B7"/>
    <w:rsid w:val="00B45DD7"/>
    <w:rsid w:val="00B45FB2"/>
    <w:rsid w:val="00B46888"/>
    <w:rsid w:val="00B46F75"/>
    <w:rsid w:val="00B5016E"/>
    <w:rsid w:val="00B50C74"/>
    <w:rsid w:val="00B5207B"/>
    <w:rsid w:val="00B5312C"/>
    <w:rsid w:val="00B53D16"/>
    <w:rsid w:val="00B5463F"/>
    <w:rsid w:val="00B54F63"/>
    <w:rsid w:val="00B55788"/>
    <w:rsid w:val="00B55911"/>
    <w:rsid w:val="00B566CB"/>
    <w:rsid w:val="00B567AC"/>
    <w:rsid w:val="00B56905"/>
    <w:rsid w:val="00B570DE"/>
    <w:rsid w:val="00B57603"/>
    <w:rsid w:val="00B576FC"/>
    <w:rsid w:val="00B5798F"/>
    <w:rsid w:val="00B57C63"/>
    <w:rsid w:val="00B57F44"/>
    <w:rsid w:val="00B60CD8"/>
    <w:rsid w:val="00B61A61"/>
    <w:rsid w:val="00B61C19"/>
    <w:rsid w:val="00B62749"/>
    <w:rsid w:val="00B627D5"/>
    <w:rsid w:val="00B633F3"/>
    <w:rsid w:val="00B63ACE"/>
    <w:rsid w:val="00B64607"/>
    <w:rsid w:val="00B66257"/>
    <w:rsid w:val="00B67478"/>
    <w:rsid w:val="00B67504"/>
    <w:rsid w:val="00B6773F"/>
    <w:rsid w:val="00B678FD"/>
    <w:rsid w:val="00B70BAC"/>
    <w:rsid w:val="00B71212"/>
    <w:rsid w:val="00B7174B"/>
    <w:rsid w:val="00B71AAB"/>
    <w:rsid w:val="00B720CA"/>
    <w:rsid w:val="00B72530"/>
    <w:rsid w:val="00B72915"/>
    <w:rsid w:val="00B73922"/>
    <w:rsid w:val="00B741AB"/>
    <w:rsid w:val="00B754A7"/>
    <w:rsid w:val="00B756CA"/>
    <w:rsid w:val="00B7661F"/>
    <w:rsid w:val="00B76EA4"/>
    <w:rsid w:val="00B80490"/>
    <w:rsid w:val="00B818AE"/>
    <w:rsid w:val="00B81DE4"/>
    <w:rsid w:val="00B83345"/>
    <w:rsid w:val="00B83AB9"/>
    <w:rsid w:val="00B83D05"/>
    <w:rsid w:val="00B853E1"/>
    <w:rsid w:val="00B8560F"/>
    <w:rsid w:val="00B8644A"/>
    <w:rsid w:val="00B86792"/>
    <w:rsid w:val="00B867A7"/>
    <w:rsid w:val="00B86A5E"/>
    <w:rsid w:val="00B86E8F"/>
    <w:rsid w:val="00B86FEE"/>
    <w:rsid w:val="00B87589"/>
    <w:rsid w:val="00B87C7C"/>
    <w:rsid w:val="00B87DFA"/>
    <w:rsid w:val="00B9297C"/>
    <w:rsid w:val="00B9298A"/>
    <w:rsid w:val="00B92C98"/>
    <w:rsid w:val="00B937C1"/>
    <w:rsid w:val="00B9411A"/>
    <w:rsid w:val="00B945C6"/>
    <w:rsid w:val="00B95409"/>
    <w:rsid w:val="00B95510"/>
    <w:rsid w:val="00B9555C"/>
    <w:rsid w:val="00B9555E"/>
    <w:rsid w:val="00B95E94"/>
    <w:rsid w:val="00B95E9E"/>
    <w:rsid w:val="00B96BF9"/>
    <w:rsid w:val="00B96E5C"/>
    <w:rsid w:val="00B970DE"/>
    <w:rsid w:val="00B97914"/>
    <w:rsid w:val="00B97DE9"/>
    <w:rsid w:val="00BA0BCD"/>
    <w:rsid w:val="00BA0D8B"/>
    <w:rsid w:val="00BA0FFA"/>
    <w:rsid w:val="00BA144B"/>
    <w:rsid w:val="00BA1D6D"/>
    <w:rsid w:val="00BA21EC"/>
    <w:rsid w:val="00BA2CAB"/>
    <w:rsid w:val="00BA32F2"/>
    <w:rsid w:val="00BA3324"/>
    <w:rsid w:val="00BA4D38"/>
    <w:rsid w:val="00BA4DAC"/>
    <w:rsid w:val="00BA5533"/>
    <w:rsid w:val="00BA690C"/>
    <w:rsid w:val="00BA6C13"/>
    <w:rsid w:val="00BA7F44"/>
    <w:rsid w:val="00BB0AA1"/>
    <w:rsid w:val="00BB0D5C"/>
    <w:rsid w:val="00BB0DBE"/>
    <w:rsid w:val="00BB2A8F"/>
    <w:rsid w:val="00BB3BC1"/>
    <w:rsid w:val="00BB3EB3"/>
    <w:rsid w:val="00BB5071"/>
    <w:rsid w:val="00BB55F2"/>
    <w:rsid w:val="00BC0A0C"/>
    <w:rsid w:val="00BC1500"/>
    <w:rsid w:val="00BC1CF5"/>
    <w:rsid w:val="00BC2CFE"/>
    <w:rsid w:val="00BC39B6"/>
    <w:rsid w:val="00BC4473"/>
    <w:rsid w:val="00BC44FC"/>
    <w:rsid w:val="00BC5DD2"/>
    <w:rsid w:val="00BC5EE4"/>
    <w:rsid w:val="00BC65A7"/>
    <w:rsid w:val="00BD1022"/>
    <w:rsid w:val="00BD171F"/>
    <w:rsid w:val="00BD1F1F"/>
    <w:rsid w:val="00BD287C"/>
    <w:rsid w:val="00BD34C3"/>
    <w:rsid w:val="00BD364E"/>
    <w:rsid w:val="00BD3687"/>
    <w:rsid w:val="00BD4367"/>
    <w:rsid w:val="00BD5554"/>
    <w:rsid w:val="00BD72D9"/>
    <w:rsid w:val="00BD7580"/>
    <w:rsid w:val="00BD7EA4"/>
    <w:rsid w:val="00BE1474"/>
    <w:rsid w:val="00BE386F"/>
    <w:rsid w:val="00BE40CE"/>
    <w:rsid w:val="00BE46D3"/>
    <w:rsid w:val="00BE4E3F"/>
    <w:rsid w:val="00BE5278"/>
    <w:rsid w:val="00BE642F"/>
    <w:rsid w:val="00BE687A"/>
    <w:rsid w:val="00BE6B9B"/>
    <w:rsid w:val="00BE6D5C"/>
    <w:rsid w:val="00BE7352"/>
    <w:rsid w:val="00BE7A61"/>
    <w:rsid w:val="00BE7A7D"/>
    <w:rsid w:val="00BF17D9"/>
    <w:rsid w:val="00BF1AEB"/>
    <w:rsid w:val="00BF1C4C"/>
    <w:rsid w:val="00BF2868"/>
    <w:rsid w:val="00BF297E"/>
    <w:rsid w:val="00BF2BAF"/>
    <w:rsid w:val="00BF2D13"/>
    <w:rsid w:val="00BF2D49"/>
    <w:rsid w:val="00BF3099"/>
    <w:rsid w:val="00BF40A1"/>
    <w:rsid w:val="00BF47E8"/>
    <w:rsid w:val="00BF48D7"/>
    <w:rsid w:val="00BF4D14"/>
    <w:rsid w:val="00BF5120"/>
    <w:rsid w:val="00BF6300"/>
    <w:rsid w:val="00BF668B"/>
    <w:rsid w:val="00BF6699"/>
    <w:rsid w:val="00BF67CE"/>
    <w:rsid w:val="00C0010F"/>
    <w:rsid w:val="00C006BC"/>
    <w:rsid w:val="00C0140A"/>
    <w:rsid w:val="00C01AF4"/>
    <w:rsid w:val="00C03799"/>
    <w:rsid w:val="00C03BA2"/>
    <w:rsid w:val="00C03FC5"/>
    <w:rsid w:val="00C04602"/>
    <w:rsid w:val="00C049DA"/>
    <w:rsid w:val="00C05852"/>
    <w:rsid w:val="00C05FCB"/>
    <w:rsid w:val="00C064D2"/>
    <w:rsid w:val="00C0755F"/>
    <w:rsid w:val="00C075B0"/>
    <w:rsid w:val="00C077D5"/>
    <w:rsid w:val="00C10156"/>
    <w:rsid w:val="00C10466"/>
    <w:rsid w:val="00C1068D"/>
    <w:rsid w:val="00C10950"/>
    <w:rsid w:val="00C11725"/>
    <w:rsid w:val="00C125DF"/>
    <w:rsid w:val="00C13938"/>
    <w:rsid w:val="00C13F88"/>
    <w:rsid w:val="00C1592A"/>
    <w:rsid w:val="00C15D52"/>
    <w:rsid w:val="00C15DFA"/>
    <w:rsid w:val="00C166A0"/>
    <w:rsid w:val="00C17E41"/>
    <w:rsid w:val="00C201AA"/>
    <w:rsid w:val="00C20DB9"/>
    <w:rsid w:val="00C21107"/>
    <w:rsid w:val="00C21B41"/>
    <w:rsid w:val="00C23422"/>
    <w:rsid w:val="00C23BB1"/>
    <w:rsid w:val="00C23F75"/>
    <w:rsid w:val="00C24467"/>
    <w:rsid w:val="00C24660"/>
    <w:rsid w:val="00C2517C"/>
    <w:rsid w:val="00C2554E"/>
    <w:rsid w:val="00C2570D"/>
    <w:rsid w:val="00C259F2"/>
    <w:rsid w:val="00C26D87"/>
    <w:rsid w:val="00C26E6A"/>
    <w:rsid w:val="00C2742A"/>
    <w:rsid w:val="00C27A9B"/>
    <w:rsid w:val="00C27B4B"/>
    <w:rsid w:val="00C27B67"/>
    <w:rsid w:val="00C304D6"/>
    <w:rsid w:val="00C31B2A"/>
    <w:rsid w:val="00C31DAE"/>
    <w:rsid w:val="00C31EFF"/>
    <w:rsid w:val="00C330CA"/>
    <w:rsid w:val="00C33D21"/>
    <w:rsid w:val="00C340D4"/>
    <w:rsid w:val="00C354DD"/>
    <w:rsid w:val="00C3563A"/>
    <w:rsid w:val="00C356C1"/>
    <w:rsid w:val="00C359D2"/>
    <w:rsid w:val="00C35A44"/>
    <w:rsid w:val="00C35E71"/>
    <w:rsid w:val="00C36B92"/>
    <w:rsid w:val="00C37897"/>
    <w:rsid w:val="00C3789F"/>
    <w:rsid w:val="00C37A3F"/>
    <w:rsid w:val="00C4010E"/>
    <w:rsid w:val="00C40270"/>
    <w:rsid w:val="00C405DA"/>
    <w:rsid w:val="00C40D97"/>
    <w:rsid w:val="00C411EC"/>
    <w:rsid w:val="00C41304"/>
    <w:rsid w:val="00C42436"/>
    <w:rsid w:val="00C426BC"/>
    <w:rsid w:val="00C42713"/>
    <w:rsid w:val="00C42885"/>
    <w:rsid w:val="00C42BF2"/>
    <w:rsid w:val="00C44345"/>
    <w:rsid w:val="00C44412"/>
    <w:rsid w:val="00C47406"/>
    <w:rsid w:val="00C47D3B"/>
    <w:rsid w:val="00C500DB"/>
    <w:rsid w:val="00C50144"/>
    <w:rsid w:val="00C50444"/>
    <w:rsid w:val="00C505A3"/>
    <w:rsid w:val="00C516CB"/>
    <w:rsid w:val="00C51BA5"/>
    <w:rsid w:val="00C51FF9"/>
    <w:rsid w:val="00C54CF8"/>
    <w:rsid w:val="00C55D40"/>
    <w:rsid w:val="00C55FA9"/>
    <w:rsid w:val="00C56461"/>
    <w:rsid w:val="00C56DA2"/>
    <w:rsid w:val="00C56DB2"/>
    <w:rsid w:val="00C57E29"/>
    <w:rsid w:val="00C60515"/>
    <w:rsid w:val="00C61D48"/>
    <w:rsid w:val="00C621E2"/>
    <w:rsid w:val="00C62A61"/>
    <w:rsid w:val="00C62C3F"/>
    <w:rsid w:val="00C64109"/>
    <w:rsid w:val="00C65658"/>
    <w:rsid w:val="00C66D38"/>
    <w:rsid w:val="00C673E3"/>
    <w:rsid w:val="00C702CC"/>
    <w:rsid w:val="00C704D9"/>
    <w:rsid w:val="00C70D8E"/>
    <w:rsid w:val="00C71796"/>
    <w:rsid w:val="00C71CC4"/>
    <w:rsid w:val="00C71F50"/>
    <w:rsid w:val="00C72E61"/>
    <w:rsid w:val="00C7391A"/>
    <w:rsid w:val="00C73934"/>
    <w:rsid w:val="00C74504"/>
    <w:rsid w:val="00C746D1"/>
    <w:rsid w:val="00C751BE"/>
    <w:rsid w:val="00C7580B"/>
    <w:rsid w:val="00C75B7E"/>
    <w:rsid w:val="00C76E2B"/>
    <w:rsid w:val="00C7781D"/>
    <w:rsid w:val="00C82F55"/>
    <w:rsid w:val="00C84385"/>
    <w:rsid w:val="00C8475E"/>
    <w:rsid w:val="00C84D2C"/>
    <w:rsid w:val="00C84D49"/>
    <w:rsid w:val="00C85275"/>
    <w:rsid w:val="00C854C7"/>
    <w:rsid w:val="00C85DC2"/>
    <w:rsid w:val="00C86267"/>
    <w:rsid w:val="00C864F6"/>
    <w:rsid w:val="00C868AE"/>
    <w:rsid w:val="00C93137"/>
    <w:rsid w:val="00C94378"/>
    <w:rsid w:val="00C94478"/>
    <w:rsid w:val="00C946B4"/>
    <w:rsid w:val="00C94A2D"/>
    <w:rsid w:val="00C95EC2"/>
    <w:rsid w:val="00C96F7B"/>
    <w:rsid w:val="00C978EC"/>
    <w:rsid w:val="00CA0900"/>
    <w:rsid w:val="00CA0DD6"/>
    <w:rsid w:val="00CA0E9F"/>
    <w:rsid w:val="00CA167D"/>
    <w:rsid w:val="00CA27EA"/>
    <w:rsid w:val="00CA3C25"/>
    <w:rsid w:val="00CA4514"/>
    <w:rsid w:val="00CA4CBE"/>
    <w:rsid w:val="00CA610F"/>
    <w:rsid w:val="00CA6159"/>
    <w:rsid w:val="00CA6764"/>
    <w:rsid w:val="00CA67F4"/>
    <w:rsid w:val="00CA6808"/>
    <w:rsid w:val="00CA6EC9"/>
    <w:rsid w:val="00CA70EB"/>
    <w:rsid w:val="00CA714A"/>
    <w:rsid w:val="00CA7657"/>
    <w:rsid w:val="00CA79E5"/>
    <w:rsid w:val="00CA7DD0"/>
    <w:rsid w:val="00CB00DE"/>
    <w:rsid w:val="00CB09E1"/>
    <w:rsid w:val="00CB0D6C"/>
    <w:rsid w:val="00CB1360"/>
    <w:rsid w:val="00CB171B"/>
    <w:rsid w:val="00CB1C71"/>
    <w:rsid w:val="00CB35F0"/>
    <w:rsid w:val="00CB3630"/>
    <w:rsid w:val="00CB3F6A"/>
    <w:rsid w:val="00CB48FC"/>
    <w:rsid w:val="00CB4D87"/>
    <w:rsid w:val="00CB516A"/>
    <w:rsid w:val="00CB56BE"/>
    <w:rsid w:val="00CB5A72"/>
    <w:rsid w:val="00CB5BAC"/>
    <w:rsid w:val="00CB5DC8"/>
    <w:rsid w:val="00CB63F3"/>
    <w:rsid w:val="00CB762F"/>
    <w:rsid w:val="00CC02BD"/>
    <w:rsid w:val="00CC040E"/>
    <w:rsid w:val="00CC05F0"/>
    <w:rsid w:val="00CC1948"/>
    <w:rsid w:val="00CC2092"/>
    <w:rsid w:val="00CC2894"/>
    <w:rsid w:val="00CC2959"/>
    <w:rsid w:val="00CC32CB"/>
    <w:rsid w:val="00CC343C"/>
    <w:rsid w:val="00CC3970"/>
    <w:rsid w:val="00CC4A14"/>
    <w:rsid w:val="00CC4B46"/>
    <w:rsid w:val="00CC4B59"/>
    <w:rsid w:val="00CC5617"/>
    <w:rsid w:val="00CC5906"/>
    <w:rsid w:val="00CC61BC"/>
    <w:rsid w:val="00CC6326"/>
    <w:rsid w:val="00CC75BF"/>
    <w:rsid w:val="00CC7CF7"/>
    <w:rsid w:val="00CD06AA"/>
    <w:rsid w:val="00CD085E"/>
    <w:rsid w:val="00CD0C64"/>
    <w:rsid w:val="00CD1389"/>
    <w:rsid w:val="00CD2038"/>
    <w:rsid w:val="00CD2D29"/>
    <w:rsid w:val="00CD2F20"/>
    <w:rsid w:val="00CD37EC"/>
    <w:rsid w:val="00CD4085"/>
    <w:rsid w:val="00CD48C7"/>
    <w:rsid w:val="00CD5201"/>
    <w:rsid w:val="00CD5E38"/>
    <w:rsid w:val="00CD674A"/>
    <w:rsid w:val="00CD6D41"/>
    <w:rsid w:val="00CD740A"/>
    <w:rsid w:val="00CD74D8"/>
    <w:rsid w:val="00CD75C5"/>
    <w:rsid w:val="00CD7783"/>
    <w:rsid w:val="00CD7DC3"/>
    <w:rsid w:val="00CE0416"/>
    <w:rsid w:val="00CE08BE"/>
    <w:rsid w:val="00CE0D72"/>
    <w:rsid w:val="00CE1592"/>
    <w:rsid w:val="00CE3C42"/>
    <w:rsid w:val="00CE4903"/>
    <w:rsid w:val="00CE4968"/>
    <w:rsid w:val="00CE4AF4"/>
    <w:rsid w:val="00CE5F6D"/>
    <w:rsid w:val="00CE60A4"/>
    <w:rsid w:val="00CE6327"/>
    <w:rsid w:val="00CE6674"/>
    <w:rsid w:val="00CE677C"/>
    <w:rsid w:val="00CE6843"/>
    <w:rsid w:val="00CE707B"/>
    <w:rsid w:val="00CE73C1"/>
    <w:rsid w:val="00CE7CA6"/>
    <w:rsid w:val="00CE7E79"/>
    <w:rsid w:val="00CF0239"/>
    <w:rsid w:val="00CF0B12"/>
    <w:rsid w:val="00CF34A3"/>
    <w:rsid w:val="00CF38D0"/>
    <w:rsid w:val="00CF394E"/>
    <w:rsid w:val="00CF3EE2"/>
    <w:rsid w:val="00CF4698"/>
    <w:rsid w:val="00CF47BA"/>
    <w:rsid w:val="00CF512A"/>
    <w:rsid w:val="00CF53AE"/>
    <w:rsid w:val="00CF541F"/>
    <w:rsid w:val="00CF560F"/>
    <w:rsid w:val="00CF5AE1"/>
    <w:rsid w:val="00CF71F4"/>
    <w:rsid w:val="00CF75F1"/>
    <w:rsid w:val="00CF7769"/>
    <w:rsid w:val="00D00855"/>
    <w:rsid w:val="00D01324"/>
    <w:rsid w:val="00D01A17"/>
    <w:rsid w:val="00D027C8"/>
    <w:rsid w:val="00D02818"/>
    <w:rsid w:val="00D0289B"/>
    <w:rsid w:val="00D03B81"/>
    <w:rsid w:val="00D04C05"/>
    <w:rsid w:val="00D06875"/>
    <w:rsid w:val="00D07268"/>
    <w:rsid w:val="00D07387"/>
    <w:rsid w:val="00D116FD"/>
    <w:rsid w:val="00D11D17"/>
    <w:rsid w:val="00D12F31"/>
    <w:rsid w:val="00D13596"/>
    <w:rsid w:val="00D13A90"/>
    <w:rsid w:val="00D13B3B"/>
    <w:rsid w:val="00D14C0E"/>
    <w:rsid w:val="00D169EA"/>
    <w:rsid w:val="00D16B67"/>
    <w:rsid w:val="00D17705"/>
    <w:rsid w:val="00D17B79"/>
    <w:rsid w:val="00D17D52"/>
    <w:rsid w:val="00D206DE"/>
    <w:rsid w:val="00D218F9"/>
    <w:rsid w:val="00D22B0E"/>
    <w:rsid w:val="00D23365"/>
    <w:rsid w:val="00D243CA"/>
    <w:rsid w:val="00D243DE"/>
    <w:rsid w:val="00D24889"/>
    <w:rsid w:val="00D24F59"/>
    <w:rsid w:val="00D25956"/>
    <w:rsid w:val="00D25ED3"/>
    <w:rsid w:val="00D26803"/>
    <w:rsid w:val="00D27435"/>
    <w:rsid w:val="00D303D5"/>
    <w:rsid w:val="00D3160C"/>
    <w:rsid w:val="00D31EA2"/>
    <w:rsid w:val="00D321B9"/>
    <w:rsid w:val="00D32B73"/>
    <w:rsid w:val="00D3306D"/>
    <w:rsid w:val="00D33BB8"/>
    <w:rsid w:val="00D33FD3"/>
    <w:rsid w:val="00D34970"/>
    <w:rsid w:val="00D35A3F"/>
    <w:rsid w:val="00D36040"/>
    <w:rsid w:val="00D377E2"/>
    <w:rsid w:val="00D37A8F"/>
    <w:rsid w:val="00D40F3F"/>
    <w:rsid w:val="00D41977"/>
    <w:rsid w:val="00D41EAA"/>
    <w:rsid w:val="00D429A3"/>
    <w:rsid w:val="00D42D48"/>
    <w:rsid w:val="00D42F63"/>
    <w:rsid w:val="00D4422D"/>
    <w:rsid w:val="00D448DE"/>
    <w:rsid w:val="00D44CE5"/>
    <w:rsid w:val="00D44E84"/>
    <w:rsid w:val="00D45216"/>
    <w:rsid w:val="00D46213"/>
    <w:rsid w:val="00D46A7E"/>
    <w:rsid w:val="00D46C44"/>
    <w:rsid w:val="00D46C47"/>
    <w:rsid w:val="00D46DC0"/>
    <w:rsid w:val="00D47315"/>
    <w:rsid w:val="00D4732B"/>
    <w:rsid w:val="00D507B6"/>
    <w:rsid w:val="00D50CC5"/>
    <w:rsid w:val="00D52507"/>
    <w:rsid w:val="00D5294D"/>
    <w:rsid w:val="00D529BC"/>
    <w:rsid w:val="00D534C8"/>
    <w:rsid w:val="00D53626"/>
    <w:rsid w:val="00D545C6"/>
    <w:rsid w:val="00D555CF"/>
    <w:rsid w:val="00D5593A"/>
    <w:rsid w:val="00D55CAC"/>
    <w:rsid w:val="00D57B3A"/>
    <w:rsid w:val="00D57ED6"/>
    <w:rsid w:val="00D60266"/>
    <w:rsid w:val="00D60D2D"/>
    <w:rsid w:val="00D61341"/>
    <w:rsid w:val="00D61FE7"/>
    <w:rsid w:val="00D62102"/>
    <w:rsid w:val="00D624F4"/>
    <w:rsid w:val="00D62DE7"/>
    <w:rsid w:val="00D63896"/>
    <w:rsid w:val="00D63F85"/>
    <w:rsid w:val="00D64220"/>
    <w:rsid w:val="00D6556C"/>
    <w:rsid w:val="00D66DAC"/>
    <w:rsid w:val="00D6715D"/>
    <w:rsid w:val="00D672A5"/>
    <w:rsid w:val="00D67EF0"/>
    <w:rsid w:val="00D700F1"/>
    <w:rsid w:val="00D7174E"/>
    <w:rsid w:val="00D71798"/>
    <w:rsid w:val="00D7194C"/>
    <w:rsid w:val="00D71F6A"/>
    <w:rsid w:val="00D72DA8"/>
    <w:rsid w:val="00D732B6"/>
    <w:rsid w:val="00D734D3"/>
    <w:rsid w:val="00D73BA8"/>
    <w:rsid w:val="00D74294"/>
    <w:rsid w:val="00D747D8"/>
    <w:rsid w:val="00D748E5"/>
    <w:rsid w:val="00D7508E"/>
    <w:rsid w:val="00D75480"/>
    <w:rsid w:val="00D75597"/>
    <w:rsid w:val="00D7592E"/>
    <w:rsid w:val="00D7688B"/>
    <w:rsid w:val="00D773AA"/>
    <w:rsid w:val="00D7753B"/>
    <w:rsid w:val="00D77D4C"/>
    <w:rsid w:val="00D80007"/>
    <w:rsid w:val="00D8063B"/>
    <w:rsid w:val="00D80B12"/>
    <w:rsid w:val="00D81566"/>
    <w:rsid w:val="00D81D57"/>
    <w:rsid w:val="00D81EB1"/>
    <w:rsid w:val="00D81F7B"/>
    <w:rsid w:val="00D82D33"/>
    <w:rsid w:val="00D8311D"/>
    <w:rsid w:val="00D83198"/>
    <w:rsid w:val="00D838A9"/>
    <w:rsid w:val="00D83F52"/>
    <w:rsid w:val="00D845B1"/>
    <w:rsid w:val="00D848D6"/>
    <w:rsid w:val="00D858A4"/>
    <w:rsid w:val="00D86544"/>
    <w:rsid w:val="00D86FFA"/>
    <w:rsid w:val="00D8763F"/>
    <w:rsid w:val="00D90D63"/>
    <w:rsid w:val="00D9103D"/>
    <w:rsid w:val="00D91B36"/>
    <w:rsid w:val="00D921CD"/>
    <w:rsid w:val="00D92A50"/>
    <w:rsid w:val="00D92F2D"/>
    <w:rsid w:val="00D93331"/>
    <w:rsid w:val="00D93EDC"/>
    <w:rsid w:val="00D93FFA"/>
    <w:rsid w:val="00D94ED6"/>
    <w:rsid w:val="00D953C5"/>
    <w:rsid w:val="00D95544"/>
    <w:rsid w:val="00D95668"/>
    <w:rsid w:val="00D95EBB"/>
    <w:rsid w:val="00D96180"/>
    <w:rsid w:val="00D9669C"/>
    <w:rsid w:val="00D96B38"/>
    <w:rsid w:val="00D977CC"/>
    <w:rsid w:val="00DA0F53"/>
    <w:rsid w:val="00DA2E28"/>
    <w:rsid w:val="00DA3971"/>
    <w:rsid w:val="00DA3B72"/>
    <w:rsid w:val="00DA4BDD"/>
    <w:rsid w:val="00DA5012"/>
    <w:rsid w:val="00DA501E"/>
    <w:rsid w:val="00DA6172"/>
    <w:rsid w:val="00DA61EF"/>
    <w:rsid w:val="00DA67C4"/>
    <w:rsid w:val="00DA6A47"/>
    <w:rsid w:val="00DA7319"/>
    <w:rsid w:val="00DA7F11"/>
    <w:rsid w:val="00DB0025"/>
    <w:rsid w:val="00DB02FD"/>
    <w:rsid w:val="00DB04C4"/>
    <w:rsid w:val="00DB0BBA"/>
    <w:rsid w:val="00DB0E8F"/>
    <w:rsid w:val="00DB2DA0"/>
    <w:rsid w:val="00DB2E3B"/>
    <w:rsid w:val="00DB3CBF"/>
    <w:rsid w:val="00DB4405"/>
    <w:rsid w:val="00DB5012"/>
    <w:rsid w:val="00DB7476"/>
    <w:rsid w:val="00DB7AD3"/>
    <w:rsid w:val="00DC0659"/>
    <w:rsid w:val="00DC1021"/>
    <w:rsid w:val="00DC1CA4"/>
    <w:rsid w:val="00DC1FB0"/>
    <w:rsid w:val="00DC25F3"/>
    <w:rsid w:val="00DC2F8F"/>
    <w:rsid w:val="00DC32CA"/>
    <w:rsid w:val="00DC346C"/>
    <w:rsid w:val="00DC382B"/>
    <w:rsid w:val="00DC48D2"/>
    <w:rsid w:val="00DC66FD"/>
    <w:rsid w:val="00DC68A0"/>
    <w:rsid w:val="00DC6D59"/>
    <w:rsid w:val="00DC6D94"/>
    <w:rsid w:val="00DC6DCF"/>
    <w:rsid w:val="00DC720A"/>
    <w:rsid w:val="00DC7E7A"/>
    <w:rsid w:val="00DC7EF6"/>
    <w:rsid w:val="00DD0562"/>
    <w:rsid w:val="00DD08CF"/>
    <w:rsid w:val="00DD182A"/>
    <w:rsid w:val="00DD1CC1"/>
    <w:rsid w:val="00DD1DF4"/>
    <w:rsid w:val="00DD2398"/>
    <w:rsid w:val="00DD295E"/>
    <w:rsid w:val="00DD34C2"/>
    <w:rsid w:val="00DD3DDF"/>
    <w:rsid w:val="00DD4037"/>
    <w:rsid w:val="00DD41FA"/>
    <w:rsid w:val="00DD4B5B"/>
    <w:rsid w:val="00DD4EE1"/>
    <w:rsid w:val="00DD660D"/>
    <w:rsid w:val="00DD6701"/>
    <w:rsid w:val="00DD6DDC"/>
    <w:rsid w:val="00DD7233"/>
    <w:rsid w:val="00DE00FE"/>
    <w:rsid w:val="00DE02CA"/>
    <w:rsid w:val="00DE0326"/>
    <w:rsid w:val="00DE109B"/>
    <w:rsid w:val="00DE1F58"/>
    <w:rsid w:val="00DE21DC"/>
    <w:rsid w:val="00DE27B4"/>
    <w:rsid w:val="00DE2E0B"/>
    <w:rsid w:val="00DE3CBF"/>
    <w:rsid w:val="00DE405D"/>
    <w:rsid w:val="00DE50A1"/>
    <w:rsid w:val="00DE544E"/>
    <w:rsid w:val="00DE6395"/>
    <w:rsid w:val="00DE70F6"/>
    <w:rsid w:val="00DF0804"/>
    <w:rsid w:val="00DF162E"/>
    <w:rsid w:val="00DF1C29"/>
    <w:rsid w:val="00DF2787"/>
    <w:rsid w:val="00DF2F37"/>
    <w:rsid w:val="00DF3815"/>
    <w:rsid w:val="00DF4B66"/>
    <w:rsid w:val="00DF50CE"/>
    <w:rsid w:val="00DF5843"/>
    <w:rsid w:val="00DF5DB8"/>
    <w:rsid w:val="00DF6BB2"/>
    <w:rsid w:val="00DF7867"/>
    <w:rsid w:val="00DF7C1A"/>
    <w:rsid w:val="00DF7F9A"/>
    <w:rsid w:val="00E0049F"/>
    <w:rsid w:val="00E012A9"/>
    <w:rsid w:val="00E0136E"/>
    <w:rsid w:val="00E0241F"/>
    <w:rsid w:val="00E02ACA"/>
    <w:rsid w:val="00E02B52"/>
    <w:rsid w:val="00E02BFD"/>
    <w:rsid w:val="00E030FF"/>
    <w:rsid w:val="00E03BC4"/>
    <w:rsid w:val="00E03FFE"/>
    <w:rsid w:val="00E04BF2"/>
    <w:rsid w:val="00E05631"/>
    <w:rsid w:val="00E05781"/>
    <w:rsid w:val="00E05B11"/>
    <w:rsid w:val="00E05C96"/>
    <w:rsid w:val="00E05E6B"/>
    <w:rsid w:val="00E06127"/>
    <w:rsid w:val="00E07863"/>
    <w:rsid w:val="00E07F9F"/>
    <w:rsid w:val="00E1124B"/>
    <w:rsid w:val="00E12C24"/>
    <w:rsid w:val="00E12F83"/>
    <w:rsid w:val="00E138D1"/>
    <w:rsid w:val="00E13DC4"/>
    <w:rsid w:val="00E13E7F"/>
    <w:rsid w:val="00E13EE5"/>
    <w:rsid w:val="00E14E88"/>
    <w:rsid w:val="00E15577"/>
    <w:rsid w:val="00E160A3"/>
    <w:rsid w:val="00E1678E"/>
    <w:rsid w:val="00E16FF3"/>
    <w:rsid w:val="00E175AB"/>
    <w:rsid w:val="00E17A21"/>
    <w:rsid w:val="00E20383"/>
    <w:rsid w:val="00E206B2"/>
    <w:rsid w:val="00E216FA"/>
    <w:rsid w:val="00E21F72"/>
    <w:rsid w:val="00E222A2"/>
    <w:rsid w:val="00E22674"/>
    <w:rsid w:val="00E2294A"/>
    <w:rsid w:val="00E233B4"/>
    <w:rsid w:val="00E2406D"/>
    <w:rsid w:val="00E2428C"/>
    <w:rsid w:val="00E24B8C"/>
    <w:rsid w:val="00E24E31"/>
    <w:rsid w:val="00E24ECE"/>
    <w:rsid w:val="00E24FB6"/>
    <w:rsid w:val="00E25861"/>
    <w:rsid w:val="00E25A47"/>
    <w:rsid w:val="00E25DB6"/>
    <w:rsid w:val="00E26CD0"/>
    <w:rsid w:val="00E304FA"/>
    <w:rsid w:val="00E31FC7"/>
    <w:rsid w:val="00E3234C"/>
    <w:rsid w:val="00E32D20"/>
    <w:rsid w:val="00E33A9D"/>
    <w:rsid w:val="00E3457F"/>
    <w:rsid w:val="00E349B7"/>
    <w:rsid w:val="00E357BD"/>
    <w:rsid w:val="00E36CB1"/>
    <w:rsid w:val="00E40925"/>
    <w:rsid w:val="00E4296E"/>
    <w:rsid w:val="00E432FF"/>
    <w:rsid w:val="00E44201"/>
    <w:rsid w:val="00E45196"/>
    <w:rsid w:val="00E4591C"/>
    <w:rsid w:val="00E45E66"/>
    <w:rsid w:val="00E46069"/>
    <w:rsid w:val="00E47822"/>
    <w:rsid w:val="00E5085F"/>
    <w:rsid w:val="00E50F14"/>
    <w:rsid w:val="00E5128D"/>
    <w:rsid w:val="00E519C2"/>
    <w:rsid w:val="00E5249A"/>
    <w:rsid w:val="00E527A0"/>
    <w:rsid w:val="00E52EA2"/>
    <w:rsid w:val="00E52F3C"/>
    <w:rsid w:val="00E53CE2"/>
    <w:rsid w:val="00E53D61"/>
    <w:rsid w:val="00E53F0E"/>
    <w:rsid w:val="00E53F24"/>
    <w:rsid w:val="00E540C9"/>
    <w:rsid w:val="00E54793"/>
    <w:rsid w:val="00E54F60"/>
    <w:rsid w:val="00E55134"/>
    <w:rsid w:val="00E55137"/>
    <w:rsid w:val="00E56DD8"/>
    <w:rsid w:val="00E5708E"/>
    <w:rsid w:val="00E57616"/>
    <w:rsid w:val="00E629CC"/>
    <w:rsid w:val="00E62DC5"/>
    <w:rsid w:val="00E64177"/>
    <w:rsid w:val="00E64912"/>
    <w:rsid w:val="00E650CB"/>
    <w:rsid w:val="00E66C58"/>
    <w:rsid w:val="00E66D9C"/>
    <w:rsid w:val="00E66FD8"/>
    <w:rsid w:val="00E6708F"/>
    <w:rsid w:val="00E673FB"/>
    <w:rsid w:val="00E675F3"/>
    <w:rsid w:val="00E67BFA"/>
    <w:rsid w:val="00E700E8"/>
    <w:rsid w:val="00E701B4"/>
    <w:rsid w:val="00E701D4"/>
    <w:rsid w:val="00E7069A"/>
    <w:rsid w:val="00E7104B"/>
    <w:rsid w:val="00E72C20"/>
    <w:rsid w:val="00E73B40"/>
    <w:rsid w:val="00E73E41"/>
    <w:rsid w:val="00E7444F"/>
    <w:rsid w:val="00E74938"/>
    <w:rsid w:val="00E7601D"/>
    <w:rsid w:val="00E764C5"/>
    <w:rsid w:val="00E7675B"/>
    <w:rsid w:val="00E767AF"/>
    <w:rsid w:val="00E76CE0"/>
    <w:rsid w:val="00E801CF"/>
    <w:rsid w:val="00E80CF7"/>
    <w:rsid w:val="00E80E63"/>
    <w:rsid w:val="00E81928"/>
    <w:rsid w:val="00E81A8D"/>
    <w:rsid w:val="00E81D39"/>
    <w:rsid w:val="00E82790"/>
    <w:rsid w:val="00E849B8"/>
    <w:rsid w:val="00E84C4A"/>
    <w:rsid w:val="00E8503D"/>
    <w:rsid w:val="00E857CA"/>
    <w:rsid w:val="00E85A8A"/>
    <w:rsid w:val="00E85B5D"/>
    <w:rsid w:val="00E86DD9"/>
    <w:rsid w:val="00E87584"/>
    <w:rsid w:val="00E87680"/>
    <w:rsid w:val="00E90713"/>
    <w:rsid w:val="00E90994"/>
    <w:rsid w:val="00E91725"/>
    <w:rsid w:val="00E91DAB"/>
    <w:rsid w:val="00E92D3F"/>
    <w:rsid w:val="00E93AA6"/>
    <w:rsid w:val="00E93C10"/>
    <w:rsid w:val="00E93D5B"/>
    <w:rsid w:val="00E9401F"/>
    <w:rsid w:val="00E94337"/>
    <w:rsid w:val="00E952E0"/>
    <w:rsid w:val="00E95544"/>
    <w:rsid w:val="00E957D7"/>
    <w:rsid w:val="00E95A62"/>
    <w:rsid w:val="00E96BB7"/>
    <w:rsid w:val="00E96F39"/>
    <w:rsid w:val="00E971E3"/>
    <w:rsid w:val="00E97562"/>
    <w:rsid w:val="00E97EBF"/>
    <w:rsid w:val="00EA1BA5"/>
    <w:rsid w:val="00EA2825"/>
    <w:rsid w:val="00EA30FA"/>
    <w:rsid w:val="00EA3261"/>
    <w:rsid w:val="00EA32FC"/>
    <w:rsid w:val="00EA3D5E"/>
    <w:rsid w:val="00EA505C"/>
    <w:rsid w:val="00EA50F8"/>
    <w:rsid w:val="00EA560A"/>
    <w:rsid w:val="00EA58E1"/>
    <w:rsid w:val="00EA5B18"/>
    <w:rsid w:val="00EA5E78"/>
    <w:rsid w:val="00EA5F6D"/>
    <w:rsid w:val="00EA63D1"/>
    <w:rsid w:val="00EA660A"/>
    <w:rsid w:val="00EA70F8"/>
    <w:rsid w:val="00EA7204"/>
    <w:rsid w:val="00EB0F92"/>
    <w:rsid w:val="00EB1027"/>
    <w:rsid w:val="00EB15FE"/>
    <w:rsid w:val="00EB262F"/>
    <w:rsid w:val="00EB2828"/>
    <w:rsid w:val="00EB2B05"/>
    <w:rsid w:val="00EB2B74"/>
    <w:rsid w:val="00EB308C"/>
    <w:rsid w:val="00EB42B1"/>
    <w:rsid w:val="00EB4360"/>
    <w:rsid w:val="00EB4481"/>
    <w:rsid w:val="00EB4581"/>
    <w:rsid w:val="00EB52FD"/>
    <w:rsid w:val="00EB558F"/>
    <w:rsid w:val="00EB55FD"/>
    <w:rsid w:val="00EB584F"/>
    <w:rsid w:val="00EB5976"/>
    <w:rsid w:val="00EB7093"/>
    <w:rsid w:val="00EB73D8"/>
    <w:rsid w:val="00EB76EB"/>
    <w:rsid w:val="00EB7858"/>
    <w:rsid w:val="00EC04D2"/>
    <w:rsid w:val="00EC172C"/>
    <w:rsid w:val="00EC2103"/>
    <w:rsid w:val="00EC325D"/>
    <w:rsid w:val="00EC3339"/>
    <w:rsid w:val="00EC38A7"/>
    <w:rsid w:val="00EC483D"/>
    <w:rsid w:val="00EC4DA1"/>
    <w:rsid w:val="00EC50DC"/>
    <w:rsid w:val="00EC56FE"/>
    <w:rsid w:val="00EC5C30"/>
    <w:rsid w:val="00EC6E38"/>
    <w:rsid w:val="00EC7249"/>
    <w:rsid w:val="00EC7C70"/>
    <w:rsid w:val="00ED02B2"/>
    <w:rsid w:val="00ED0848"/>
    <w:rsid w:val="00ED0B48"/>
    <w:rsid w:val="00ED1497"/>
    <w:rsid w:val="00ED14A4"/>
    <w:rsid w:val="00ED1532"/>
    <w:rsid w:val="00ED1ABC"/>
    <w:rsid w:val="00ED21C5"/>
    <w:rsid w:val="00ED222A"/>
    <w:rsid w:val="00ED262B"/>
    <w:rsid w:val="00ED277B"/>
    <w:rsid w:val="00ED2886"/>
    <w:rsid w:val="00ED3255"/>
    <w:rsid w:val="00ED373E"/>
    <w:rsid w:val="00ED3A2E"/>
    <w:rsid w:val="00ED3D65"/>
    <w:rsid w:val="00ED4E15"/>
    <w:rsid w:val="00ED5303"/>
    <w:rsid w:val="00ED5A46"/>
    <w:rsid w:val="00ED62EE"/>
    <w:rsid w:val="00ED650B"/>
    <w:rsid w:val="00ED710C"/>
    <w:rsid w:val="00ED76CD"/>
    <w:rsid w:val="00ED7A67"/>
    <w:rsid w:val="00EE135F"/>
    <w:rsid w:val="00EE19C4"/>
    <w:rsid w:val="00EE2E74"/>
    <w:rsid w:val="00EE388A"/>
    <w:rsid w:val="00EE3958"/>
    <w:rsid w:val="00EE4465"/>
    <w:rsid w:val="00EE44D7"/>
    <w:rsid w:val="00EE4966"/>
    <w:rsid w:val="00EE498B"/>
    <w:rsid w:val="00EE5084"/>
    <w:rsid w:val="00EE5213"/>
    <w:rsid w:val="00EE541F"/>
    <w:rsid w:val="00EE551D"/>
    <w:rsid w:val="00EE587D"/>
    <w:rsid w:val="00EE5FA7"/>
    <w:rsid w:val="00EE606C"/>
    <w:rsid w:val="00EE66B5"/>
    <w:rsid w:val="00EE6819"/>
    <w:rsid w:val="00EE6B9F"/>
    <w:rsid w:val="00EE7174"/>
    <w:rsid w:val="00EE7246"/>
    <w:rsid w:val="00EF00D4"/>
    <w:rsid w:val="00EF0A2A"/>
    <w:rsid w:val="00EF0ECD"/>
    <w:rsid w:val="00EF12C9"/>
    <w:rsid w:val="00EF1605"/>
    <w:rsid w:val="00EF17ED"/>
    <w:rsid w:val="00EF286E"/>
    <w:rsid w:val="00EF2A02"/>
    <w:rsid w:val="00EF4AC9"/>
    <w:rsid w:val="00EF4FF0"/>
    <w:rsid w:val="00EF55C3"/>
    <w:rsid w:val="00EF5BC8"/>
    <w:rsid w:val="00EF5E42"/>
    <w:rsid w:val="00EF608C"/>
    <w:rsid w:val="00EF6695"/>
    <w:rsid w:val="00EF6709"/>
    <w:rsid w:val="00EF6B98"/>
    <w:rsid w:val="00EF73C7"/>
    <w:rsid w:val="00EF7C9E"/>
    <w:rsid w:val="00F0008E"/>
    <w:rsid w:val="00F004AB"/>
    <w:rsid w:val="00F017CE"/>
    <w:rsid w:val="00F01C1A"/>
    <w:rsid w:val="00F01FC9"/>
    <w:rsid w:val="00F0283B"/>
    <w:rsid w:val="00F02970"/>
    <w:rsid w:val="00F02F30"/>
    <w:rsid w:val="00F03648"/>
    <w:rsid w:val="00F0376E"/>
    <w:rsid w:val="00F03B0F"/>
    <w:rsid w:val="00F04358"/>
    <w:rsid w:val="00F04C7D"/>
    <w:rsid w:val="00F04FD8"/>
    <w:rsid w:val="00F05B7C"/>
    <w:rsid w:val="00F060A2"/>
    <w:rsid w:val="00F06830"/>
    <w:rsid w:val="00F06C0B"/>
    <w:rsid w:val="00F06F9E"/>
    <w:rsid w:val="00F06FD2"/>
    <w:rsid w:val="00F0762C"/>
    <w:rsid w:val="00F078D6"/>
    <w:rsid w:val="00F0794B"/>
    <w:rsid w:val="00F10983"/>
    <w:rsid w:val="00F10A41"/>
    <w:rsid w:val="00F10B35"/>
    <w:rsid w:val="00F10BAB"/>
    <w:rsid w:val="00F10FAF"/>
    <w:rsid w:val="00F11682"/>
    <w:rsid w:val="00F1169B"/>
    <w:rsid w:val="00F11D95"/>
    <w:rsid w:val="00F11ED3"/>
    <w:rsid w:val="00F12F6F"/>
    <w:rsid w:val="00F1393A"/>
    <w:rsid w:val="00F13CE9"/>
    <w:rsid w:val="00F13D25"/>
    <w:rsid w:val="00F14D3F"/>
    <w:rsid w:val="00F15CF0"/>
    <w:rsid w:val="00F16357"/>
    <w:rsid w:val="00F16359"/>
    <w:rsid w:val="00F16575"/>
    <w:rsid w:val="00F16602"/>
    <w:rsid w:val="00F16CCD"/>
    <w:rsid w:val="00F1788D"/>
    <w:rsid w:val="00F179E2"/>
    <w:rsid w:val="00F2039D"/>
    <w:rsid w:val="00F21288"/>
    <w:rsid w:val="00F218DE"/>
    <w:rsid w:val="00F21F40"/>
    <w:rsid w:val="00F238D2"/>
    <w:rsid w:val="00F23B46"/>
    <w:rsid w:val="00F24F8C"/>
    <w:rsid w:val="00F256CE"/>
    <w:rsid w:val="00F262DD"/>
    <w:rsid w:val="00F2685C"/>
    <w:rsid w:val="00F26F35"/>
    <w:rsid w:val="00F270D1"/>
    <w:rsid w:val="00F27CF2"/>
    <w:rsid w:val="00F31082"/>
    <w:rsid w:val="00F3120D"/>
    <w:rsid w:val="00F31618"/>
    <w:rsid w:val="00F316E9"/>
    <w:rsid w:val="00F33364"/>
    <w:rsid w:val="00F3337A"/>
    <w:rsid w:val="00F3384D"/>
    <w:rsid w:val="00F33950"/>
    <w:rsid w:val="00F33BDC"/>
    <w:rsid w:val="00F34ABA"/>
    <w:rsid w:val="00F34F64"/>
    <w:rsid w:val="00F355E3"/>
    <w:rsid w:val="00F35651"/>
    <w:rsid w:val="00F35773"/>
    <w:rsid w:val="00F365F0"/>
    <w:rsid w:val="00F36838"/>
    <w:rsid w:val="00F371F1"/>
    <w:rsid w:val="00F3728A"/>
    <w:rsid w:val="00F37E38"/>
    <w:rsid w:val="00F41138"/>
    <w:rsid w:val="00F422D5"/>
    <w:rsid w:val="00F42DEC"/>
    <w:rsid w:val="00F431A3"/>
    <w:rsid w:val="00F43F66"/>
    <w:rsid w:val="00F44444"/>
    <w:rsid w:val="00F44A97"/>
    <w:rsid w:val="00F453F5"/>
    <w:rsid w:val="00F45807"/>
    <w:rsid w:val="00F4588A"/>
    <w:rsid w:val="00F45CBF"/>
    <w:rsid w:val="00F462D6"/>
    <w:rsid w:val="00F4732C"/>
    <w:rsid w:val="00F47EE6"/>
    <w:rsid w:val="00F47F84"/>
    <w:rsid w:val="00F509B1"/>
    <w:rsid w:val="00F50DE8"/>
    <w:rsid w:val="00F513DE"/>
    <w:rsid w:val="00F526AF"/>
    <w:rsid w:val="00F52887"/>
    <w:rsid w:val="00F53573"/>
    <w:rsid w:val="00F535E5"/>
    <w:rsid w:val="00F536ED"/>
    <w:rsid w:val="00F53F52"/>
    <w:rsid w:val="00F542E3"/>
    <w:rsid w:val="00F54480"/>
    <w:rsid w:val="00F54973"/>
    <w:rsid w:val="00F55028"/>
    <w:rsid w:val="00F56696"/>
    <w:rsid w:val="00F56B64"/>
    <w:rsid w:val="00F56B70"/>
    <w:rsid w:val="00F56D93"/>
    <w:rsid w:val="00F606E8"/>
    <w:rsid w:val="00F60A8F"/>
    <w:rsid w:val="00F61A0A"/>
    <w:rsid w:val="00F61E57"/>
    <w:rsid w:val="00F61E97"/>
    <w:rsid w:val="00F62C57"/>
    <w:rsid w:val="00F63777"/>
    <w:rsid w:val="00F63988"/>
    <w:rsid w:val="00F64D95"/>
    <w:rsid w:val="00F6623A"/>
    <w:rsid w:val="00F663F8"/>
    <w:rsid w:val="00F66BF3"/>
    <w:rsid w:val="00F6701A"/>
    <w:rsid w:val="00F675E2"/>
    <w:rsid w:val="00F6770C"/>
    <w:rsid w:val="00F67E53"/>
    <w:rsid w:val="00F70205"/>
    <w:rsid w:val="00F70872"/>
    <w:rsid w:val="00F70C81"/>
    <w:rsid w:val="00F71B81"/>
    <w:rsid w:val="00F71C3B"/>
    <w:rsid w:val="00F72594"/>
    <w:rsid w:val="00F740EA"/>
    <w:rsid w:val="00F74279"/>
    <w:rsid w:val="00F74322"/>
    <w:rsid w:val="00F75C9F"/>
    <w:rsid w:val="00F76730"/>
    <w:rsid w:val="00F76AD8"/>
    <w:rsid w:val="00F76CDE"/>
    <w:rsid w:val="00F770EC"/>
    <w:rsid w:val="00F77CBB"/>
    <w:rsid w:val="00F8016A"/>
    <w:rsid w:val="00F81013"/>
    <w:rsid w:val="00F811BF"/>
    <w:rsid w:val="00F81F89"/>
    <w:rsid w:val="00F836DB"/>
    <w:rsid w:val="00F8379F"/>
    <w:rsid w:val="00F83E59"/>
    <w:rsid w:val="00F83F39"/>
    <w:rsid w:val="00F83FD7"/>
    <w:rsid w:val="00F84763"/>
    <w:rsid w:val="00F847FC"/>
    <w:rsid w:val="00F85396"/>
    <w:rsid w:val="00F85572"/>
    <w:rsid w:val="00F857A1"/>
    <w:rsid w:val="00F857D8"/>
    <w:rsid w:val="00F85BD8"/>
    <w:rsid w:val="00F86844"/>
    <w:rsid w:val="00F87455"/>
    <w:rsid w:val="00F907DD"/>
    <w:rsid w:val="00F90B2B"/>
    <w:rsid w:val="00F9144F"/>
    <w:rsid w:val="00F914BB"/>
    <w:rsid w:val="00F92AE1"/>
    <w:rsid w:val="00F9396C"/>
    <w:rsid w:val="00F94160"/>
    <w:rsid w:val="00F942D8"/>
    <w:rsid w:val="00F94D51"/>
    <w:rsid w:val="00F953DD"/>
    <w:rsid w:val="00F9649D"/>
    <w:rsid w:val="00F96788"/>
    <w:rsid w:val="00F96EAE"/>
    <w:rsid w:val="00F97667"/>
    <w:rsid w:val="00FA060E"/>
    <w:rsid w:val="00FA0708"/>
    <w:rsid w:val="00FA169C"/>
    <w:rsid w:val="00FA18A4"/>
    <w:rsid w:val="00FA1CF2"/>
    <w:rsid w:val="00FA2D89"/>
    <w:rsid w:val="00FA3F2E"/>
    <w:rsid w:val="00FA3FA2"/>
    <w:rsid w:val="00FA4A0B"/>
    <w:rsid w:val="00FA5573"/>
    <w:rsid w:val="00FA6535"/>
    <w:rsid w:val="00FA6E75"/>
    <w:rsid w:val="00FA6EA7"/>
    <w:rsid w:val="00FA6F32"/>
    <w:rsid w:val="00FA7073"/>
    <w:rsid w:val="00FA7E9B"/>
    <w:rsid w:val="00FB0AA0"/>
    <w:rsid w:val="00FB0C82"/>
    <w:rsid w:val="00FB100B"/>
    <w:rsid w:val="00FB1426"/>
    <w:rsid w:val="00FB1FE9"/>
    <w:rsid w:val="00FB202E"/>
    <w:rsid w:val="00FB3DA0"/>
    <w:rsid w:val="00FB4A41"/>
    <w:rsid w:val="00FB50EE"/>
    <w:rsid w:val="00FB55BF"/>
    <w:rsid w:val="00FB5716"/>
    <w:rsid w:val="00FB5D86"/>
    <w:rsid w:val="00FB6671"/>
    <w:rsid w:val="00FB7430"/>
    <w:rsid w:val="00FC003B"/>
    <w:rsid w:val="00FC091F"/>
    <w:rsid w:val="00FC1E03"/>
    <w:rsid w:val="00FC2571"/>
    <w:rsid w:val="00FC2581"/>
    <w:rsid w:val="00FC27E2"/>
    <w:rsid w:val="00FC2858"/>
    <w:rsid w:val="00FC2914"/>
    <w:rsid w:val="00FC355E"/>
    <w:rsid w:val="00FC4297"/>
    <w:rsid w:val="00FC5A46"/>
    <w:rsid w:val="00FC6336"/>
    <w:rsid w:val="00FC6DE6"/>
    <w:rsid w:val="00FC7095"/>
    <w:rsid w:val="00FC7813"/>
    <w:rsid w:val="00FD0DBD"/>
    <w:rsid w:val="00FD10C3"/>
    <w:rsid w:val="00FD215A"/>
    <w:rsid w:val="00FD28E3"/>
    <w:rsid w:val="00FD2F98"/>
    <w:rsid w:val="00FD3160"/>
    <w:rsid w:val="00FD390F"/>
    <w:rsid w:val="00FD39E2"/>
    <w:rsid w:val="00FD434A"/>
    <w:rsid w:val="00FD4483"/>
    <w:rsid w:val="00FD4D08"/>
    <w:rsid w:val="00FD5ED3"/>
    <w:rsid w:val="00FD623B"/>
    <w:rsid w:val="00FD6B19"/>
    <w:rsid w:val="00FD7818"/>
    <w:rsid w:val="00FE0B15"/>
    <w:rsid w:val="00FE0D3A"/>
    <w:rsid w:val="00FE16AE"/>
    <w:rsid w:val="00FE25A5"/>
    <w:rsid w:val="00FE2BDB"/>
    <w:rsid w:val="00FE36F3"/>
    <w:rsid w:val="00FE3A44"/>
    <w:rsid w:val="00FE43D1"/>
    <w:rsid w:val="00FE43FA"/>
    <w:rsid w:val="00FE4DF6"/>
    <w:rsid w:val="00FE519A"/>
    <w:rsid w:val="00FE5644"/>
    <w:rsid w:val="00FE703B"/>
    <w:rsid w:val="00FE785B"/>
    <w:rsid w:val="00FE7CD8"/>
    <w:rsid w:val="00FF03AE"/>
    <w:rsid w:val="00FF0F33"/>
    <w:rsid w:val="00FF163F"/>
    <w:rsid w:val="00FF1B71"/>
    <w:rsid w:val="00FF237D"/>
    <w:rsid w:val="00FF2435"/>
    <w:rsid w:val="00FF2DA5"/>
    <w:rsid w:val="00FF2DFC"/>
    <w:rsid w:val="00FF3646"/>
    <w:rsid w:val="00FF3A1C"/>
    <w:rsid w:val="00FF3CCF"/>
    <w:rsid w:val="00FF3E0B"/>
    <w:rsid w:val="00FF3E18"/>
    <w:rsid w:val="00FF3E29"/>
    <w:rsid w:val="00FF4886"/>
    <w:rsid w:val="00FF4A32"/>
    <w:rsid w:val="00FF5C81"/>
    <w:rsid w:val="00FF74D3"/>
    <w:rsid w:val="00FF7E3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6FCC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宋体"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A3C3F"/>
    <w:pPr>
      <w:suppressAutoHyphens/>
      <w:spacing w:after="120" w:line="240" w:lineRule="auto"/>
      <w:jc w:val="both"/>
    </w:pPr>
    <w:rPr>
      <w:rFonts w:ascii="Graphik Regular" w:hAnsi="Graphik Regular"/>
      <w:sz w:val="20"/>
    </w:rPr>
  </w:style>
  <w:style w:type="paragraph" w:styleId="Heading1">
    <w:name w:val="heading 1"/>
    <w:basedOn w:val="Normal"/>
    <w:next w:val="Normal"/>
    <w:link w:val="Heading1Char"/>
    <w:uiPriority w:val="9"/>
    <w:qFormat/>
    <w:rsid w:val="007F07FE"/>
    <w:pPr>
      <w:keepNext/>
      <w:pageBreakBefore/>
      <w:spacing w:before="240"/>
      <w:jc w:val="left"/>
      <w:outlineLvl w:val="0"/>
    </w:pPr>
    <w:rPr>
      <w:rFonts w:ascii="Graphik Medium" w:hAnsi="Graphik Medium"/>
      <w:b/>
      <w:color w:val="F58100"/>
      <w:sz w:val="32"/>
      <w:szCs w:val="32"/>
    </w:rPr>
  </w:style>
  <w:style w:type="paragraph" w:styleId="Heading2">
    <w:name w:val="heading 2"/>
    <w:basedOn w:val="Normal"/>
    <w:next w:val="Normal"/>
    <w:link w:val="Heading2Char"/>
    <w:uiPriority w:val="9"/>
    <w:unhideWhenUsed/>
    <w:qFormat/>
    <w:rsid w:val="009E2462"/>
    <w:pPr>
      <w:keepNext/>
      <w:keepLines/>
      <w:spacing w:before="240" w:after="60"/>
      <w:jc w:val="left"/>
      <w:outlineLvl w:val="1"/>
    </w:pPr>
    <w:rPr>
      <w:rFonts w:ascii="Graphik Medium" w:hAnsi="Graphik Medium"/>
      <w:b/>
      <w:sz w:val="32"/>
      <w:szCs w:val="32"/>
    </w:rPr>
  </w:style>
  <w:style w:type="paragraph" w:styleId="Heading3">
    <w:name w:val="heading 3"/>
    <w:basedOn w:val="Heading4"/>
    <w:next w:val="Normal"/>
    <w:link w:val="Heading3Char"/>
    <w:uiPriority w:val="9"/>
    <w:unhideWhenUsed/>
    <w:qFormat/>
    <w:rsid w:val="00620660"/>
    <w:pPr>
      <w:outlineLvl w:val="2"/>
    </w:pPr>
    <w:rPr>
      <w:sz w:val="26"/>
    </w:rPr>
  </w:style>
  <w:style w:type="paragraph" w:styleId="Heading4">
    <w:name w:val="heading 4"/>
    <w:basedOn w:val="Normal"/>
    <w:next w:val="Normal"/>
    <w:link w:val="Heading4Char"/>
    <w:uiPriority w:val="9"/>
    <w:unhideWhenUsed/>
    <w:qFormat/>
    <w:rsid w:val="00620660"/>
    <w:pPr>
      <w:keepNext/>
      <w:spacing w:before="240" w:after="60"/>
      <w:jc w:val="left"/>
      <w:outlineLvl w:val="3"/>
    </w:pPr>
    <w:rPr>
      <w:rFonts w:ascii="Graphik Medium" w:eastAsiaTheme="majorEastAsia" w:hAnsi="Graphik Medium" w:cstheme="majorBidi"/>
      <w:iCs/>
      <w:sz w:val="22"/>
    </w:rPr>
  </w:style>
  <w:style w:type="paragraph" w:styleId="Heading5">
    <w:name w:val="heading 5"/>
    <w:basedOn w:val="Normal"/>
    <w:next w:val="Normal"/>
    <w:link w:val="Heading5Char"/>
    <w:uiPriority w:val="9"/>
    <w:unhideWhenUsed/>
    <w:rsid w:val="00A46B19"/>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07FE"/>
    <w:rPr>
      <w:rFonts w:ascii="Graphik Medium" w:hAnsi="Graphik Medium"/>
      <w:b/>
      <w:color w:val="F58100"/>
      <w:sz w:val="32"/>
      <w:szCs w:val="32"/>
    </w:rPr>
  </w:style>
  <w:style w:type="character" w:customStyle="1" w:styleId="Heading2Char">
    <w:name w:val="Heading 2 Char"/>
    <w:basedOn w:val="DefaultParagraphFont"/>
    <w:link w:val="Heading2"/>
    <w:uiPriority w:val="9"/>
    <w:rsid w:val="009E2462"/>
    <w:rPr>
      <w:rFonts w:ascii="Graphik Medium" w:hAnsi="Graphik Medium"/>
      <w:b/>
      <w:sz w:val="32"/>
      <w:szCs w:val="32"/>
    </w:rPr>
  </w:style>
  <w:style w:type="character" w:customStyle="1" w:styleId="Heading3Char">
    <w:name w:val="Heading 3 Char"/>
    <w:basedOn w:val="DefaultParagraphFont"/>
    <w:link w:val="Heading3"/>
    <w:uiPriority w:val="9"/>
    <w:rsid w:val="00620660"/>
    <w:rPr>
      <w:rFonts w:ascii="Graphik Medium" w:eastAsiaTheme="majorEastAsia" w:hAnsi="Graphik Medium" w:cstheme="majorBidi"/>
      <w:b/>
      <w:iCs/>
      <w:sz w:val="26"/>
    </w:rPr>
  </w:style>
  <w:style w:type="paragraph" w:customStyle="1" w:styleId="NumberedList">
    <w:name w:val="Numbered List"/>
    <w:basedOn w:val="Normal"/>
    <w:link w:val="NumberedListChar"/>
    <w:qFormat/>
    <w:rsid w:val="00AF5E6B"/>
    <w:pPr>
      <w:numPr>
        <w:numId w:val="9"/>
      </w:numPr>
      <w:spacing w:before="120"/>
      <w:jc w:val="left"/>
    </w:pPr>
    <w:rPr>
      <w:lang w:eastAsia="ko-KR"/>
    </w:rPr>
  </w:style>
  <w:style w:type="numbering" w:customStyle="1" w:styleId="Bullet">
    <w:name w:val="Bullet"/>
    <w:basedOn w:val="NoList"/>
    <w:uiPriority w:val="99"/>
    <w:rsid w:val="005C2960"/>
    <w:pPr>
      <w:numPr>
        <w:numId w:val="1"/>
      </w:numPr>
    </w:pPr>
  </w:style>
  <w:style w:type="paragraph" w:styleId="ListBullet">
    <w:name w:val="List Bullet"/>
    <w:basedOn w:val="Normal"/>
    <w:uiPriority w:val="99"/>
    <w:unhideWhenUsed/>
    <w:rsid w:val="00850D58"/>
    <w:pPr>
      <w:numPr>
        <w:numId w:val="2"/>
      </w:numPr>
      <w:tabs>
        <w:tab w:val="left" w:pos="144"/>
        <w:tab w:val="left" w:pos="360"/>
        <w:tab w:val="left" w:pos="576"/>
        <w:tab w:val="left" w:pos="792"/>
        <w:tab w:val="left" w:pos="1008"/>
        <w:tab w:val="left" w:pos="1224"/>
        <w:tab w:val="left" w:pos="1440"/>
        <w:tab w:val="left" w:pos="1656"/>
        <w:tab w:val="left" w:pos="1872"/>
        <w:tab w:val="left" w:pos="2088"/>
      </w:tabs>
      <w:spacing w:after="60"/>
      <w:ind w:hanging="216"/>
    </w:pPr>
  </w:style>
  <w:style w:type="paragraph" w:customStyle="1" w:styleId="Code">
    <w:name w:val="Code"/>
    <w:basedOn w:val="Normal"/>
    <w:qFormat/>
    <w:rsid w:val="00BB0DBE"/>
    <w:pPr>
      <w:pBdr>
        <w:top w:val="single" w:sz="4" w:space="1" w:color="auto"/>
        <w:left w:val="single" w:sz="4" w:space="0" w:color="auto"/>
        <w:bottom w:val="single" w:sz="4" w:space="1" w:color="auto"/>
        <w:right w:val="single" w:sz="4" w:space="4" w:color="auto"/>
      </w:pBdr>
      <w:spacing w:after="0" w:line="240" w:lineRule="exact"/>
    </w:pPr>
    <w:rPr>
      <w:rFonts w:ascii="Consolas" w:hAnsi="Consolas" w:cs="Consolas"/>
    </w:rPr>
  </w:style>
  <w:style w:type="table" w:styleId="TableGrid">
    <w:name w:val="Table Grid"/>
    <w:basedOn w:val="TableNormal"/>
    <w:uiPriority w:val="59"/>
    <w:rsid w:val="006723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aliases w:val="Figure Caption"/>
    <w:basedOn w:val="Normal"/>
    <w:next w:val="Normal"/>
    <w:uiPriority w:val="35"/>
    <w:unhideWhenUsed/>
    <w:qFormat/>
    <w:rsid w:val="00D17705"/>
    <w:pPr>
      <w:spacing w:before="60"/>
      <w:jc w:val="center"/>
    </w:pPr>
    <w:rPr>
      <w:i/>
      <w:iCs/>
      <w:color w:val="000000" w:themeColor="text1"/>
      <w:sz w:val="18"/>
      <w:szCs w:val="18"/>
    </w:rPr>
  </w:style>
  <w:style w:type="paragraph" w:customStyle="1" w:styleId="FigureContents">
    <w:name w:val="Figure Contents"/>
    <w:basedOn w:val="Normal"/>
    <w:next w:val="Normal"/>
    <w:rsid w:val="00AA5045"/>
    <w:pPr>
      <w:keepNext/>
      <w:spacing w:before="120"/>
      <w:jc w:val="center"/>
    </w:pPr>
  </w:style>
  <w:style w:type="paragraph" w:styleId="Header">
    <w:name w:val="header"/>
    <w:basedOn w:val="Normal"/>
    <w:link w:val="HeaderChar"/>
    <w:uiPriority w:val="99"/>
    <w:unhideWhenUsed/>
    <w:rsid w:val="00261554"/>
    <w:pPr>
      <w:tabs>
        <w:tab w:val="center" w:pos="4680"/>
        <w:tab w:val="right" w:pos="9360"/>
      </w:tabs>
      <w:spacing w:after="0"/>
    </w:pPr>
  </w:style>
  <w:style w:type="character" w:customStyle="1" w:styleId="HeaderChar">
    <w:name w:val="Header Char"/>
    <w:basedOn w:val="DefaultParagraphFont"/>
    <w:link w:val="Header"/>
    <w:uiPriority w:val="99"/>
    <w:rsid w:val="00261554"/>
    <w:rPr>
      <w:rFonts w:ascii="Myriad Pro Light" w:hAnsi="Myriad Pro Light"/>
    </w:rPr>
  </w:style>
  <w:style w:type="paragraph" w:styleId="Footer">
    <w:name w:val="footer"/>
    <w:basedOn w:val="Normal"/>
    <w:link w:val="FooterChar"/>
    <w:uiPriority w:val="99"/>
    <w:unhideWhenUsed/>
    <w:rsid w:val="00261554"/>
    <w:pPr>
      <w:tabs>
        <w:tab w:val="center" w:pos="4680"/>
        <w:tab w:val="right" w:pos="9360"/>
      </w:tabs>
      <w:spacing w:after="0"/>
    </w:pPr>
  </w:style>
  <w:style w:type="character" w:customStyle="1" w:styleId="FooterChar">
    <w:name w:val="Footer Char"/>
    <w:basedOn w:val="DefaultParagraphFont"/>
    <w:link w:val="Footer"/>
    <w:uiPriority w:val="99"/>
    <w:rsid w:val="00261554"/>
    <w:rPr>
      <w:rFonts w:ascii="Myriad Pro Light" w:hAnsi="Myriad Pro Light"/>
    </w:rPr>
  </w:style>
  <w:style w:type="paragraph" w:customStyle="1" w:styleId="Default">
    <w:name w:val="Default"/>
    <w:rsid w:val="002243CA"/>
    <w:pPr>
      <w:pBdr>
        <w:top w:val="none" w:sz="96" w:space="31" w:color="FFFFFF" w:shadow="1" w:frame="1"/>
        <w:left w:val="none" w:sz="96" w:space="31" w:color="FFFFFF" w:shadow="1" w:frame="1"/>
        <w:bottom w:val="none" w:sz="96" w:space="31" w:color="FFFFFF" w:shadow="1" w:frame="1"/>
        <w:right w:val="none" w:sz="96" w:space="31" w:color="FFFFFF" w:shadow="1" w:frame="1"/>
      </w:pBdr>
      <w:spacing w:after="0" w:line="240" w:lineRule="auto"/>
    </w:pPr>
    <w:rPr>
      <w:rFonts w:ascii="Verdana" w:eastAsia="Times New Roman" w:hAnsi="Verdana" w:cs="Verdana"/>
      <w:color w:val="000000"/>
      <w:sz w:val="24"/>
      <w:szCs w:val="24"/>
      <w:u w:color="000000"/>
      <w:lang w:eastAsia="ko-KR"/>
    </w:rPr>
  </w:style>
  <w:style w:type="paragraph" w:customStyle="1" w:styleId="Body">
    <w:name w:val="Body"/>
    <w:rsid w:val="002243CA"/>
    <w:pPr>
      <w:pBdr>
        <w:top w:val="none" w:sz="96" w:space="31" w:color="FFFFFF" w:shadow="1" w:frame="1"/>
        <w:left w:val="none" w:sz="96" w:space="31" w:color="FFFFFF" w:shadow="1" w:frame="1"/>
        <w:bottom w:val="none" w:sz="96" w:space="31" w:color="FFFFFF" w:shadow="1" w:frame="1"/>
        <w:right w:val="none" w:sz="96" w:space="31" w:color="FFFFFF" w:shadow="1" w:frame="1"/>
      </w:pBdr>
      <w:spacing w:after="200" w:line="276" w:lineRule="auto"/>
    </w:pPr>
    <w:rPr>
      <w:rFonts w:ascii="Calibri" w:eastAsia="Times New Roman" w:hAnsi="Calibri" w:cs="Calibri"/>
      <w:color w:val="000000"/>
      <w:u w:color="000000"/>
      <w:lang w:val="pt-PT" w:eastAsia="ko-KR"/>
    </w:rPr>
  </w:style>
  <w:style w:type="paragraph" w:customStyle="1" w:styleId="CellData">
    <w:name w:val="Cell Data"/>
    <w:basedOn w:val="Normal"/>
    <w:qFormat/>
    <w:rsid w:val="00E138D1"/>
    <w:pPr>
      <w:spacing w:after="0"/>
      <w:jc w:val="left"/>
    </w:pPr>
    <w:rPr>
      <w:noProof/>
      <w:sz w:val="16"/>
    </w:rPr>
  </w:style>
  <w:style w:type="paragraph" w:customStyle="1" w:styleId="CellHeader">
    <w:name w:val="Cell Header"/>
    <w:basedOn w:val="Normal"/>
    <w:link w:val="CellHeaderChar"/>
    <w:qFormat/>
    <w:rsid w:val="00465938"/>
    <w:pPr>
      <w:spacing w:after="0"/>
      <w:jc w:val="center"/>
    </w:pPr>
    <w:rPr>
      <w:rFonts w:ascii="Graphik Medium" w:hAnsi="Graphik Medium"/>
      <w:b/>
      <w:noProof/>
      <w:color w:val="F58100"/>
    </w:rPr>
  </w:style>
  <w:style w:type="character" w:styleId="Hyperlink">
    <w:name w:val="Hyperlink"/>
    <w:basedOn w:val="DefaultParagraphFont"/>
    <w:uiPriority w:val="99"/>
    <w:unhideWhenUsed/>
    <w:rsid w:val="000B49F0"/>
    <w:rPr>
      <w:color w:val="0563C1" w:themeColor="hyperlink"/>
      <w:u w:val="single"/>
    </w:rPr>
  </w:style>
  <w:style w:type="paragraph" w:styleId="TOC1">
    <w:name w:val="toc 1"/>
    <w:basedOn w:val="Normal"/>
    <w:next w:val="Normal"/>
    <w:autoRedefine/>
    <w:uiPriority w:val="39"/>
    <w:unhideWhenUsed/>
    <w:qFormat/>
    <w:rsid w:val="00D8063B"/>
    <w:pPr>
      <w:tabs>
        <w:tab w:val="left" w:pos="216"/>
        <w:tab w:val="right" w:leader="dot" w:pos="10440"/>
      </w:tabs>
      <w:spacing w:after="0"/>
      <w:jc w:val="left"/>
    </w:pPr>
    <w:rPr>
      <w:bCs/>
      <w:iCs/>
      <w:szCs w:val="24"/>
    </w:rPr>
  </w:style>
  <w:style w:type="paragraph" w:styleId="TOC2">
    <w:name w:val="toc 2"/>
    <w:basedOn w:val="Normal"/>
    <w:next w:val="Normal"/>
    <w:autoRedefine/>
    <w:uiPriority w:val="39"/>
    <w:unhideWhenUsed/>
    <w:qFormat/>
    <w:rsid w:val="00C05FCB"/>
    <w:pPr>
      <w:tabs>
        <w:tab w:val="right" w:leader="dot" w:pos="10440"/>
      </w:tabs>
      <w:spacing w:after="0"/>
      <w:ind w:left="432"/>
      <w:jc w:val="left"/>
    </w:pPr>
    <w:rPr>
      <w:bCs/>
      <w:i/>
      <w:noProof/>
    </w:rPr>
  </w:style>
  <w:style w:type="paragraph" w:styleId="TOC3">
    <w:name w:val="toc 3"/>
    <w:basedOn w:val="Normal"/>
    <w:next w:val="Normal"/>
    <w:autoRedefine/>
    <w:uiPriority w:val="39"/>
    <w:unhideWhenUsed/>
    <w:qFormat/>
    <w:rsid w:val="00C05FCB"/>
    <w:pPr>
      <w:tabs>
        <w:tab w:val="right" w:leader="dot" w:pos="10440"/>
      </w:tabs>
      <w:spacing w:after="0"/>
      <w:ind w:left="864"/>
      <w:jc w:val="left"/>
    </w:pPr>
    <w:rPr>
      <w:noProof/>
      <w:szCs w:val="20"/>
    </w:rPr>
  </w:style>
  <w:style w:type="character" w:customStyle="1" w:styleId="CrossReferenceLink">
    <w:name w:val="Cross Reference Link"/>
    <w:basedOn w:val="BodyText10Char"/>
    <w:uiPriority w:val="1"/>
    <w:qFormat/>
    <w:rsid w:val="005D0963"/>
    <w:rPr>
      <w:rFonts w:ascii="Consolas" w:eastAsia="Malgun Gothic" w:hAnsi="Consolas" w:cs="Consolas"/>
      <w:i/>
      <w:color w:val="000000" w:themeColor="text1"/>
      <w:sz w:val="20"/>
      <w:szCs w:val="20"/>
      <w:u w:val="single"/>
      <w:lang w:eastAsia="ko-KR"/>
    </w:rPr>
  </w:style>
  <w:style w:type="paragraph" w:customStyle="1" w:styleId="SamsungCommentNotes">
    <w:name w:val="Samsung Comment Notes"/>
    <w:basedOn w:val="Normal"/>
    <w:next w:val="Normal"/>
    <w:rsid w:val="00012471"/>
    <w:rPr>
      <w:i/>
      <w:color w:val="00B0F0"/>
    </w:rPr>
  </w:style>
  <w:style w:type="paragraph" w:customStyle="1" w:styleId="Glossary">
    <w:name w:val="Glossary"/>
    <w:basedOn w:val="Normal"/>
    <w:rsid w:val="0001773E"/>
    <w:pPr>
      <w:ind w:left="720" w:hanging="720"/>
      <w:jc w:val="left"/>
    </w:pPr>
  </w:style>
  <w:style w:type="character" w:customStyle="1" w:styleId="Heading4Char">
    <w:name w:val="Heading 4 Char"/>
    <w:basedOn w:val="DefaultParagraphFont"/>
    <w:link w:val="Heading4"/>
    <w:uiPriority w:val="9"/>
    <w:rsid w:val="00620660"/>
    <w:rPr>
      <w:rFonts w:ascii="Graphik Medium" w:eastAsiaTheme="majorEastAsia" w:hAnsi="Graphik Medium" w:cstheme="majorBidi"/>
      <w:iCs/>
    </w:rPr>
  </w:style>
  <w:style w:type="paragraph" w:styleId="BalloonText">
    <w:name w:val="Balloon Text"/>
    <w:basedOn w:val="Normal"/>
    <w:link w:val="BalloonTextChar"/>
    <w:uiPriority w:val="99"/>
    <w:semiHidden/>
    <w:unhideWhenUsed/>
    <w:rsid w:val="00A9248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48C"/>
    <w:rPr>
      <w:rFonts w:ascii="Tahoma" w:hAnsi="Tahoma" w:cs="Tahoma"/>
      <w:sz w:val="16"/>
      <w:szCs w:val="16"/>
    </w:rPr>
  </w:style>
  <w:style w:type="paragraph" w:styleId="TOCHeading">
    <w:name w:val="TOC Heading"/>
    <w:basedOn w:val="Heading1"/>
    <w:next w:val="Normal"/>
    <w:uiPriority w:val="39"/>
    <w:unhideWhenUsed/>
    <w:qFormat/>
    <w:rsid w:val="00B72530"/>
    <w:pPr>
      <w:keepLines/>
      <w:suppressAutoHyphens w:val="0"/>
      <w:outlineLvl w:val="9"/>
    </w:pPr>
    <w:rPr>
      <w:bCs/>
      <w:smallCaps/>
      <w:szCs w:val="28"/>
    </w:rPr>
  </w:style>
  <w:style w:type="paragraph" w:styleId="TableofFigures">
    <w:name w:val="table of figures"/>
    <w:basedOn w:val="Normal"/>
    <w:next w:val="Normal"/>
    <w:uiPriority w:val="99"/>
    <w:unhideWhenUsed/>
    <w:rsid w:val="00514CB9"/>
    <w:pPr>
      <w:suppressAutoHyphens w:val="0"/>
      <w:spacing w:after="0" w:line="276" w:lineRule="auto"/>
    </w:pPr>
  </w:style>
  <w:style w:type="paragraph" w:styleId="NormalWeb">
    <w:name w:val="Normal (Web)"/>
    <w:basedOn w:val="Normal"/>
    <w:uiPriority w:val="99"/>
    <w:unhideWhenUsed/>
    <w:rsid w:val="001B7A19"/>
    <w:pPr>
      <w:suppressAutoHyphens w:val="0"/>
      <w:spacing w:before="100" w:beforeAutospacing="1" w:after="100" w:afterAutospacing="1"/>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95B07"/>
    <w:rPr>
      <w:color w:val="954F72" w:themeColor="followedHyperlink"/>
      <w:u w:val="single"/>
    </w:rPr>
  </w:style>
  <w:style w:type="character" w:customStyle="1" w:styleId="CellHeaderChar">
    <w:name w:val="Cell Header Char"/>
    <w:basedOn w:val="DefaultParagraphFont"/>
    <w:link w:val="CellHeader"/>
    <w:rsid w:val="00465938"/>
    <w:rPr>
      <w:rFonts w:ascii="Graphik Medium" w:hAnsi="Graphik Medium"/>
      <w:b/>
      <w:noProof/>
      <w:color w:val="F58100"/>
      <w:sz w:val="20"/>
    </w:rPr>
  </w:style>
  <w:style w:type="paragraph" w:styleId="Subtitle">
    <w:name w:val="Subtitle"/>
    <w:basedOn w:val="Normal"/>
    <w:next w:val="Normal"/>
    <w:link w:val="SubtitleChar"/>
    <w:uiPriority w:val="11"/>
    <w:rsid w:val="00827C1A"/>
    <w:pPr>
      <w:numPr>
        <w:ilvl w:val="1"/>
      </w:numPr>
    </w:pPr>
    <w:rPr>
      <w:rFonts w:asciiTheme="majorHAnsi" w:eastAsiaTheme="majorEastAsia" w:hAnsiTheme="majorHAnsi" w:cstheme="majorBidi"/>
      <w:i/>
      <w:iCs/>
      <w:color w:val="5CC191"/>
      <w:spacing w:val="15"/>
      <w:sz w:val="24"/>
      <w:szCs w:val="24"/>
    </w:rPr>
  </w:style>
  <w:style w:type="character" w:customStyle="1" w:styleId="SubtitleChar">
    <w:name w:val="Subtitle Char"/>
    <w:basedOn w:val="DefaultParagraphFont"/>
    <w:link w:val="Subtitle"/>
    <w:uiPriority w:val="11"/>
    <w:rsid w:val="00827C1A"/>
    <w:rPr>
      <w:rFonts w:asciiTheme="majorHAnsi" w:eastAsiaTheme="majorEastAsia" w:hAnsiTheme="majorHAnsi" w:cstheme="majorBidi"/>
      <w:i/>
      <w:iCs/>
      <w:color w:val="5CC191"/>
      <w:spacing w:val="15"/>
      <w:sz w:val="24"/>
      <w:szCs w:val="24"/>
    </w:rPr>
  </w:style>
  <w:style w:type="character" w:styleId="IntenseEmphasis">
    <w:name w:val="Intense Emphasis"/>
    <w:basedOn w:val="DefaultParagraphFont"/>
    <w:uiPriority w:val="21"/>
    <w:qFormat/>
    <w:rsid w:val="001747AE"/>
    <w:rPr>
      <w:b/>
      <w:bCs/>
      <w:i/>
      <w:iCs/>
      <w:color w:val="000000" w:themeColor="text1"/>
    </w:rPr>
  </w:style>
  <w:style w:type="character" w:customStyle="1" w:styleId="Heading5Char">
    <w:name w:val="Heading 5 Char"/>
    <w:basedOn w:val="DefaultParagraphFont"/>
    <w:link w:val="Heading5"/>
    <w:uiPriority w:val="9"/>
    <w:rsid w:val="00A46B19"/>
    <w:rPr>
      <w:rFonts w:ascii="AvenirNext LT Pro Regular" w:eastAsiaTheme="majorEastAsia" w:hAnsi="AvenirNext LT Pro Regular" w:cstheme="majorBidi"/>
      <w:color w:val="2E74B5" w:themeColor="accent1" w:themeShade="BF"/>
      <w:sz w:val="20"/>
    </w:rPr>
  </w:style>
  <w:style w:type="paragraph" w:customStyle="1" w:styleId="BoxCode">
    <w:name w:val="Box Code"/>
    <w:basedOn w:val="Normal"/>
    <w:rsid w:val="005129E7"/>
    <w:pPr>
      <w:spacing w:after="60" w:line="280" w:lineRule="exact"/>
      <w:contextualSpacing/>
    </w:pPr>
  </w:style>
  <w:style w:type="character" w:customStyle="1" w:styleId="apple-converted-space">
    <w:name w:val="apple-converted-space"/>
    <w:basedOn w:val="DefaultParagraphFont"/>
    <w:rsid w:val="005129E7"/>
  </w:style>
  <w:style w:type="paragraph" w:customStyle="1" w:styleId="LabNumbering">
    <w:name w:val="Lab Numbering"/>
    <w:basedOn w:val="Normal"/>
    <w:qFormat/>
    <w:rsid w:val="0034096D"/>
    <w:pPr>
      <w:numPr>
        <w:numId w:val="3"/>
      </w:numPr>
      <w:spacing w:before="240" w:after="240"/>
      <w:jc w:val="left"/>
    </w:pPr>
  </w:style>
  <w:style w:type="character" w:styleId="CommentReference">
    <w:name w:val="annotation reference"/>
    <w:basedOn w:val="DefaultParagraphFont"/>
    <w:uiPriority w:val="99"/>
    <w:semiHidden/>
    <w:unhideWhenUsed/>
    <w:rsid w:val="005A5405"/>
    <w:rPr>
      <w:sz w:val="16"/>
      <w:szCs w:val="16"/>
    </w:rPr>
  </w:style>
  <w:style w:type="paragraph" w:styleId="CommentText">
    <w:name w:val="annotation text"/>
    <w:basedOn w:val="Normal"/>
    <w:link w:val="CommentTextChar"/>
    <w:uiPriority w:val="99"/>
    <w:semiHidden/>
    <w:unhideWhenUsed/>
    <w:rsid w:val="005A5405"/>
    <w:rPr>
      <w:szCs w:val="20"/>
    </w:rPr>
  </w:style>
  <w:style w:type="character" w:customStyle="1" w:styleId="CommentTextChar">
    <w:name w:val="Comment Text Char"/>
    <w:basedOn w:val="DefaultParagraphFont"/>
    <w:link w:val="CommentText"/>
    <w:uiPriority w:val="99"/>
    <w:semiHidden/>
    <w:rsid w:val="005A5405"/>
    <w:rPr>
      <w:rFonts w:ascii="Open Sans" w:hAnsi="Open Sans"/>
      <w:sz w:val="20"/>
      <w:szCs w:val="20"/>
    </w:rPr>
  </w:style>
  <w:style w:type="paragraph" w:styleId="CommentSubject">
    <w:name w:val="annotation subject"/>
    <w:basedOn w:val="CommentText"/>
    <w:next w:val="CommentText"/>
    <w:link w:val="CommentSubjectChar"/>
    <w:uiPriority w:val="99"/>
    <w:semiHidden/>
    <w:unhideWhenUsed/>
    <w:rsid w:val="005A5405"/>
    <w:rPr>
      <w:b/>
      <w:bCs/>
    </w:rPr>
  </w:style>
  <w:style w:type="character" w:customStyle="1" w:styleId="CommentSubjectChar">
    <w:name w:val="Comment Subject Char"/>
    <w:basedOn w:val="CommentTextChar"/>
    <w:link w:val="CommentSubject"/>
    <w:uiPriority w:val="99"/>
    <w:semiHidden/>
    <w:rsid w:val="005A5405"/>
    <w:rPr>
      <w:rFonts w:ascii="Open Sans" w:hAnsi="Open Sans"/>
      <w:b/>
      <w:bCs/>
      <w:sz w:val="20"/>
      <w:szCs w:val="20"/>
    </w:rPr>
  </w:style>
  <w:style w:type="character" w:styleId="Strong">
    <w:name w:val="Strong"/>
    <w:basedOn w:val="DefaultParagraphFont"/>
    <w:uiPriority w:val="22"/>
    <w:qFormat/>
    <w:rsid w:val="00FB3DA0"/>
    <w:rPr>
      <w:b/>
      <w:bCs/>
    </w:rPr>
  </w:style>
  <w:style w:type="paragraph" w:styleId="HTMLPreformatted">
    <w:name w:val="HTML Preformatted"/>
    <w:basedOn w:val="Normal"/>
    <w:link w:val="HTMLPreformattedChar"/>
    <w:uiPriority w:val="99"/>
    <w:unhideWhenUsed/>
    <w:rsid w:val="0076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eastAsia="Times New Roman" w:hAnsi="Courier New" w:cs="Courier New"/>
      <w:szCs w:val="20"/>
      <w:lang w:eastAsia="ko-KR"/>
    </w:rPr>
  </w:style>
  <w:style w:type="character" w:customStyle="1" w:styleId="HTMLPreformattedChar">
    <w:name w:val="HTML Preformatted Char"/>
    <w:basedOn w:val="DefaultParagraphFont"/>
    <w:link w:val="HTMLPreformatted"/>
    <w:uiPriority w:val="99"/>
    <w:rsid w:val="00761792"/>
    <w:rPr>
      <w:rFonts w:ascii="Courier New" w:eastAsia="Times New Roman" w:hAnsi="Courier New" w:cs="Courier New"/>
      <w:sz w:val="20"/>
      <w:szCs w:val="20"/>
      <w:lang w:eastAsia="ko-KR"/>
    </w:rPr>
  </w:style>
  <w:style w:type="paragraph" w:customStyle="1" w:styleId="TableCaption">
    <w:name w:val="Table Caption"/>
    <w:basedOn w:val="Caption"/>
    <w:qFormat/>
    <w:rsid w:val="003F4AE2"/>
    <w:pPr>
      <w:keepNext/>
      <w:jc w:val="left"/>
    </w:pPr>
  </w:style>
  <w:style w:type="paragraph" w:styleId="TOC4">
    <w:name w:val="toc 4"/>
    <w:basedOn w:val="Normal"/>
    <w:next w:val="Normal"/>
    <w:autoRedefine/>
    <w:uiPriority w:val="39"/>
    <w:unhideWhenUsed/>
    <w:qFormat/>
    <w:rsid w:val="00620660"/>
    <w:pPr>
      <w:spacing w:after="0"/>
      <w:ind w:left="660"/>
      <w:jc w:val="left"/>
    </w:pPr>
    <w:rPr>
      <w:szCs w:val="20"/>
    </w:rPr>
  </w:style>
  <w:style w:type="paragraph" w:customStyle="1" w:styleId="TableTextCenter">
    <w:name w:val="Table_Text_Center"/>
    <w:aliases w:val="t,Table Cell Text (centered),Table Cell (centered),Table,table cell (centered),table,table cell tl,table + (한글) 굴림체,양쪽,앞: 0 pt,단락 뒤: 0 pt + (한글) ...,table cell fb,table cell tc,표준본문,16pt,굵게,Table_Cell_Center,Table_Cell_Text_(centered)"/>
    <w:basedOn w:val="Normal"/>
    <w:rsid w:val="00DE02CA"/>
    <w:pPr>
      <w:widowControl w:val="0"/>
      <w:suppressAutoHyphens w:val="0"/>
      <w:overflowPunct w:val="0"/>
      <w:autoSpaceDE w:val="0"/>
      <w:autoSpaceDN w:val="0"/>
      <w:adjustRightInd w:val="0"/>
      <w:snapToGrid w:val="0"/>
      <w:spacing w:before="40" w:after="40" w:line="240" w:lineRule="atLeast"/>
      <w:jc w:val="center"/>
      <w:textAlignment w:val="baseline"/>
    </w:pPr>
    <w:rPr>
      <w:rFonts w:ascii="Arial" w:eastAsia="Malgun Gothic" w:hAnsi="Arial" w:cs="Arial"/>
      <w:color w:val="000000"/>
      <w:szCs w:val="20"/>
      <w:lang w:eastAsia="ko-KR"/>
    </w:rPr>
  </w:style>
  <w:style w:type="paragraph" w:customStyle="1" w:styleId="TableTextLeft">
    <w:name w:val="Table_Text_Left"/>
    <w:aliases w:val="tla,Table_Cell_Left,Table Cell Text (left-aligned),Table Cell (left-aligned),table cell (left-aligned),table-cell1,table-cell1 + Arial,앞: 2 pt,단락 뒤: 2 pt,줄 간격:...,table-cell1 Char,table cell (left-aligned) Char,9 pt,9,9 ,table cell tla"/>
    <w:basedOn w:val="Normal"/>
    <w:link w:val="TableTextLeftChar"/>
    <w:rsid w:val="00DE02CA"/>
    <w:pPr>
      <w:widowControl w:val="0"/>
      <w:suppressAutoHyphens w:val="0"/>
      <w:autoSpaceDE w:val="0"/>
      <w:autoSpaceDN w:val="0"/>
      <w:adjustRightInd w:val="0"/>
      <w:snapToGrid w:val="0"/>
      <w:spacing w:before="40" w:after="40" w:line="240" w:lineRule="atLeast"/>
      <w:textAlignment w:val="baseline"/>
    </w:pPr>
    <w:rPr>
      <w:rFonts w:ascii="Arial" w:eastAsia="Malgun Gothic" w:hAnsi="Arial" w:cs="Arial"/>
      <w:szCs w:val="20"/>
      <w:lang w:eastAsia="ko-KR"/>
    </w:rPr>
  </w:style>
  <w:style w:type="character" w:customStyle="1" w:styleId="TableTextLeftChar">
    <w:name w:val="Table_Text_Left Char"/>
    <w:aliases w:val="tla Char,Table_Cell_Left Char"/>
    <w:basedOn w:val="DefaultParagraphFont"/>
    <w:link w:val="TableTextLeft"/>
    <w:locked/>
    <w:rsid w:val="00DE02CA"/>
    <w:rPr>
      <w:rFonts w:ascii="Arial" w:eastAsia="Malgun Gothic" w:hAnsi="Arial" w:cs="Arial"/>
      <w:sz w:val="20"/>
      <w:szCs w:val="20"/>
      <w:lang w:eastAsia="ko-KR"/>
    </w:rPr>
  </w:style>
  <w:style w:type="paragraph" w:customStyle="1" w:styleId="ListMultiLevel1End">
    <w:name w:val="List_Multi_Level_1_End"/>
    <w:aliases w:val="lme,List_Multi_End_Level1,list-multi-end,list end (multi or single,15 after),List Multi End,List-multi-end"/>
    <w:basedOn w:val="Normal"/>
    <w:next w:val="Normal"/>
    <w:link w:val="ListMultiLevel1EndChar"/>
    <w:rsid w:val="00DE02CA"/>
    <w:pPr>
      <w:widowControl w:val="0"/>
      <w:numPr>
        <w:numId w:val="4"/>
      </w:numPr>
      <w:suppressAutoHyphens w:val="0"/>
      <w:overflowPunct w:val="0"/>
      <w:autoSpaceDE w:val="0"/>
      <w:autoSpaceDN w:val="0"/>
      <w:adjustRightInd w:val="0"/>
      <w:snapToGrid w:val="0"/>
      <w:spacing w:after="300" w:line="240" w:lineRule="atLeast"/>
      <w:textAlignment w:val="baseline"/>
    </w:pPr>
    <w:rPr>
      <w:rFonts w:ascii="Arial" w:eastAsia="Malgun Gothic" w:hAnsi="Arial" w:cs="Arial"/>
      <w:color w:val="000000"/>
      <w:szCs w:val="20"/>
      <w:lang w:eastAsia="ko-KR"/>
    </w:rPr>
  </w:style>
  <w:style w:type="character" w:customStyle="1" w:styleId="ListMultiLevel1EndChar">
    <w:name w:val="List_Multi_Level_1_End Char"/>
    <w:aliases w:val="lme Char"/>
    <w:basedOn w:val="DefaultParagraphFont"/>
    <w:link w:val="ListMultiLevel1End"/>
    <w:locked/>
    <w:rsid w:val="00DE02CA"/>
    <w:rPr>
      <w:rFonts w:ascii="Arial" w:eastAsia="Malgun Gothic" w:hAnsi="Arial" w:cs="Arial"/>
      <w:color w:val="000000"/>
      <w:sz w:val="20"/>
      <w:szCs w:val="20"/>
      <w:lang w:eastAsia="ko-KR"/>
    </w:rPr>
  </w:style>
  <w:style w:type="paragraph" w:customStyle="1" w:styleId="TableList">
    <w:name w:val="Table_List"/>
    <w:aliases w:val="tlm"/>
    <w:basedOn w:val="TableTextLeft"/>
    <w:rsid w:val="00DE02CA"/>
    <w:pPr>
      <w:numPr>
        <w:numId w:val="5"/>
      </w:numPr>
      <w:tabs>
        <w:tab w:val="clear" w:pos="240"/>
      </w:tabs>
      <w:overflowPunct w:val="0"/>
      <w:ind w:left="720" w:hanging="360"/>
    </w:pPr>
  </w:style>
  <w:style w:type="character" w:customStyle="1" w:styleId="Subscript">
    <w:name w:val="Subscript"/>
    <w:aliases w:val="sub,subscript,subscript + 10 pt,글자 위치 올림: /글자 위치 내림: 없음 + 10 pt,글자 위치 올림: /글자 위... +..."/>
    <w:basedOn w:val="DefaultParagraphFont"/>
    <w:rsid w:val="00DE02CA"/>
    <w:rPr>
      <w:vertAlign w:val="subscript"/>
    </w:rPr>
  </w:style>
  <w:style w:type="paragraph" w:customStyle="1" w:styleId="BodyText10">
    <w:name w:val="Body_Text_10"/>
    <w:aliases w:val="n10,normal10 (font 10 size),normal10,Font_10-size_Text,Text 10-point,normal 10-point (0 after),normal (font 10 size),n,normal 1...,Text 10-p..."/>
    <w:basedOn w:val="Normal"/>
    <w:link w:val="BodyText10Char"/>
    <w:rsid w:val="00DE02CA"/>
    <w:pPr>
      <w:widowControl w:val="0"/>
      <w:tabs>
        <w:tab w:val="left" w:pos="360"/>
        <w:tab w:val="left" w:pos="720"/>
      </w:tabs>
      <w:suppressAutoHyphens w:val="0"/>
      <w:overflowPunct w:val="0"/>
      <w:autoSpaceDE w:val="0"/>
      <w:autoSpaceDN w:val="0"/>
      <w:adjustRightInd w:val="0"/>
      <w:snapToGrid w:val="0"/>
      <w:spacing w:after="200" w:line="240" w:lineRule="atLeast"/>
      <w:textAlignment w:val="baseline"/>
    </w:pPr>
    <w:rPr>
      <w:rFonts w:ascii="Arial" w:eastAsia="Malgun Gothic" w:hAnsi="Arial" w:cs="Arial"/>
      <w:color w:val="000000"/>
      <w:szCs w:val="20"/>
      <w:lang w:eastAsia="ko-KR"/>
    </w:rPr>
  </w:style>
  <w:style w:type="character" w:customStyle="1" w:styleId="BodyText10Char">
    <w:name w:val="Body_Text_10 Char"/>
    <w:aliases w:val="n10 Char,n10 Char Char"/>
    <w:basedOn w:val="DefaultParagraphFont"/>
    <w:link w:val="BodyText10"/>
    <w:locked/>
    <w:rsid w:val="00DE02CA"/>
    <w:rPr>
      <w:rFonts w:ascii="Arial" w:eastAsia="Malgun Gothic" w:hAnsi="Arial" w:cs="Arial"/>
      <w:color w:val="000000"/>
      <w:sz w:val="20"/>
      <w:szCs w:val="20"/>
      <w:lang w:eastAsia="ko-KR"/>
    </w:rPr>
  </w:style>
  <w:style w:type="paragraph" w:styleId="TOC5">
    <w:name w:val="toc 5"/>
    <w:basedOn w:val="Normal"/>
    <w:next w:val="Normal"/>
    <w:autoRedefine/>
    <w:uiPriority w:val="39"/>
    <w:unhideWhenUsed/>
    <w:rsid w:val="00DE02CA"/>
    <w:pPr>
      <w:spacing w:after="0"/>
      <w:ind w:left="880"/>
    </w:pPr>
    <w:rPr>
      <w:rFonts w:asciiTheme="minorHAnsi" w:hAnsiTheme="minorHAnsi"/>
      <w:szCs w:val="20"/>
    </w:rPr>
  </w:style>
  <w:style w:type="paragraph" w:styleId="TOC6">
    <w:name w:val="toc 6"/>
    <w:basedOn w:val="Normal"/>
    <w:next w:val="Normal"/>
    <w:autoRedefine/>
    <w:uiPriority w:val="39"/>
    <w:unhideWhenUsed/>
    <w:rsid w:val="00DE02CA"/>
    <w:pPr>
      <w:spacing w:after="0"/>
      <w:ind w:left="1100"/>
    </w:pPr>
    <w:rPr>
      <w:rFonts w:asciiTheme="minorHAnsi" w:hAnsiTheme="minorHAnsi"/>
      <w:szCs w:val="20"/>
    </w:rPr>
  </w:style>
  <w:style w:type="paragraph" w:styleId="TOC7">
    <w:name w:val="toc 7"/>
    <w:basedOn w:val="Normal"/>
    <w:next w:val="Normal"/>
    <w:autoRedefine/>
    <w:uiPriority w:val="39"/>
    <w:unhideWhenUsed/>
    <w:rsid w:val="00DE02CA"/>
    <w:pPr>
      <w:spacing w:after="0"/>
      <w:ind w:left="1320"/>
    </w:pPr>
    <w:rPr>
      <w:rFonts w:asciiTheme="minorHAnsi" w:hAnsiTheme="minorHAnsi"/>
      <w:szCs w:val="20"/>
    </w:rPr>
  </w:style>
  <w:style w:type="paragraph" w:styleId="TOC8">
    <w:name w:val="toc 8"/>
    <w:basedOn w:val="Normal"/>
    <w:next w:val="Normal"/>
    <w:autoRedefine/>
    <w:uiPriority w:val="39"/>
    <w:unhideWhenUsed/>
    <w:rsid w:val="00DE02CA"/>
    <w:pPr>
      <w:spacing w:after="0"/>
      <w:ind w:left="1540"/>
    </w:pPr>
    <w:rPr>
      <w:rFonts w:asciiTheme="minorHAnsi" w:hAnsiTheme="minorHAnsi"/>
      <w:szCs w:val="20"/>
    </w:rPr>
  </w:style>
  <w:style w:type="paragraph" w:styleId="TOC9">
    <w:name w:val="toc 9"/>
    <w:basedOn w:val="Normal"/>
    <w:next w:val="Normal"/>
    <w:autoRedefine/>
    <w:uiPriority w:val="39"/>
    <w:unhideWhenUsed/>
    <w:rsid w:val="00DE02CA"/>
    <w:pPr>
      <w:spacing w:after="0"/>
      <w:ind w:left="1760"/>
    </w:pPr>
    <w:rPr>
      <w:rFonts w:asciiTheme="minorHAnsi" w:hAnsiTheme="minorHAnsi"/>
      <w:szCs w:val="20"/>
    </w:rPr>
  </w:style>
  <w:style w:type="paragraph" w:styleId="NoSpacing">
    <w:name w:val="No Spacing"/>
    <w:link w:val="NoSpacingChar"/>
    <w:uiPriority w:val="1"/>
    <w:qFormat/>
    <w:rsid w:val="00DE02CA"/>
    <w:pPr>
      <w:spacing w:after="0" w:line="240" w:lineRule="auto"/>
    </w:pPr>
  </w:style>
  <w:style w:type="paragraph" w:customStyle="1" w:styleId="SP2307201">
    <w:name w:val="SP.2.307201"/>
    <w:basedOn w:val="Default"/>
    <w:next w:val="Default"/>
    <w:uiPriority w:val="99"/>
    <w:rsid w:val="00DE02CA"/>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character" w:customStyle="1" w:styleId="SC2307220">
    <w:name w:val="SC.2.307220"/>
    <w:uiPriority w:val="99"/>
    <w:rsid w:val="00DE02CA"/>
    <w:rPr>
      <w:color w:val="000000"/>
      <w:sz w:val="20"/>
      <w:szCs w:val="20"/>
    </w:rPr>
  </w:style>
  <w:style w:type="character" w:customStyle="1" w:styleId="SC2307209">
    <w:name w:val="SC.2.307209"/>
    <w:uiPriority w:val="99"/>
    <w:rsid w:val="00DE02CA"/>
    <w:rPr>
      <w:color w:val="000000"/>
      <w:sz w:val="16"/>
      <w:szCs w:val="16"/>
    </w:rPr>
  </w:style>
  <w:style w:type="character" w:customStyle="1" w:styleId="SC2307219">
    <w:name w:val="SC.2.307219"/>
    <w:uiPriority w:val="99"/>
    <w:rsid w:val="00DE02CA"/>
    <w:rPr>
      <w:color w:val="000000"/>
      <w:sz w:val="11"/>
      <w:szCs w:val="11"/>
    </w:rPr>
  </w:style>
  <w:style w:type="character" w:customStyle="1" w:styleId="SC63048">
    <w:name w:val="SC.6.3048"/>
    <w:uiPriority w:val="99"/>
    <w:rsid w:val="00DE02CA"/>
    <w:rPr>
      <w:color w:val="000000"/>
      <w:sz w:val="20"/>
      <w:szCs w:val="20"/>
    </w:rPr>
  </w:style>
  <w:style w:type="paragraph" w:customStyle="1" w:styleId="SP6147639">
    <w:name w:val="SP.6.147639"/>
    <w:basedOn w:val="Default"/>
    <w:next w:val="Default"/>
    <w:uiPriority w:val="99"/>
    <w:rsid w:val="00DE02CA"/>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paragraph" w:customStyle="1" w:styleId="SP6147636">
    <w:name w:val="SP.6.147636"/>
    <w:basedOn w:val="Default"/>
    <w:next w:val="Default"/>
    <w:uiPriority w:val="99"/>
    <w:rsid w:val="00DE02CA"/>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paragraph" w:customStyle="1" w:styleId="SP6147569">
    <w:name w:val="SP.6.147569"/>
    <w:basedOn w:val="Default"/>
    <w:next w:val="Default"/>
    <w:uiPriority w:val="99"/>
    <w:rsid w:val="00DE02CA"/>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paragraph" w:customStyle="1" w:styleId="SP6147570">
    <w:name w:val="SP.6.147570"/>
    <w:basedOn w:val="Default"/>
    <w:next w:val="Default"/>
    <w:uiPriority w:val="99"/>
    <w:rsid w:val="00DE02CA"/>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character" w:customStyle="1" w:styleId="SC63012">
    <w:name w:val="SC.6.3012"/>
    <w:uiPriority w:val="99"/>
    <w:rsid w:val="00DE02CA"/>
    <w:rPr>
      <w:color w:val="000000"/>
      <w:sz w:val="16"/>
      <w:szCs w:val="16"/>
    </w:rPr>
  </w:style>
  <w:style w:type="paragraph" w:customStyle="1" w:styleId="ARTIKTable">
    <w:name w:val="ARTIKTable"/>
    <w:basedOn w:val="CellHeader"/>
    <w:link w:val="ARTIKTableChar"/>
    <w:rsid w:val="00DE02CA"/>
  </w:style>
  <w:style w:type="character" w:customStyle="1" w:styleId="ARTIKTableChar">
    <w:name w:val="ARTIKTable Char"/>
    <w:basedOn w:val="CellHeaderChar"/>
    <w:link w:val="ARTIKTable"/>
    <w:rsid w:val="00DE02CA"/>
    <w:rPr>
      <w:rFonts w:ascii="Open Sans" w:hAnsi="Open Sans"/>
      <w:b/>
      <w:noProof/>
      <w:color w:val="5CC191"/>
      <w:sz w:val="18"/>
    </w:rPr>
  </w:style>
  <w:style w:type="character" w:styleId="PlaceholderText">
    <w:name w:val="Placeholder Text"/>
    <w:basedOn w:val="DefaultParagraphFont"/>
    <w:uiPriority w:val="99"/>
    <w:semiHidden/>
    <w:rsid w:val="006A5C86"/>
    <w:rPr>
      <w:color w:val="808080"/>
    </w:rPr>
  </w:style>
  <w:style w:type="character" w:styleId="PageNumber">
    <w:name w:val="page number"/>
    <w:basedOn w:val="DefaultParagraphFont"/>
    <w:uiPriority w:val="99"/>
    <w:semiHidden/>
    <w:unhideWhenUsed/>
    <w:rsid w:val="0075090D"/>
  </w:style>
  <w:style w:type="numbering" w:customStyle="1" w:styleId="Warning">
    <w:name w:val="Warning"/>
    <w:basedOn w:val="NoList"/>
    <w:rsid w:val="00614A63"/>
    <w:pPr>
      <w:numPr>
        <w:numId w:val="6"/>
      </w:numPr>
    </w:pPr>
  </w:style>
  <w:style w:type="numbering" w:customStyle="1" w:styleId="StylePicturebulletedSymbolsymbol36ptLeft038Hangi">
    <w:name w:val="Style Picture bulleted Symbol (symbol) 36 pt Left:  0.38&quot; Hangi..."/>
    <w:basedOn w:val="NoList"/>
    <w:rsid w:val="00614A63"/>
    <w:pPr>
      <w:numPr>
        <w:numId w:val="7"/>
      </w:numPr>
    </w:pPr>
  </w:style>
  <w:style w:type="numbering" w:customStyle="1" w:styleId="StylePicturebulletedSymbolsymbol36ptLeft038Hangi1">
    <w:name w:val="Style Picture bulleted Symbol (symbol) 36 pt Left:  0.38&quot; Hangi...1"/>
    <w:basedOn w:val="NoList"/>
    <w:rsid w:val="00614A63"/>
    <w:pPr>
      <w:numPr>
        <w:numId w:val="8"/>
      </w:numPr>
    </w:pPr>
  </w:style>
  <w:style w:type="paragraph" w:customStyle="1" w:styleId="BulletList">
    <w:name w:val="Bullet List"/>
    <w:basedOn w:val="Normal"/>
    <w:link w:val="BulletListChar"/>
    <w:qFormat/>
    <w:rsid w:val="00FF2435"/>
    <w:pPr>
      <w:numPr>
        <w:numId w:val="11"/>
      </w:numPr>
      <w:spacing w:before="120"/>
      <w:jc w:val="left"/>
    </w:pPr>
    <w:rPr>
      <w:lang w:eastAsia="ko-KR"/>
    </w:rPr>
  </w:style>
  <w:style w:type="character" w:customStyle="1" w:styleId="NumberedListChar">
    <w:name w:val="Numbered List Char"/>
    <w:basedOn w:val="DefaultParagraphFont"/>
    <w:link w:val="NumberedList"/>
    <w:rsid w:val="00AF5E6B"/>
    <w:rPr>
      <w:rFonts w:ascii="Graphik Regular" w:hAnsi="Graphik Regular"/>
      <w:sz w:val="20"/>
      <w:lang w:eastAsia="ko-KR"/>
    </w:rPr>
  </w:style>
  <w:style w:type="character" w:customStyle="1" w:styleId="BulletListChar">
    <w:name w:val="Bullet List Char"/>
    <w:basedOn w:val="DefaultParagraphFont"/>
    <w:link w:val="BulletList"/>
    <w:rsid w:val="00FF2435"/>
    <w:rPr>
      <w:rFonts w:ascii="Graphik Regular" w:hAnsi="Graphik Regular"/>
      <w:sz w:val="20"/>
      <w:lang w:eastAsia="ko-KR"/>
    </w:rPr>
  </w:style>
  <w:style w:type="paragraph" w:customStyle="1" w:styleId="ExternalLink">
    <w:name w:val="External Link"/>
    <w:basedOn w:val="BodyText"/>
    <w:link w:val="ExternalLinkChar"/>
    <w:qFormat/>
    <w:rsid w:val="00093434"/>
    <w:rPr>
      <w:rFonts w:ascii="Consolas" w:hAnsi="Consolas"/>
      <w:i/>
      <w:color w:val="0070C0"/>
      <w:u w:val="single"/>
    </w:rPr>
  </w:style>
  <w:style w:type="paragraph" w:customStyle="1" w:styleId="Commands">
    <w:name w:val="Commands"/>
    <w:basedOn w:val="Normal"/>
    <w:link w:val="CommandsChar"/>
    <w:qFormat/>
    <w:rsid w:val="00BB0DBE"/>
    <w:pPr>
      <w:pBdr>
        <w:top w:val="single" w:sz="4" w:space="1" w:color="auto"/>
        <w:left w:val="single" w:sz="4" w:space="0" w:color="auto"/>
        <w:bottom w:val="single" w:sz="4" w:space="1" w:color="auto"/>
        <w:right w:val="single" w:sz="4" w:space="4" w:color="auto"/>
      </w:pBdr>
      <w:spacing w:after="0" w:line="240" w:lineRule="exact"/>
    </w:pPr>
    <w:rPr>
      <w:rFonts w:ascii="Consolas" w:hAnsi="Consolas" w:cs="Consolas"/>
    </w:rPr>
  </w:style>
  <w:style w:type="character" w:customStyle="1" w:styleId="ExternalLinkChar">
    <w:name w:val="External Link Char"/>
    <w:basedOn w:val="DefaultParagraphFont"/>
    <w:link w:val="ExternalLink"/>
    <w:rsid w:val="00093434"/>
    <w:rPr>
      <w:rFonts w:ascii="Consolas" w:hAnsi="Consolas"/>
      <w:i/>
      <w:color w:val="0070C0"/>
      <w:sz w:val="20"/>
      <w:u w:val="single"/>
    </w:rPr>
  </w:style>
  <w:style w:type="paragraph" w:styleId="BodyText">
    <w:name w:val="Body Text"/>
    <w:basedOn w:val="Normal"/>
    <w:link w:val="BodyTextChar"/>
    <w:uiPriority w:val="99"/>
    <w:semiHidden/>
    <w:unhideWhenUsed/>
    <w:rsid w:val="0077011D"/>
  </w:style>
  <w:style w:type="character" w:customStyle="1" w:styleId="BodyTextChar">
    <w:name w:val="Body Text Char"/>
    <w:basedOn w:val="DefaultParagraphFont"/>
    <w:link w:val="BodyText"/>
    <w:uiPriority w:val="99"/>
    <w:semiHidden/>
    <w:rsid w:val="0077011D"/>
    <w:rPr>
      <w:rFonts w:ascii="Graphik Regular" w:hAnsi="Graphik Regular"/>
      <w:sz w:val="20"/>
    </w:rPr>
  </w:style>
  <w:style w:type="character" w:customStyle="1" w:styleId="CommandsChar">
    <w:name w:val="Commands Char"/>
    <w:basedOn w:val="DefaultParagraphFont"/>
    <w:link w:val="Commands"/>
    <w:rsid w:val="00BB0DBE"/>
    <w:rPr>
      <w:rFonts w:ascii="Consolas" w:hAnsi="Consolas" w:cs="Consolas"/>
      <w:sz w:val="20"/>
    </w:rPr>
  </w:style>
  <w:style w:type="paragraph" w:styleId="ListNumber">
    <w:name w:val="List Number"/>
    <w:basedOn w:val="Normal"/>
    <w:uiPriority w:val="99"/>
    <w:semiHidden/>
    <w:unhideWhenUsed/>
    <w:rsid w:val="005E591B"/>
    <w:pPr>
      <w:numPr>
        <w:numId w:val="10"/>
      </w:numPr>
      <w:contextualSpacing/>
    </w:pPr>
  </w:style>
  <w:style w:type="paragraph" w:styleId="ListParagraph">
    <w:name w:val="List Paragraph"/>
    <w:aliases w:val="Numbered Lists"/>
    <w:basedOn w:val="Normal"/>
    <w:uiPriority w:val="34"/>
    <w:qFormat/>
    <w:rsid w:val="000736C9"/>
    <w:pPr>
      <w:ind w:left="720"/>
      <w:contextualSpacing/>
    </w:pPr>
  </w:style>
  <w:style w:type="character" w:customStyle="1" w:styleId="NoSpacingChar">
    <w:name w:val="No Spacing Char"/>
    <w:basedOn w:val="DefaultParagraphFont"/>
    <w:link w:val="NoSpacing"/>
    <w:uiPriority w:val="1"/>
    <w:rsid w:val="005A1B24"/>
  </w:style>
  <w:style w:type="character" w:styleId="HTMLCode">
    <w:name w:val="HTML Code"/>
    <w:basedOn w:val="DefaultParagraphFont"/>
    <w:uiPriority w:val="99"/>
    <w:semiHidden/>
    <w:unhideWhenUsed/>
    <w:rsid w:val="00157E3C"/>
    <w:rPr>
      <w:rFonts w:ascii="Courier" w:eastAsiaTheme="minorHAnsi"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宋体"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A3C3F"/>
    <w:pPr>
      <w:suppressAutoHyphens/>
      <w:spacing w:after="120" w:line="240" w:lineRule="auto"/>
      <w:jc w:val="both"/>
    </w:pPr>
    <w:rPr>
      <w:rFonts w:ascii="Graphik Regular" w:hAnsi="Graphik Regular"/>
      <w:sz w:val="20"/>
    </w:rPr>
  </w:style>
  <w:style w:type="paragraph" w:styleId="Heading1">
    <w:name w:val="heading 1"/>
    <w:basedOn w:val="Normal"/>
    <w:next w:val="Normal"/>
    <w:link w:val="Heading1Char"/>
    <w:uiPriority w:val="9"/>
    <w:qFormat/>
    <w:rsid w:val="007F07FE"/>
    <w:pPr>
      <w:keepNext/>
      <w:pageBreakBefore/>
      <w:spacing w:before="240"/>
      <w:jc w:val="left"/>
      <w:outlineLvl w:val="0"/>
    </w:pPr>
    <w:rPr>
      <w:rFonts w:ascii="Graphik Medium" w:hAnsi="Graphik Medium"/>
      <w:b/>
      <w:color w:val="F58100"/>
      <w:sz w:val="32"/>
      <w:szCs w:val="32"/>
    </w:rPr>
  </w:style>
  <w:style w:type="paragraph" w:styleId="Heading2">
    <w:name w:val="heading 2"/>
    <w:basedOn w:val="Normal"/>
    <w:next w:val="Normal"/>
    <w:link w:val="Heading2Char"/>
    <w:uiPriority w:val="9"/>
    <w:unhideWhenUsed/>
    <w:qFormat/>
    <w:rsid w:val="009E2462"/>
    <w:pPr>
      <w:keepNext/>
      <w:keepLines/>
      <w:spacing w:before="240" w:after="60"/>
      <w:jc w:val="left"/>
      <w:outlineLvl w:val="1"/>
    </w:pPr>
    <w:rPr>
      <w:rFonts w:ascii="Graphik Medium" w:hAnsi="Graphik Medium"/>
      <w:b/>
      <w:sz w:val="32"/>
      <w:szCs w:val="32"/>
    </w:rPr>
  </w:style>
  <w:style w:type="paragraph" w:styleId="Heading3">
    <w:name w:val="heading 3"/>
    <w:basedOn w:val="Heading4"/>
    <w:next w:val="Normal"/>
    <w:link w:val="Heading3Char"/>
    <w:uiPriority w:val="9"/>
    <w:unhideWhenUsed/>
    <w:qFormat/>
    <w:rsid w:val="00620660"/>
    <w:pPr>
      <w:outlineLvl w:val="2"/>
    </w:pPr>
    <w:rPr>
      <w:sz w:val="26"/>
    </w:rPr>
  </w:style>
  <w:style w:type="paragraph" w:styleId="Heading4">
    <w:name w:val="heading 4"/>
    <w:basedOn w:val="Normal"/>
    <w:next w:val="Normal"/>
    <w:link w:val="Heading4Char"/>
    <w:uiPriority w:val="9"/>
    <w:unhideWhenUsed/>
    <w:qFormat/>
    <w:rsid w:val="00620660"/>
    <w:pPr>
      <w:keepNext/>
      <w:spacing w:before="240" w:after="60"/>
      <w:jc w:val="left"/>
      <w:outlineLvl w:val="3"/>
    </w:pPr>
    <w:rPr>
      <w:rFonts w:ascii="Graphik Medium" w:eastAsiaTheme="majorEastAsia" w:hAnsi="Graphik Medium" w:cstheme="majorBidi"/>
      <w:iCs/>
      <w:sz w:val="22"/>
    </w:rPr>
  </w:style>
  <w:style w:type="paragraph" w:styleId="Heading5">
    <w:name w:val="heading 5"/>
    <w:basedOn w:val="Normal"/>
    <w:next w:val="Normal"/>
    <w:link w:val="Heading5Char"/>
    <w:uiPriority w:val="9"/>
    <w:unhideWhenUsed/>
    <w:rsid w:val="00A46B19"/>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07FE"/>
    <w:rPr>
      <w:rFonts w:ascii="Graphik Medium" w:hAnsi="Graphik Medium"/>
      <w:b/>
      <w:color w:val="F58100"/>
      <w:sz w:val="32"/>
      <w:szCs w:val="32"/>
    </w:rPr>
  </w:style>
  <w:style w:type="character" w:customStyle="1" w:styleId="Heading2Char">
    <w:name w:val="Heading 2 Char"/>
    <w:basedOn w:val="DefaultParagraphFont"/>
    <w:link w:val="Heading2"/>
    <w:uiPriority w:val="9"/>
    <w:rsid w:val="009E2462"/>
    <w:rPr>
      <w:rFonts w:ascii="Graphik Medium" w:hAnsi="Graphik Medium"/>
      <w:b/>
      <w:sz w:val="32"/>
      <w:szCs w:val="32"/>
    </w:rPr>
  </w:style>
  <w:style w:type="character" w:customStyle="1" w:styleId="Heading3Char">
    <w:name w:val="Heading 3 Char"/>
    <w:basedOn w:val="DefaultParagraphFont"/>
    <w:link w:val="Heading3"/>
    <w:uiPriority w:val="9"/>
    <w:rsid w:val="00620660"/>
    <w:rPr>
      <w:rFonts w:ascii="Graphik Medium" w:eastAsiaTheme="majorEastAsia" w:hAnsi="Graphik Medium" w:cstheme="majorBidi"/>
      <w:b/>
      <w:iCs/>
      <w:sz w:val="26"/>
    </w:rPr>
  </w:style>
  <w:style w:type="paragraph" w:customStyle="1" w:styleId="NumberedList">
    <w:name w:val="Numbered List"/>
    <w:basedOn w:val="Normal"/>
    <w:link w:val="NumberedListChar"/>
    <w:qFormat/>
    <w:rsid w:val="00AF5E6B"/>
    <w:pPr>
      <w:numPr>
        <w:numId w:val="9"/>
      </w:numPr>
      <w:spacing w:before="120"/>
      <w:jc w:val="left"/>
    </w:pPr>
    <w:rPr>
      <w:lang w:eastAsia="ko-KR"/>
    </w:rPr>
  </w:style>
  <w:style w:type="numbering" w:customStyle="1" w:styleId="Bullet">
    <w:name w:val="Bullet"/>
    <w:basedOn w:val="NoList"/>
    <w:uiPriority w:val="99"/>
    <w:rsid w:val="005C2960"/>
    <w:pPr>
      <w:numPr>
        <w:numId w:val="1"/>
      </w:numPr>
    </w:pPr>
  </w:style>
  <w:style w:type="paragraph" w:styleId="ListBullet">
    <w:name w:val="List Bullet"/>
    <w:basedOn w:val="Normal"/>
    <w:uiPriority w:val="99"/>
    <w:unhideWhenUsed/>
    <w:rsid w:val="00850D58"/>
    <w:pPr>
      <w:numPr>
        <w:numId w:val="2"/>
      </w:numPr>
      <w:tabs>
        <w:tab w:val="left" w:pos="144"/>
        <w:tab w:val="left" w:pos="360"/>
        <w:tab w:val="left" w:pos="576"/>
        <w:tab w:val="left" w:pos="792"/>
        <w:tab w:val="left" w:pos="1008"/>
        <w:tab w:val="left" w:pos="1224"/>
        <w:tab w:val="left" w:pos="1440"/>
        <w:tab w:val="left" w:pos="1656"/>
        <w:tab w:val="left" w:pos="1872"/>
        <w:tab w:val="left" w:pos="2088"/>
      </w:tabs>
      <w:spacing w:after="60"/>
      <w:ind w:hanging="216"/>
    </w:pPr>
  </w:style>
  <w:style w:type="paragraph" w:customStyle="1" w:styleId="Code">
    <w:name w:val="Code"/>
    <w:basedOn w:val="Normal"/>
    <w:qFormat/>
    <w:rsid w:val="00BB0DBE"/>
    <w:pPr>
      <w:pBdr>
        <w:top w:val="single" w:sz="4" w:space="1" w:color="auto"/>
        <w:left w:val="single" w:sz="4" w:space="0" w:color="auto"/>
        <w:bottom w:val="single" w:sz="4" w:space="1" w:color="auto"/>
        <w:right w:val="single" w:sz="4" w:space="4" w:color="auto"/>
      </w:pBdr>
      <w:spacing w:after="0" w:line="240" w:lineRule="exact"/>
    </w:pPr>
    <w:rPr>
      <w:rFonts w:ascii="Consolas" w:hAnsi="Consolas" w:cs="Consolas"/>
    </w:rPr>
  </w:style>
  <w:style w:type="table" w:styleId="TableGrid">
    <w:name w:val="Table Grid"/>
    <w:basedOn w:val="TableNormal"/>
    <w:uiPriority w:val="59"/>
    <w:rsid w:val="006723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aliases w:val="Figure Caption"/>
    <w:basedOn w:val="Normal"/>
    <w:next w:val="Normal"/>
    <w:uiPriority w:val="35"/>
    <w:unhideWhenUsed/>
    <w:qFormat/>
    <w:rsid w:val="00D17705"/>
    <w:pPr>
      <w:spacing w:before="60"/>
      <w:jc w:val="center"/>
    </w:pPr>
    <w:rPr>
      <w:i/>
      <w:iCs/>
      <w:color w:val="000000" w:themeColor="text1"/>
      <w:sz w:val="18"/>
      <w:szCs w:val="18"/>
    </w:rPr>
  </w:style>
  <w:style w:type="paragraph" w:customStyle="1" w:styleId="FigureContents">
    <w:name w:val="Figure Contents"/>
    <w:basedOn w:val="Normal"/>
    <w:next w:val="Normal"/>
    <w:rsid w:val="00AA5045"/>
    <w:pPr>
      <w:keepNext/>
      <w:spacing w:before="120"/>
      <w:jc w:val="center"/>
    </w:pPr>
  </w:style>
  <w:style w:type="paragraph" w:styleId="Header">
    <w:name w:val="header"/>
    <w:basedOn w:val="Normal"/>
    <w:link w:val="HeaderChar"/>
    <w:uiPriority w:val="99"/>
    <w:unhideWhenUsed/>
    <w:rsid w:val="00261554"/>
    <w:pPr>
      <w:tabs>
        <w:tab w:val="center" w:pos="4680"/>
        <w:tab w:val="right" w:pos="9360"/>
      </w:tabs>
      <w:spacing w:after="0"/>
    </w:pPr>
  </w:style>
  <w:style w:type="character" w:customStyle="1" w:styleId="HeaderChar">
    <w:name w:val="Header Char"/>
    <w:basedOn w:val="DefaultParagraphFont"/>
    <w:link w:val="Header"/>
    <w:uiPriority w:val="99"/>
    <w:rsid w:val="00261554"/>
    <w:rPr>
      <w:rFonts w:ascii="Myriad Pro Light" w:hAnsi="Myriad Pro Light"/>
    </w:rPr>
  </w:style>
  <w:style w:type="paragraph" w:styleId="Footer">
    <w:name w:val="footer"/>
    <w:basedOn w:val="Normal"/>
    <w:link w:val="FooterChar"/>
    <w:uiPriority w:val="99"/>
    <w:unhideWhenUsed/>
    <w:rsid w:val="00261554"/>
    <w:pPr>
      <w:tabs>
        <w:tab w:val="center" w:pos="4680"/>
        <w:tab w:val="right" w:pos="9360"/>
      </w:tabs>
      <w:spacing w:after="0"/>
    </w:pPr>
  </w:style>
  <w:style w:type="character" w:customStyle="1" w:styleId="FooterChar">
    <w:name w:val="Footer Char"/>
    <w:basedOn w:val="DefaultParagraphFont"/>
    <w:link w:val="Footer"/>
    <w:uiPriority w:val="99"/>
    <w:rsid w:val="00261554"/>
    <w:rPr>
      <w:rFonts w:ascii="Myriad Pro Light" w:hAnsi="Myriad Pro Light"/>
    </w:rPr>
  </w:style>
  <w:style w:type="paragraph" w:customStyle="1" w:styleId="Default">
    <w:name w:val="Default"/>
    <w:rsid w:val="002243CA"/>
    <w:pPr>
      <w:pBdr>
        <w:top w:val="none" w:sz="96" w:space="31" w:color="FFFFFF" w:shadow="1" w:frame="1"/>
        <w:left w:val="none" w:sz="96" w:space="31" w:color="FFFFFF" w:shadow="1" w:frame="1"/>
        <w:bottom w:val="none" w:sz="96" w:space="31" w:color="FFFFFF" w:shadow="1" w:frame="1"/>
        <w:right w:val="none" w:sz="96" w:space="31" w:color="FFFFFF" w:shadow="1" w:frame="1"/>
      </w:pBdr>
      <w:spacing w:after="0" w:line="240" w:lineRule="auto"/>
    </w:pPr>
    <w:rPr>
      <w:rFonts w:ascii="Verdana" w:eastAsia="Times New Roman" w:hAnsi="Verdana" w:cs="Verdana"/>
      <w:color w:val="000000"/>
      <w:sz w:val="24"/>
      <w:szCs w:val="24"/>
      <w:u w:color="000000"/>
      <w:lang w:eastAsia="ko-KR"/>
    </w:rPr>
  </w:style>
  <w:style w:type="paragraph" w:customStyle="1" w:styleId="Body">
    <w:name w:val="Body"/>
    <w:rsid w:val="002243CA"/>
    <w:pPr>
      <w:pBdr>
        <w:top w:val="none" w:sz="96" w:space="31" w:color="FFFFFF" w:shadow="1" w:frame="1"/>
        <w:left w:val="none" w:sz="96" w:space="31" w:color="FFFFFF" w:shadow="1" w:frame="1"/>
        <w:bottom w:val="none" w:sz="96" w:space="31" w:color="FFFFFF" w:shadow="1" w:frame="1"/>
        <w:right w:val="none" w:sz="96" w:space="31" w:color="FFFFFF" w:shadow="1" w:frame="1"/>
      </w:pBdr>
      <w:spacing w:after="200" w:line="276" w:lineRule="auto"/>
    </w:pPr>
    <w:rPr>
      <w:rFonts w:ascii="Calibri" w:eastAsia="Times New Roman" w:hAnsi="Calibri" w:cs="Calibri"/>
      <w:color w:val="000000"/>
      <w:u w:color="000000"/>
      <w:lang w:val="pt-PT" w:eastAsia="ko-KR"/>
    </w:rPr>
  </w:style>
  <w:style w:type="paragraph" w:customStyle="1" w:styleId="CellData">
    <w:name w:val="Cell Data"/>
    <w:basedOn w:val="Normal"/>
    <w:qFormat/>
    <w:rsid w:val="00E138D1"/>
    <w:pPr>
      <w:spacing w:after="0"/>
      <w:jc w:val="left"/>
    </w:pPr>
    <w:rPr>
      <w:noProof/>
      <w:sz w:val="16"/>
    </w:rPr>
  </w:style>
  <w:style w:type="paragraph" w:customStyle="1" w:styleId="CellHeader">
    <w:name w:val="Cell Header"/>
    <w:basedOn w:val="Normal"/>
    <w:link w:val="CellHeaderChar"/>
    <w:qFormat/>
    <w:rsid w:val="00465938"/>
    <w:pPr>
      <w:spacing w:after="0"/>
      <w:jc w:val="center"/>
    </w:pPr>
    <w:rPr>
      <w:rFonts w:ascii="Graphik Medium" w:hAnsi="Graphik Medium"/>
      <w:b/>
      <w:noProof/>
      <w:color w:val="F58100"/>
    </w:rPr>
  </w:style>
  <w:style w:type="character" w:styleId="Hyperlink">
    <w:name w:val="Hyperlink"/>
    <w:basedOn w:val="DefaultParagraphFont"/>
    <w:uiPriority w:val="99"/>
    <w:unhideWhenUsed/>
    <w:rsid w:val="000B49F0"/>
    <w:rPr>
      <w:color w:val="0563C1" w:themeColor="hyperlink"/>
      <w:u w:val="single"/>
    </w:rPr>
  </w:style>
  <w:style w:type="paragraph" w:styleId="TOC1">
    <w:name w:val="toc 1"/>
    <w:basedOn w:val="Normal"/>
    <w:next w:val="Normal"/>
    <w:autoRedefine/>
    <w:uiPriority w:val="39"/>
    <w:unhideWhenUsed/>
    <w:qFormat/>
    <w:rsid w:val="00D8063B"/>
    <w:pPr>
      <w:tabs>
        <w:tab w:val="left" w:pos="216"/>
        <w:tab w:val="right" w:leader="dot" w:pos="10440"/>
      </w:tabs>
      <w:spacing w:after="0"/>
      <w:jc w:val="left"/>
    </w:pPr>
    <w:rPr>
      <w:bCs/>
      <w:iCs/>
      <w:szCs w:val="24"/>
    </w:rPr>
  </w:style>
  <w:style w:type="paragraph" w:styleId="TOC2">
    <w:name w:val="toc 2"/>
    <w:basedOn w:val="Normal"/>
    <w:next w:val="Normal"/>
    <w:autoRedefine/>
    <w:uiPriority w:val="39"/>
    <w:unhideWhenUsed/>
    <w:qFormat/>
    <w:rsid w:val="00C05FCB"/>
    <w:pPr>
      <w:tabs>
        <w:tab w:val="right" w:leader="dot" w:pos="10440"/>
      </w:tabs>
      <w:spacing w:after="0"/>
      <w:ind w:left="432"/>
      <w:jc w:val="left"/>
    </w:pPr>
    <w:rPr>
      <w:bCs/>
      <w:i/>
      <w:noProof/>
    </w:rPr>
  </w:style>
  <w:style w:type="paragraph" w:styleId="TOC3">
    <w:name w:val="toc 3"/>
    <w:basedOn w:val="Normal"/>
    <w:next w:val="Normal"/>
    <w:autoRedefine/>
    <w:uiPriority w:val="39"/>
    <w:unhideWhenUsed/>
    <w:qFormat/>
    <w:rsid w:val="00C05FCB"/>
    <w:pPr>
      <w:tabs>
        <w:tab w:val="right" w:leader="dot" w:pos="10440"/>
      </w:tabs>
      <w:spacing w:after="0"/>
      <w:ind w:left="864"/>
      <w:jc w:val="left"/>
    </w:pPr>
    <w:rPr>
      <w:noProof/>
      <w:szCs w:val="20"/>
    </w:rPr>
  </w:style>
  <w:style w:type="character" w:customStyle="1" w:styleId="CrossReferenceLink">
    <w:name w:val="Cross Reference Link"/>
    <w:basedOn w:val="BodyText10Char"/>
    <w:uiPriority w:val="1"/>
    <w:qFormat/>
    <w:rsid w:val="005D0963"/>
    <w:rPr>
      <w:rFonts w:ascii="Consolas" w:eastAsia="Malgun Gothic" w:hAnsi="Consolas" w:cs="Consolas"/>
      <w:i/>
      <w:color w:val="000000" w:themeColor="text1"/>
      <w:sz w:val="20"/>
      <w:szCs w:val="20"/>
      <w:u w:val="single"/>
      <w:lang w:eastAsia="ko-KR"/>
    </w:rPr>
  </w:style>
  <w:style w:type="paragraph" w:customStyle="1" w:styleId="SamsungCommentNotes">
    <w:name w:val="Samsung Comment Notes"/>
    <w:basedOn w:val="Normal"/>
    <w:next w:val="Normal"/>
    <w:rsid w:val="00012471"/>
    <w:rPr>
      <w:i/>
      <w:color w:val="00B0F0"/>
    </w:rPr>
  </w:style>
  <w:style w:type="paragraph" w:customStyle="1" w:styleId="Glossary">
    <w:name w:val="Glossary"/>
    <w:basedOn w:val="Normal"/>
    <w:rsid w:val="0001773E"/>
    <w:pPr>
      <w:ind w:left="720" w:hanging="720"/>
      <w:jc w:val="left"/>
    </w:pPr>
  </w:style>
  <w:style w:type="character" w:customStyle="1" w:styleId="Heading4Char">
    <w:name w:val="Heading 4 Char"/>
    <w:basedOn w:val="DefaultParagraphFont"/>
    <w:link w:val="Heading4"/>
    <w:uiPriority w:val="9"/>
    <w:rsid w:val="00620660"/>
    <w:rPr>
      <w:rFonts w:ascii="Graphik Medium" w:eastAsiaTheme="majorEastAsia" w:hAnsi="Graphik Medium" w:cstheme="majorBidi"/>
      <w:iCs/>
    </w:rPr>
  </w:style>
  <w:style w:type="paragraph" w:styleId="BalloonText">
    <w:name w:val="Balloon Text"/>
    <w:basedOn w:val="Normal"/>
    <w:link w:val="BalloonTextChar"/>
    <w:uiPriority w:val="99"/>
    <w:semiHidden/>
    <w:unhideWhenUsed/>
    <w:rsid w:val="00A9248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48C"/>
    <w:rPr>
      <w:rFonts w:ascii="Tahoma" w:hAnsi="Tahoma" w:cs="Tahoma"/>
      <w:sz w:val="16"/>
      <w:szCs w:val="16"/>
    </w:rPr>
  </w:style>
  <w:style w:type="paragraph" w:styleId="TOCHeading">
    <w:name w:val="TOC Heading"/>
    <w:basedOn w:val="Heading1"/>
    <w:next w:val="Normal"/>
    <w:uiPriority w:val="39"/>
    <w:unhideWhenUsed/>
    <w:qFormat/>
    <w:rsid w:val="00B72530"/>
    <w:pPr>
      <w:keepLines/>
      <w:suppressAutoHyphens w:val="0"/>
      <w:outlineLvl w:val="9"/>
    </w:pPr>
    <w:rPr>
      <w:bCs/>
      <w:smallCaps/>
      <w:szCs w:val="28"/>
    </w:rPr>
  </w:style>
  <w:style w:type="paragraph" w:styleId="TableofFigures">
    <w:name w:val="table of figures"/>
    <w:basedOn w:val="Normal"/>
    <w:next w:val="Normal"/>
    <w:uiPriority w:val="99"/>
    <w:unhideWhenUsed/>
    <w:rsid w:val="00514CB9"/>
    <w:pPr>
      <w:suppressAutoHyphens w:val="0"/>
      <w:spacing w:after="0" w:line="276" w:lineRule="auto"/>
    </w:pPr>
  </w:style>
  <w:style w:type="paragraph" w:styleId="NormalWeb">
    <w:name w:val="Normal (Web)"/>
    <w:basedOn w:val="Normal"/>
    <w:uiPriority w:val="99"/>
    <w:unhideWhenUsed/>
    <w:rsid w:val="001B7A19"/>
    <w:pPr>
      <w:suppressAutoHyphens w:val="0"/>
      <w:spacing w:before="100" w:beforeAutospacing="1" w:after="100" w:afterAutospacing="1"/>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95B07"/>
    <w:rPr>
      <w:color w:val="954F72" w:themeColor="followedHyperlink"/>
      <w:u w:val="single"/>
    </w:rPr>
  </w:style>
  <w:style w:type="character" w:customStyle="1" w:styleId="CellHeaderChar">
    <w:name w:val="Cell Header Char"/>
    <w:basedOn w:val="DefaultParagraphFont"/>
    <w:link w:val="CellHeader"/>
    <w:rsid w:val="00465938"/>
    <w:rPr>
      <w:rFonts w:ascii="Graphik Medium" w:hAnsi="Graphik Medium"/>
      <w:b/>
      <w:noProof/>
      <w:color w:val="F58100"/>
      <w:sz w:val="20"/>
    </w:rPr>
  </w:style>
  <w:style w:type="paragraph" w:styleId="Subtitle">
    <w:name w:val="Subtitle"/>
    <w:basedOn w:val="Normal"/>
    <w:next w:val="Normal"/>
    <w:link w:val="SubtitleChar"/>
    <w:uiPriority w:val="11"/>
    <w:rsid w:val="00827C1A"/>
    <w:pPr>
      <w:numPr>
        <w:ilvl w:val="1"/>
      </w:numPr>
    </w:pPr>
    <w:rPr>
      <w:rFonts w:asciiTheme="majorHAnsi" w:eastAsiaTheme="majorEastAsia" w:hAnsiTheme="majorHAnsi" w:cstheme="majorBidi"/>
      <w:i/>
      <w:iCs/>
      <w:color w:val="5CC191"/>
      <w:spacing w:val="15"/>
      <w:sz w:val="24"/>
      <w:szCs w:val="24"/>
    </w:rPr>
  </w:style>
  <w:style w:type="character" w:customStyle="1" w:styleId="SubtitleChar">
    <w:name w:val="Subtitle Char"/>
    <w:basedOn w:val="DefaultParagraphFont"/>
    <w:link w:val="Subtitle"/>
    <w:uiPriority w:val="11"/>
    <w:rsid w:val="00827C1A"/>
    <w:rPr>
      <w:rFonts w:asciiTheme="majorHAnsi" w:eastAsiaTheme="majorEastAsia" w:hAnsiTheme="majorHAnsi" w:cstheme="majorBidi"/>
      <w:i/>
      <w:iCs/>
      <w:color w:val="5CC191"/>
      <w:spacing w:val="15"/>
      <w:sz w:val="24"/>
      <w:szCs w:val="24"/>
    </w:rPr>
  </w:style>
  <w:style w:type="character" w:styleId="IntenseEmphasis">
    <w:name w:val="Intense Emphasis"/>
    <w:basedOn w:val="DefaultParagraphFont"/>
    <w:uiPriority w:val="21"/>
    <w:qFormat/>
    <w:rsid w:val="001747AE"/>
    <w:rPr>
      <w:b/>
      <w:bCs/>
      <w:i/>
      <w:iCs/>
      <w:color w:val="000000" w:themeColor="text1"/>
    </w:rPr>
  </w:style>
  <w:style w:type="character" w:customStyle="1" w:styleId="Heading5Char">
    <w:name w:val="Heading 5 Char"/>
    <w:basedOn w:val="DefaultParagraphFont"/>
    <w:link w:val="Heading5"/>
    <w:uiPriority w:val="9"/>
    <w:rsid w:val="00A46B19"/>
    <w:rPr>
      <w:rFonts w:ascii="AvenirNext LT Pro Regular" w:eastAsiaTheme="majorEastAsia" w:hAnsi="AvenirNext LT Pro Regular" w:cstheme="majorBidi"/>
      <w:color w:val="2E74B5" w:themeColor="accent1" w:themeShade="BF"/>
      <w:sz w:val="20"/>
    </w:rPr>
  </w:style>
  <w:style w:type="paragraph" w:customStyle="1" w:styleId="BoxCode">
    <w:name w:val="Box Code"/>
    <w:basedOn w:val="Normal"/>
    <w:rsid w:val="005129E7"/>
    <w:pPr>
      <w:spacing w:after="60" w:line="280" w:lineRule="exact"/>
      <w:contextualSpacing/>
    </w:pPr>
  </w:style>
  <w:style w:type="character" w:customStyle="1" w:styleId="apple-converted-space">
    <w:name w:val="apple-converted-space"/>
    <w:basedOn w:val="DefaultParagraphFont"/>
    <w:rsid w:val="005129E7"/>
  </w:style>
  <w:style w:type="paragraph" w:customStyle="1" w:styleId="LabNumbering">
    <w:name w:val="Lab Numbering"/>
    <w:basedOn w:val="Normal"/>
    <w:qFormat/>
    <w:rsid w:val="0034096D"/>
    <w:pPr>
      <w:numPr>
        <w:numId w:val="3"/>
      </w:numPr>
      <w:spacing w:before="240" w:after="240"/>
      <w:jc w:val="left"/>
    </w:pPr>
  </w:style>
  <w:style w:type="character" w:styleId="CommentReference">
    <w:name w:val="annotation reference"/>
    <w:basedOn w:val="DefaultParagraphFont"/>
    <w:uiPriority w:val="99"/>
    <w:semiHidden/>
    <w:unhideWhenUsed/>
    <w:rsid w:val="005A5405"/>
    <w:rPr>
      <w:sz w:val="16"/>
      <w:szCs w:val="16"/>
    </w:rPr>
  </w:style>
  <w:style w:type="paragraph" w:styleId="CommentText">
    <w:name w:val="annotation text"/>
    <w:basedOn w:val="Normal"/>
    <w:link w:val="CommentTextChar"/>
    <w:uiPriority w:val="99"/>
    <w:semiHidden/>
    <w:unhideWhenUsed/>
    <w:rsid w:val="005A5405"/>
    <w:rPr>
      <w:szCs w:val="20"/>
    </w:rPr>
  </w:style>
  <w:style w:type="character" w:customStyle="1" w:styleId="CommentTextChar">
    <w:name w:val="Comment Text Char"/>
    <w:basedOn w:val="DefaultParagraphFont"/>
    <w:link w:val="CommentText"/>
    <w:uiPriority w:val="99"/>
    <w:semiHidden/>
    <w:rsid w:val="005A5405"/>
    <w:rPr>
      <w:rFonts w:ascii="Open Sans" w:hAnsi="Open Sans"/>
      <w:sz w:val="20"/>
      <w:szCs w:val="20"/>
    </w:rPr>
  </w:style>
  <w:style w:type="paragraph" w:styleId="CommentSubject">
    <w:name w:val="annotation subject"/>
    <w:basedOn w:val="CommentText"/>
    <w:next w:val="CommentText"/>
    <w:link w:val="CommentSubjectChar"/>
    <w:uiPriority w:val="99"/>
    <w:semiHidden/>
    <w:unhideWhenUsed/>
    <w:rsid w:val="005A5405"/>
    <w:rPr>
      <w:b/>
      <w:bCs/>
    </w:rPr>
  </w:style>
  <w:style w:type="character" w:customStyle="1" w:styleId="CommentSubjectChar">
    <w:name w:val="Comment Subject Char"/>
    <w:basedOn w:val="CommentTextChar"/>
    <w:link w:val="CommentSubject"/>
    <w:uiPriority w:val="99"/>
    <w:semiHidden/>
    <w:rsid w:val="005A5405"/>
    <w:rPr>
      <w:rFonts w:ascii="Open Sans" w:hAnsi="Open Sans"/>
      <w:b/>
      <w:bCs/>
      <w:sz w:val="20"/>
      <w:szCs w:val="20"/>
    </w:rPr>
  </w:style>
  <w:style w:type="character" w:styleId="Strong">
    <w:name w:val="Strong"/>
    <w:basedOn w:val="DefaultParagraphFont"/>
    <w:uiPriority w:val="22"/>
    <w:qFormat/>
    <w:rsid w:val="00FB3DA0"/>
    <w:rPr>
      <w:b/>
      <w:bCs/>
    </w:rPr>
  </w:style>
  <w:style w:type="paragraph" w:styleId="HTMLPreformatted">
    <w:name w:val="HTML Preformatted"/>
    <w:basedOn w:val="Normal"/>
    <w:link w:val="HTMLPreformattedChar"/>
    <w:uiPriority w:val="99"/>
    <w:unhideWhenUsed/>
    <w:rsid w:val="0076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eastAsia="Times New Roman" w:hAnsi="Courier New" w:cs="Courier New"/>
      <w:szCs w:val="20"/>
      <w:lang w:eastAsia="ko-KR"/>
    </w:rPr>
  </w:style>
  <w:style w:type="character" w:customStyle="1" w:styleId="HTMLPreformattedChar">
    <w:name w:val="HTML Preformatted Char"/>
    <w:basedOn w:val="DefaultParagraphFont"/>
    <w:link w:val="HTMLPreformatted"/>
    <w:uiPriority w:val="99"/>
    <w:rsid w:val="00761792"/>
    <w:rPr>
      <w:rFonts w:ascii="Courier New" w:eastAsia="Times New Roman" w:hAnsi="Courier New" w:cs="Courier New"/>
      <w:sz w:val="20"/>
      <w:szCs w:val="20"/>
      <w:lang w:eastAsia="ko-KR"/>
    </w:rPr>
  </w:style>
  <w:style w:type="paragraph" w:customStyle="1" w:styleId="TableCaption">
    <w:name w:val="Table Caption"/>
    <w:basedOn w:val="Caption"/>
    <w:qFormat/>
    <w:rsid w:val="003F4AE2"/>
    <w:pPr>
      <w:keepNext/>
      <w:jc w:val="left"/>
    </w:pPr>
  </w:style>
  <w:style w:type="paragraph" w:styleId="TOC4">
    <w:name w:val="toc 4"/>
    <w:basedOn w:val="Normal"/>
    <w:next w:val="Normal"/>
    <w:autoRedefine/>
    <w:uiPriority w:val="39"/>
    <w:unhideWhenUsed/>
    <w:qFormat/>
    <w:rsid w:val="00620660"/>
    <w:pPr>
      <w:spacing w:after="0"/>
      <w:ind w:left="660"/>
      <w:jc w:val="left"/>
    </w:pPr>
    <w:rPr>
      <w:szCs w:val="20"/>
    </w:rPr>
  </w:style>
  <w:style w:type="paragraph" w:customStyle="1" w:styleId="TableTextCenter">
    <w:name w:val="Table_Text_Center"/>
    <w:aliases w:val="t,Table Cell Text (centered),Table Cell (centered),Table,table cell (centered),table,table cell tl,table + (한글) 굴림체,양쪽,앞: 0 pt,단락 뒤: 0 pt + (한글) ...,table cell fb,table cell tc,표준본문,16pt,굵게,Table_Cell_Center,Table_Cell_Text_(centered)"/>
    <w:basedOn w:val="Normal"/>
    <w:rsid w:val="00DE02CA"/>
    <w:pPr>
      <w:widowControl w:val="0"/>
      <w:suppressAutoHyphens w:val="0"/>
      <w:overflowPunct w:val="0"/>
      <w:autoSpaceDE w:val="0"/>
      <w:autoSpaceDN w:val="0"/>
      <w:adjustRightInd w:val="0"/>
      <w:snapToGrid w:val="0"/>
      <w:spacing w:before="40" w:after="40" w:line="240" w:lineRule="atLeast"/>
      <w:jc w:val="center"/>
      <w:textAlignment w:val="baseline"/>
    </w:pPr>
    <w:rPr>
      <w:rFonts w:ascii="Arial" w:eastAsia="Malgun Gothic" w:hAnsi="Arial" w:cs="Arial"/>
      <w:color w:val="000000"/>
      <w:szCs w:val="20"/>
      <w:lang w:eastAsia="ko-KR"/>
    </w:rPr>
  </w:style>
  <w:style w:type="paragraph" w:customStyle="1" w:styleId="TableTextLeft">
    <w:name w:val="Table_Text_Left"/>
    <w:aliases w:val="tla,Table_Cell_Left,Table Cell Text (left-aligned),Table Cell (left-aligned),table cell (left-aligned),table-cell1,table-cell1 + Arial,앞: 2 pt,단락 뒤: 2 pt,줄 간격:...,table-cell1 Char,table cell (left-aligned) Char,9 pt,9,9 ,table cell tla"/>
    <w:basedOn w:val="Normal"/>
    <w:link w:val="TableTextLeftChar"/>
    <w:rsid w:val="00DE02CA"/>
    <w:pPr>
      <w:widowControl w:val="0"/>
      <w:suppressAutoHyphens w:val="0"/>
      <w:autoSpaceDE w:val="0"/>
      <w:autoSpaceDN w:val="0"/>
      <w:adjustRightInd w:val="0"/>
      <w:snapToGrid w:val="0"/>
      <w:spacing w:before="40" w:after="40" w:line="240" w:lineRule="atLeast"/>
      <w:textAlignment w:val="baseline"/>
    </w:pPr>
    <w:rPr>
      <w:rFonts w:ascii="Arial" w:eastAsia="Malgun Gothic" w:hAnsi="Arial" w:cs="Arial"/>
      <w:szCs w:val="20"/>
      <w:lang w:eastAsia="ko-KR"/>
    </w:rPr>
  </w:style>
  <w:style w:type="character" w:customStyle="1" w:styleId="TableTextLeftChar">
    <w:name w:val="Table_Text_Left Char"/>
    <w:aliases w:val="tla Char,Table_Cell_Left Char"/>
    <w:basedOn w:val="DefaultParagraphFont"/>
    <w:link w:val="TableTextLeft"/>
    <w:locked/>
    <w:rsid w:val="00DE02CA"/>
    <w:rPr>
      <w:rFonts w:ascii="Arial" w:eastAsia="Malgun Gothic" w:hAnsi="Arial" w:cs="Arial"/>
      <w:sz w:val="20"/>
      <w:szCs w:val="20"/>
      <w:lang w:eastAsia="ko-KR"/>
    </w:rPr>
  </w:style>
  <w:style w:type="paragraph" w:customStyle="1" w:styleId="ListMultiLevel1End">
    <w:name w:val="List_Multi_Level_1_End"/>
    <w:aliases w:val="lme,List_Multi_End_Level1,list-multi-end,list end (multi or single,15 after),List Multi End,List-multi-end"/>
    <w:basedOn w:val="Normal"/>
    <w:next w:val="Normal"/>
    <w:link w:val="ListMultiLevel1EndChar"/>
    <w:rsid w:val="00DE02CA"/>
    <w:pPr>
      <w:widowControl w:val="0"/>
      <w:numPr>
        <w:numId w:val="4"/>
      </w:numPr>
      <w:suppressAutoHyphens w:val="0"/>
      <w:overflowPunct w:val="0"/>
      <w:autoSpaceDE w:val="0"/>
      <w:autoSpaceDN w:val="0"/>
      <w:adjustRightInd w:val="0"/>
      <w:snapToGrid w:val="0"/>
      <w:spacing w:after="300" w:line="240" w:lineRule="atLeast"/>
      <w:textAlignment w:val="baseline"/>
    </w:pPr>
    <w:rPr>
      <w:rFonts w:ascii="Arial" w:eastAsia="Malgun Gothic" w:hAnsi="Arial" w:cs="Arial"/>
      <w:color w:val="000000"/>
      <w:szCs w:val="20"/>
      <w:lang w:eastAsia="ko-KR"/>
    </w:rPr>
  </w:style>
  <w:style w:type="character" w:customStyle="1" w:styleId="ListMultiLevel1EndChar">
    <w:name w:val="List_Multi_Level_1_End Char"/>
    <w:aliases w:val="lme Char"/>
    <w:basedOn w:val="DefaultParagraphFont"/>
    <w:link w:val="ListMultiLevel1End"/>
    <w:locked/>
    <w:rsid w:val="00DE02CA"/>
    <w:rPr>
      <w:rFonts w:ascii="Arial" w:eastAsia="Malgun Gothic" w:hAnsi="Arial" w:cs="Arial"/>
      <w:color w:val="000000"/>
      <w:sz w:val="20"/>
      <w:szCs w:val="20"/>
      <w:lang w:eastAsia="ko-KR"/>
    </w:rPr>
  </w:style>
  <w:style w:type="paragraph" w:customStyle="1" w:styleId="TableList">
    <w:name w:val="Table_List"/>
    <w:aliases w:val="tlm"/>
    <w:basedOn w:val="TableTextLeft"/>
    <w:rsid w:val="00DE02CA"/>
    <w:pPr>
      <w:numPr>
        <w:numId w:val="5"/>
      </w:numPr>
      <w:tabs>
        <w:tab w:val="clear" w:pos="240"/>
      </w:tabs>
      <w:overflowPunct w:val="0"/>
      <w:ind w:left="720" w:hanging="360"/>
    </w:pPr>
  </w:style>
  <w:style w:type="character" w:customStyle="1" w:styleId="Subscript">
    <w:name w:val="Subscript"/>
    <w:aliases w:val="sub,subscript,subscript + 10 pt,글자 위치 올림: /글자 위치 내림: 없음 + 10 pt,글자 위치 올림: /글자 위... +..."/>
    <w:basedOn w:val="DefaultParagraphFont"/>
    <w:rsid w:val="00DE02CA"/>
    <w:rPr>
      <w:vertAlign w:val="subscript"/>
    </w:rPr>
  </w:style>
  <w:style w:type="paragraph" w:customStyle="1" w:styleId="BodyText10">
    <w:name w:val="Body_Text_10"/>
    <w:aliases w:val="n10,normal10 (font 10 size),normal10,Font_10-size_Text,Text 10-point,normal 10-point (0 after),normal (font 10 size),n,normal 1...,Text 10-p..."/>
    <w:basedOn w:val="Normal"/>
    <w:link w:val="BodyText10Char"/>
    <w:rsid w:val="00DE02CA"/>
    <w:pPr>
      <w:widowControl w:val="0"/>
      <w:tabs>
        <w:tab w:val="left" w:pos="360"/>
        <w:tab w:val="left" w:pos="720"/>
      </w:tabs>
      <w:suppressAutoHyphens w:val="0"/>
      <w:overflowPunct w:val="0"/>
      <w:autoSpaceDE w:val="0"/>
      <w:autoSpaceDN w:val="0"/>
      <w:adjustRightInd w:val="0"/>
      <w:snapToGrid w:val="0"/>
      <w:spacing w:after="200" w:line="240" w:lineRule="atLeast"/>
      <w:textAlignment w:val="baseline"/>
    </w:pPr>
    <w:rPr>
      <w:rFonts w:ascii="Arial" w:eastAsia="Malgun Gothic" w:hAnsi="Arial" w:cs="Arial"/>
      <w:color w:val="000000"/>
      <w:szCs w:val="20"/>
      <w:lang w:eastAsia="ko-KR"/>
    </w:rPr>
  </w:style>
  <w:style w:type="character" w:customStyle="1" w:styleId="BodyText10Char">
    <w:name w:val="Body_Text_10 Char"/>
    <w:aliases w:val="n10 Char,n10 Char Char"/>
    <w:basedOn w:val="DefaultParagraphFont"/>
    <w:link w:val="BodyText10"/>
    <w:locked/>
    <w:rsid w:val="00DE02CA"/>
    <w:rPr>
      <w:rFonts w:ascii="Arial" w:eastAsia="Malgun Gothic" w:hAnsi="Arial" w:cs="Arial"/>
      <w:color w:val="000000"/>
      <w:sz w:val="20"/>
      <w:szCs w:val="20"/>
      <w:lang w:eastAsia="ko-KR"/>
    </w:rPr>
  </w:style>
  <w:style w:type="paragraph" w:styleId="TOC5">
    <w:name w:val="toc 5"/>
    <w:basedOn w:val="Normal"/>
    <w:next w:val="Normal"/>
    <w:autoRedefine/>
    <w:uiPriority w:val="39"/>
    <w:unhideWhenUsed/>
    <w:rsid w:val="00DE02CA"/>
    <w:pPr>
      <w:spacing w:after="0"/>
      <w:ind w:left="880"/>
    </w:pPr>
    <w:rPr>
      <w:rFonts w:asciiTheme="minorHAnsi" w:hAnsiTheme="minorHAnsi"/>
      <w:szCs w:val="20"/>
    </w:rPr>
  </w:style>
  <w:style w:type="paragraph" w:styleId="TOC6">
    <w:name w:val="toc 6"/>
    <w:basedOn w:val="Normal"/>
    <w:next w:val="Normal"/>
    <w:autoRedefine/>
    <w:uiPriority w:val="39"/>
    <w:unhideWhenUsed/>
    <w:rsid w:val="00DE02CA"/>
    <w:pPr>
      <w:spacing w:after="0"/>
      <w:ind w:left="1100"/>
    </w:pPr>
    <w:rPr>
      <w:rFonts w:asciiTheme="minorHAnsi" w:hAnsiTheme="minorHAnsi"/>
      <w:szCs w:val="20"/>
    </w:rPr>
  </w:style>
  <w:style w:type="paragraph" w:styleId="TOC7">
    <w:name w:val="toc 7"/>
    <w:basedOn w:val="Normal"/>
    <w:next w:val="Normal"/>
    <w:autoRedefine/>
    <w:uiPriority w:val="39"/>
    <w:unhideWhenUsed/>
    <w:rsid w:val="00DE02CA"/>
    <w:pPr>
      <w:spacing w:after="0"/>
      <w:ind w:left="1320"/>
    </w:pPr>
    <w:rPr>
      <w:rFonts w:asciiTheme="minorHAnsi" w:hAnsiTheme="minorHAnsi"/>
      <w:szCs w:val="20"/>
    </w:rPr>
  </w:style>
  <w:style w:type="paragraph" w:styleId="TOC8">
    <w:name w:val="toc 8"/>
    <w:basedOn w:val="Normal"/>
    <w:next w:val="Normal"/>
    <w:autoRedefine/>
    <w:uiPriority w:val="39"/>
    <w:unhideWhenUsed/>
    <w:rsid w:val="00DE02CA"/>
    <w:pPr>
      <w:spacing w:after="0"/>
      <w:ind w:left="1540"/>
    </w:pPr>
    <w:rPr>
      <w:rFonts w:asciiTheme="minorHAnsi" w:hAnsiTheme="minorHAnsi"/>
      <w:szCs w:val="20"/>
    </w:rPr>
  </w:style>
  <w:style w:type="paragraph" w:styleId="TOC9">
    <w:name w:val="toc 9"/>
    <w:basedOn w:val="Normal"/>
    <w:next w:val="Normal"/>
    <w:autoRedefine/>
    <w:uiPriority w:val="39"/>
    <w:unhideWhenUsed/>
    <w:rsid w:val="00DE02CA"/>
    <w:pPr>
      <w:spacing w:after="0"/>
      <w:ind w:left="1760"/>
    </w:pPr>
    <w:rPr>
      <w:rFonts w:asciiTheme="minorHAnsi" w:hAnsiTheme="minorHAnsi"/>
      <w:szCs w:val="20"/>
    </w:rPr>
  </w:style>
  <w:style w:type="paragraph" w:styleId="NoSpacing">
    <w:name w:val="No Spacing"/>
    <w:link w:val="NoSpacingChar"/>
    <w:uiPriority w:val="1"/>
    <w:qFormat/>
    <w:rsid w:val="00DE02CA"/>
    <w:pPr>
      <w:spacing w:after="0" w:line="240" w:lineRule="auto"/>
    </w:pPr>
  </w:style>
  <w:style w:type="paragraph" w:customStyle="1" w:styleId="SP2307201">
    <w:name w:val="SP.2.307201"/>
    <w:basedOn w:val="Default"/>
    <w:next w:val="Default"/>
    <w:uiPriority w:val="99"/>
    <w:rsid w:val="00DE02CA"/>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character" w:customStyle="1" w:styleId="SC2307220">
    <w:name w:val="SC.2.307220"/>
    <w:uiPriority w:val="99"/>
    <w:rsid w:val="00DE02CA"/>
    <w:rPr>
      <w:color w:val="000000"/>
      <w:sz w:val="20"/>
      <w:szCs w:val="20"/>
    </w:rPr>
  </w:style>
  <w:style w:type="character" w:customStyle="1" w:styleId="SC2307209">
    <w:name w:val="SC.2.307209"/>
    <w:uiPriority w:val="99"/>
    <w:rsid w:val="00DE02CA"/>
    <w:rPr>
      <w:color w:val="000000"/>
      <w:sz w:val="16"/>
      <w:szCs w:val="16"/>
    </w:rPr>
  </w:style>
  <w:style w:type="character" w:customStyle="1" w:styleId="SC2307219">
    <w:name w:val="SC.2.307219"/>
    <w:uiPriority w:val="99"/>
    <w:rsid w:val="00DE02CA"/>
    <w:rPr>
      <w:color w:val="000000"/>
      <w:sz w:val="11"/>
      <w:szCs w:val="11"/>
    </w:rPr>
  </w:style>
  <w:style w:type="character" w:customStyle="1" w:styleId="SC63048">
    <w:name w:val="SC.6.3048"/>
    <w:uiPriority w:val="99"/>
    <w:rsid w:val="00DE02CA"/>
    <w:rPr>
      <w:color w:val="000000"/>
      <w:sz w:val="20"/>
      <w:szCs w:val="20"/>
    </w:rPr>
  </w:style>
  <w:style w:type="paragraph" w:customStyle="1" w:styleId="SP6147639">
    <w:name w:val="SP.6.147639"/>
    <w:basedOn w:val="Default"/>
    <w:next w:val="Default"/>
    <w:uiPriority w:val="99"/>
    <w:rsid w:val="00DE02CA"/>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paragraph" w:customStyle="1" w:styleId="SP6147636">
    <w:name w:val="SP.6.147636"/>
    <w:basedOn w:val="Default"/>
    <w:next w:val="Default"/>
    <w:uiPriority w:val="99"/>
    <w:rsid w:val="00DE02CA"/>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paragraph" w:customStyle="1" w:styleId="SP6147569">
    <w:name w:val="SP.6.147569"/>
    <w:basedOn w:val="Default"/>
    <w:next w:val="Default"/>
    <w:uiPriority w:val="99"/>
    <w:rsid w:val="00DE02CA"/>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paragraph" w:customStyle="1" w:styleId="SP6147570">
    <w:name w:val="SP.6.147570"/>
    <w:basedOn w:val="Default"/>
    <w:next w:val="Default"/>
    <w:uiPriority w:val="99"/>
    <w:rsid w:val="00DE02CA"/>
    <w:pPr>
      <w:pBdr>
        <w:top w:val="none" w:sz="0" w:space="0" w:color="auto"/>
        <w:left w:val="none" w:sz="0" w:space="0" w:color="auto"/>
        <w:bottom w:val="none" w:sz="0" w:space="0" w:color="auto"/>
        <w:right w:val="none" w:sz="0" w:space="0" w:color="auto"/>
      </w:pBdr>
      <w:autoSpaceDE w:val="0"/>
      <w:autoSpaceDN w:val="0"/>
      <w:adjustRightInd w:val="0"/>
    </w:pPr>
    <w:rPr>
      <w:rFonts w:ascii="Arial" w:eastAsiaTheme="minorHAnsi" w:hAnsi="Arial" w:cs="Arial"/>
      <w:color w:val="auto"/>
      <w:lang w:eastAsia="en-US"/>
    </w:rPr>
  </w:style>
  <w:style w:type="character" w:customStyle="1" w:styleId="SC63012">
    <w:name w:val="SC.6.3012"/>
    <w:uiPriority w:val="99"/>
    <w:rsid w:val="00DE02CA"/>
    <w:rPr>
      <w:color w:val="000000"/>
      <w:sz w:val="16"/>
      <w:szCs w:val="16"/>
    </w:rPr>
  </w:style>
  <w:style w:type="paragraph" w:customStyle="1" w:styleId="ARTIKTable">
    <w:name w:val="ARTIKTable"/>
    <w:basedOn w:val="CellHeader"/>
    <w:link w:val="ARTIKTableChar"/>
    <w:rsid w:val="00DE02CA"/>
  </w:style>
  <w:style w:type="character" w:customStyle="1" w:styleId="ARTIKTableChar">
    <w:name w:val="ARTIKTable Char"/>
    <w:basedOn w:val="CellHeaderChar"/>
    <w:link w:val="ARTIKTable"/>
    <w:rsid w:val="00DE02CA"/>
    <w:rPr>
      <w:rFonts w:ascii="Open Sans" w:hAnsi="Open Sans"/>
      <w:b/>
      <w:noProof/>
      <w:color w:val="5CC191"/>
      <w:sz w:val="18"/>
    </w:rPr>
  </w:style>
  <w:style w:type="character" w:styleId="PlaceholderText">
    <w:name w:val="Placeholder Text"/>
    <w:basedOn w:val="DefaultParagraphFont"/>
    <w:uiPriority w:val="99"/>
    <w:semiHidden/>
    <w:rsid w:val="006A5C86"/>
    <w:rPr>
      <w:color w:val="808080"/>
    </w:rPr>
  </w:style>
  <w:style w:type="character" w:styleId="PageNumber">
    <w:name w:val="page number"/>
    <w:basedOn w:val="DefaultParagraphFont"/>
    <w:uiPriority w:val="99"/>
    <w:semiHidden/>
    <w:unhideWhenUsed/>
    <w:rsid w:val="0075090D"/>
  </w:style>
  <w:style w:type="numbering" w:customStyle="1" w:styleId="Warning">
    <w:name w:val="Warning"/>
    <w:basedOn w:val="NoList"/>
    <w:rsid w:val="00614A63"/>
    <w:pPr>
      <w:numPr>
        <w:numId w:val="6"/>
      </w:numPr>
    </w:pPr>
  </w:style>
  <w:style w:type="numbering" w:customStyle="1" w:styleId="StylePicturebulletedSymbolsymbol36ptLeft038Hangi">
    <w:name w:val="Style Picture bulleted Symbol (symbol) 36 pt Left:  0.38&quot; Hangi..."/>
    <w:basedOn w:val="NoList"/>
    <w:rsid w:val="00614A63"/>
    <w:pPr>
      <w:numPr>
        <w:numId w:val="7"/>
      </w:numPr>
    </w:pPr>
  </w:style>
  <w:style w:type="numbering" w:customStyle="1" w:styleId="StylePicturebulletedSymbolsymbol36ptLeft038Hangi1">
    <w:name w:val="Style Picture bulleted Symbol (symbol) 36 pt Left:  0.38&quot; Hangi...1"/>
    <w:basedOn w:val="NoList"/>
    <w:rsid w:val="00614A63"/>
    <w:pPr>
      <w:numPr>
        <w:numId w:val="8"/>
      </w:numPr>
    </w:pPr>
  </w:style>
  <w:style w:type="paragraph" w:customStyle="1" w:styleId="BulletList">
    <w:name w:val="Bullet List"/>
    <w:basedOn w:val="Normal"/>
    <w:link w:val="BulletListChar"/>
    <w:qFormat/>
    <w:rsid w:val="00FF2435"/>
    <w:pPr>
      <w:numPr>
        <w:numId w:val="11"/>
      </w:numPr>
      <w:spacing w:before="120"/>
      <w:jc w:val="left"/>
    </w:pPr>
    <w:rPr>
      <w:lang w:eastAsia="ko-KR"/>
    </w:rPr>
  </w:style>
  <w:style w:type="character" w:customStyle="1" w:styleId="NumberedListChar">
    <w:name w:val="Numbered List Char"/>
    <w:basedOn w:val="DefaultParagraphFont"/>
    <w:link w:val="NumberedList"/>
    <w:rsid w:val="00AF5E6B"/>
    <w:rPr>
      <w:rFonts w:ascii="Graphik Regular" w:hAnsi="Graphik Regular"/>
      <w:sz w:val="20"/>
      <w:lang w:eastAsia="ko-KR"/>
    </w:rPr>
  </w:style>
  <w:style w:type="character" w:customStyle="1" w:styleId="BulletListChar">
    <w:name w:val="Bullet List Char"/>
    <w:basedOn w:val="DefaultParagraphFont"/>
    <w:link w:val="BulletList"/>
    <w:rsid w:val="00FF2435"/>
    <w:rPr>
      <w:rFonts w:ascii="Graphik Regular" w:hAnsi="Graphik Regular"/>
      <w:sz w:val="20"/>
      <w:lang w:eastAsia="ko-KR"/>
    </w:rPr>
  </w:style>
  <w:style w:type="paragraph" w:customStyle="1" w:styleId="ExternalLink">
    <w:name w:val="External Link"/>
    <w:basedOn w:val="BodyText"/>
    <w:link w:val="ExternalLinkChar"/>
    <w:qFormat/>
    <w:rsid w:val="00093434"/>
    <w:rPr>
      <w:rFonts w:ascii="Consolas" w:hAnsi="Consolas"/>
      <w:i/>
      <w:color w:val="0070C0"/>
      <w:u w:val="single"/>
    </w:rPr>
  </w:style>
  <w:style w:type="paragraph" w:customStyle="1" w:styleId="Commands">
    <w:name w:val="Commands"/>
    <w:basedOn w:val="Normal"/>
    <w:link w:val="CommandsChar"/>
    <w:qFormat/>
    <w:rsid w:val="00BB0DBE"/>
    <w:pPr>
      <w:pBdr>
        <w:top w:val="single" w:sz="4" w:space="1" w:color="auto"/>
        <w:left w:val="single" w:sz="4" w:space="0" w:color="auto"/>
        <w:bottom w:val="single" w:sz="4" w:space="1" w:color="auto"/>
        <w:right w:val="single" w:sz="4" w:space="4" w:color="auto"/>
      </w:pBdr>
      <w:spacing w:after="0" w:line="240" w:lineRule="exact"/>
    </w:pPr>
    <w:rPr>
      <w:rFonts w:ascii="Consolas" w:hAnsi="Consolas" w:cs="Consolas"/>
    </w:rPr>
  </w:style>
  <w:style w:type="character" w:customStyle="1" w:styleId="ExternalLinkChar">
    <w:name w:val="External Link Char"/>
    <w:basedOn w:val="DefaultParagraphFont"/>
    <w:link w:val="ExternalLink"/>
    <w:rsid w:val="00093434"/>
    <w:rPr>
      <w:rFonts w:ascii="Consolas" w:hAnsi="Consolas"/>
      <w:i/>
      <w:color w:val="0070C0"/>
      <w:sz w:val="20"/>
      <w:u w:val="single"/>
    </w:rPr>
  </w:style>
  <w:style w:type="paragraph" w:styleId="BodyText">
    <w:name w:val="Body Text"/>
    <w:basedOn w:val="Normal"/>
    <w:link w:val="BodyTextChar"/>
    <w:uiPriority w:val="99"/>
    <w:semiHidden/>
    <w:unhideWhenUsed/>
    <w:rsid w:val="0077011D"/>
  </w:style>
  <w:style w:type="character" w:customStyle="1" w:styleId="BodyTextChar">
    <w:name w:val="Body Text Char"/>
    <w:basedOn w:val="DefaultParagraphFont"/>
    <w:link w:val="BodyText"/>
    <w:uiPriority w:val="99"/>
    <w:semiHidden/>
    <w:rsid w:val="0077011D"/>
    <w:rPr>
      <w:rFonts w:ascii="Graphik Regular" w:hAnsi="Graphik Regular"/>
      <w:sz w:val="20"/>
    </w:rPr>
  </w:style>
  <w:style w:type="character" w:customStyle="1" w:styleId="CommandsChar">
    <w:name w:val="Commands Char"/>
    <w:basedOn w:val="DefaultParagraphFont"/>
    <w:link w:val="Commands"/>
    <w:rsid w:val="00BB0DBE"/>
    <w:rPr>
      <w:rFonts w:ascii="Consolas" w:hAnsi="Consolas" w:cs="Consolas"/>
      <w:sz w:val="20"/>
    </w:rPr>
  </w:style>
  <w:style w:type="paragraph" w:styleId="ListNumber">
    <w:name w:val="List Number"/>
    <w:basedOn w:val="Normal"/>
    <w:uiPriority w:val="99"/>
    <w:semiHidden/>
    <w:unhideWhenUsed/>
    <w:rsid w:val="005E591B"/>
    <w:pPr>
      <w:numPr>
        <w:numId w:val="10"/>
      </w:numPr>
      <w:contextualSpacing/>
    </w:pPr>
  </w:style>
  <w:style w:type="paragraph" w:styleId="ListParagraph">
    <w:name w:val="List Paragraph"/>
    <w:aliases w:val="Numbered Lists"/>
    <w:basedOn w:val="Normal"/>
    <w:uiPriority w:val="34"/>
    <w:qFormat/>
    <w:rsid w:val="000736C9"/>
    <w:pPr>
      <w:ind w:left="720"/>
      <w:contextualSpacing/>
    </w:pPr>
  </w:style>
  <w:style w:type="character" w:customStyle="1" w:styleId="NoSpacingChar">
    <w:name w:val="No Spacing Char"/>
    <w:basedOn w:val="DefaultParagraphFont"/>
    <w:link w:val="NoSpacing"/>
    <w:uiPriority w:val="1"/>
    <w:rsid w:val="005A1B24"/>
  </w:style>
  <w:style w:type="character" w:styleId="HTMLCode">
    <w:name w:val="HTML Code"/>
    <w:basedOn w:val="DefaultParagraphFont"/>
    <w:uiPriority w:val="99"/>
    <w:semiHidden/>
    <w:unhideWhenUsed/>
    <w:rsid w:val="00157E3C"/>
    <w:rPr>
      <w:rFonts w:ascii="Courier" w:eastAsiaTheme="minorHAnsi"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8516">
      <w:bodyDiv w:val="1"/>
      <w:marLeft w:val="0"/>
      <w:marRight w:val="0"/>
      <w:marTop w:val="0"/>
      <w:marBottom w:val="0"/>
      <w:divBdr>
        <w:top w:val="none" w:sz="0" w:space="0" w:color="auto"/>
        <w:left w:val="none" w:sz="0" w:space="0" w:color="auto"/>
        <w:bottom w:val="none" w:sz="0" w:space="0" w:color="auto"/>
        <w:right w:val="none" w:sz="0" w:space="0" w:color="auto"/>
      </w:divBdr>
    </w:div>
    <w:div w:id="20790921">
      <w:bodyDiv w:val="1"/>
      <w:marLeft w:val="0"/>
      <w:marRight w:val="0"/>
      <w:marTop w:val="0"/>
      <w:marBottom w:val="0"/>
      <w:divBdr>
        <w:top w:val="none" w:sz="0" w:space="0" w:color="auto"/>
        <w:left w:val="none" w:sz="0" w:space="0" w:color="auto"/>
        <w:bottom w:val="none" w:sz="0" w:space="0" w:color="auto"/>
        <w:right w:val="none" w:sz="0" w:space="0" w:color="auto"/>
      </w:divBdr>
    </w:div>
    <w:div w:id="25254960">
      <w:bodyDiv w:val="1"/>
      <w:marLeft w:val="0"/>
      <w:marRight w:val="0"/>
      <w:marTop w:val="0"/>
      <w:marBottom w:val="0"/>
      <w:divBdr>
        <w:top w:val="none" w:sz="0" w:space="0" w:color="auto"/>
        <w:left w:val="none" w:sz="0" w:space="0" w:color="auto"/>
        <w:bottom w:val="none" w:sz="0" w:space="0" w:color="auto"/>
        <w:right w:val="none" w:sz="0" w:space="0" w:color="auto"/>
      </w:divBdr>
    </w:div>
    <w:div w:id="38362366">
      <w:bodyDiv w:val="1"/>
      <w:marLeft w:val="0"/>
      <w:marRight w:val="0"/>
      <w:marTop w:val="0"/>
      <w:marBottom w:val="0"/>
      <w:divBdr>
        <w:top w:val="none" w:sz="0" w:space="0" w:color="auto"/>
        <w:left w:val="none" w:sz="0" w:space="0" w:color="auto"/>
        <w:bottom w:val="none" w:sz="0" w:space="0" w:color="auto"/>
        <w:right w:val="none" w:sz="0" w:space="0" w:color="auto"/>
      </w:divBdr>
    </w:div>
    <w:div w:id="42222061">
      <w:bodyDiv w:val="1"/>
      <w:marLeft w:val="0"/>
      <w:marRight w:val="0"/>
      <w:marTop w:val="0"/>
      <w:marBottom w:val="0"/>
      <w:divBdr>
        <w:top w:val="none" w:sz="0" w:space="0" w:color="auto"/>
        <w:left w:val="none" w:sz="0" w:space="0" w:color="auto"/>
        <w:bottom w:val="none" w:sz="0" w:space="0" w:color="auto"/>
        <w:right w:val="none" w:sz="0" w:space="0" w:color="auto"/>
      </w:divBdr>
    </w:div>
    <w:div w:id="44137405">
      <w:bodyDiv w:val="1"/>
      <w:marLeft w:val="0"/>
      <w:marRight w:val="0"/>
      <w:marTop w:val="0"/>
      <w:marBottom w:val="0"/>
      <w:divBdr>
        <w:top w:val="none" w:sz="0" w:space="0" w:color="auto"/>
        <w:left w:val="none" w:sz="0" w:space="0" w:color="auto"/>
        <w:bottom w:val="none" w:sz="0" w:space="0" w:color="auto"/>
        <w:right w:val="none" w:sz="0" w:space="0" w:color="auto"/>
      </w:divBdr>
    </w:div>
    <w:div w:id="56786706">
      <w:bodyDiv w:val="1"/>
      <w:marLeft w:val="0"/>
      <w:marRight w:val="0"/>
      <w:marTop w:val="0"/>
      <w:marBottom w:val="0"/>
      <w:divBdr>
        <w:top w:val="none" w:sz="0" w:space="0" w:color="auto"/>
        <w:left w:val="none" w:sz="0" w:space="0" w:color="auto"/>
        <w:bottom w:val="none" w:sz="0" w:space="0" w:color="auto"/>
        <w:right w:val="none" w:sz="0" w:space="0" w:color="auto"/>
      </w:divBdr>
    </w:div>
    <w:div w:id="73473649">
      <w:bodyDiv w:val="1"/>
      <w:marLeft w:val="0"/>
      <w:marRight w:val="0"/>
      <w:marTop w:val="0"/>
      <w:marBottom w:val="0"/>
      <w:divBdr>
        <w:top w:val="none" w:sz="0" w:space="0" w:color="auto"/>
        <w:left w:val="none" w:sz="0" w:space="0" w:color="auto"/>
        <w:bottom w:val="none" w:sz="0" w:space="0" w:color="auto"/>
        <w:right w:val="none" w:sz="0" w:space="0" w:color="auto"/>
      </w:divBdr>
    </w:div>
    <w:div w:id="84963817">
      <w:bodyDiv w:val="1"/>
      <w:marLeft w:val="0"/>
      <w:marRight w:val="0"/>
      <w:marTop w:val="0"/>
      <w:marBottom w:val="0"/>
      <w:divBdr>
        <w:top w:val="none" w:sz="0" w:space="0" w:color="auto"/>
        <w:left w:val="none" w:sz="0" w:space="0" w:color="auto"/>
        <w:bottom w:val="none" w:sz="0" w:space="0" w:color="auto"/>
        <w:right w:val="none" w:sz="0" w:space="0" w:color="auto"/>
      </w:divBdr>
    </w:div>
    <w:div w:id="105779812">
      <w:bodyDiv w:val="1"/>
      <w:marLeft w:val="0"/>
      <w:marRight w:val="0"/>
      <w:marTop w:val="0"/>
      <w:marBottom w:val="0"/>
      <w:divBdr>
        <w:top w:val="none" w:sz="0" w:space="0" w:color="auto"/>
        <w:left w:val="none" w:sz="0" w:space="0" w:color="auto"/>
        <w:bottom w:val="none" w:sz="0" w:space="0" w:color="auto"/>
        <w:right w:val="none" w:sz="0" w:space="0" w:color="auto"/>
      </w:divBdr>
    </w:div>
    <w:div w:id="106194057">
      <w:bodyDiv w:val="1"/>
      <w:marLeft w:val="0"/>
      <w:marRight w:val="0"/>
      <w:marTop w:val="0"/>
      <w:marBottom w:val="0"/>
      <w:divBdr>
        <w:top w:val="none" w:sz="0" w:space="0" w:color="auto"/>
        <w:left w:val="none" w:sz="0" w:space="0" w:color="auto"/>
        <w:bottom w:val="none" w:sz="0" w:space="0" w:color="auto"/>
        <w:right w:val="none" w:sz="0" w:space="0" w:color="auto"/>
      </w:divBdr>
    </w:div>
    <w:div w:id="124392031">
      <w:bodyDiv w:val="1"/>
      <w:marLeft w:val="0"/>
      <w:marRight w:val="0"/>
      <w:marTop w:val="0"/>
      <w:marBottom w:val="0"/>
      <w:divBdr>
        <w:top w:val="none" w:sz="0" w:space="0" w:color="auto"/>
        <w:left w:val="none" w:sz="0" w:space="0" w:color="auto"/>
        <w:bottom w:val="none" w:sz="0" w:space="0" w:color="auto"/>
        <w:right w:val="none" w:sz="0" w:space="0" w:color="auto"/>
      </w:divBdr>
    </w:div>
    <w:div w:id="134374833">
      <w:bodyDiv w:val="1"/>
      <w:marLeft w:val="0"/>
      <w:marRight w:val="0"/>
      <w:marTop w:val="0"/>
      <w:marBottom w:val="0"/>
      <w:divBdr>
        <w:top w:val="none" w:sz="0" w:space="0" w:color="auto"/>
        <w:left w:val="none" w:sz="0" w:space="0" w:color="auto"/>
        <w:bottom w:val="none" w:sz="0" w:space="0" w:color="auto"/>
        <w:right w:val="none" w:sz="0" w:space="0" w:color="auto"/>
      </w:divBdr>
    </w:div>
    <w:div w:id="141167746">
      <w:bodyDiv w:val="1"/>
      <w:marLeft w:val="0"/>
      <w:marRight w:val="0"/>
      <w:marTop w:val="0"/>
      <w:marBottom w:val="0"/>
      <w:divBdr>
        <w:top w:val="none" w:sz="0" w:space="0" w:color="auto"/>
        <w:left w:val="none" w:sz="0" w:space="0" w:color="auto"/>
        <w:bottom w:val="none" w:sz="0" w:space="0" w:color="auto"/>
        <w:right w:val="none" w:sz="0" w:space="0" w:color="auto"/>
      </w:divBdr>
    </w:div>
    <w:div w:id="143620254">
      <w:bodyDiv w:val="1"/>
      <w:marLeft w:val="0"/>
      <w:marRight w:val="0"/>
      <w:marTop w:val="0"/>
      <w:marBottom w:val="0"/>
      <w:divBdr>
        <w:top w:val="none" w:sz="0" w:space="0" w:color="auto"/>
        <w:left w:val="none" w:sz="0" w:space="0" w:color="auto"/>
        <w:bottom w:val="none" w:sz="0" w:space="0" w:color="auto"/>
        <w:right w:val="none" w:sz="0" w:space="0" w:color="auto"/>
      </w:divBdr>
    </w:div>
    <w:div w:id="154155350">
      <w:bodyDiv w:val="1"/>
      <w:marLeft w:val="0"/>
      <w:marRight w:val="0"/>
      <w:marTop w:val="0"/>
      <w:marBottom w:val="0"/>
      <w:divBdr>
        <w:top w:val="none" w:sz="0" w:space="0" w:color="auto"/>
        <w:left w:val="none" w:sz="0" w:space="0" w:color="auto"/>
        <w:bottom w:val="none" w:sz="0" w:space="0" w:color="auto"/>
        <w:right w:val="none" w:sz="0" w:space="0" w:color="auto"/>
      </w:divBdr>
    </w:div>
    <w:div w:id="155608962">
      <w:bodyDiv w:val="1"/>
      <w:marLeft w:val="0"/>
      <w:marRight w:val="0"/>
      <w:marTop w:val="0"/>
      <w:marBottom w:val="0"/>
      <w:divBdr>
        <w:top w:val="none" w:sz="0" w:space="0" w:color="auto"/>
        <w:left w:val="none" w:sz="0" w:space="0" w:color="auto"/>
        <w:bottom w:val="none" w:sz="0" w:space="0" w:color="auto"/>
        <w:right w:val="none" w:sz="0" w:space="0" w:color="auto"/>
      </w:divBdr>
    </w:div>
    <w:div w:id="177931660">
      <w:bodyDiv w:val="1"/>
      <w:marLeft w:val="0"/>
      <w:marRight w:val="0"/>
      <w:marTop w:val="0"/>
      <w:marBottom w:val="0"/>
      <w:divBdr>
        <w:top w:val="none" w:sz="0" w:space="0" w:color="auto"/>
        <w:left w:val="none" w:sz="0" w:space="0" w:color="auto"/>
        <w:bottom w:val="none" w:sz="0" w:space="0" w:color="auto"/>
        <w:right w:val="none" w:sz="0" w:space="0" w:color="auto"/>
      </w:divBdr>
    </w:div>
    <w:div w:id="214048490">
      <w:bodyDiv w:val="1"/>
      <w:marLeft w:val="0"/>
      <w:marRight w:val="0"/>
      <w:marTop w:val="0"/>
      <w:marBottom w:val="0"/>
      <w:divBdr>
        <w:top w:val="none" w:sz="0" w:space="0" w:color="auto"/>
        <w:left w:val="none" w:sz="0" w:space="0" w:color="auto"/>
        <w:bottom w:val="none" w:sz="0" w:space="0" w:color="auto"/>
        <w:right w:val="none" w:sz="0" w:space="0" w:color="auto"/>
      </w:divBdr>
    </w:div>
    <w:div w:id="218903381">
      <w:bodyDiv w:val="1"/>
      <w:marLeft w:val="0"/>
      <w:marRight w:val="0"/>
      <w:marTop w:val="0"/>
      <w:marBottom w:val="0"/>
      <w:divBdr>
        <w:top w:val="none" w:sz="0" w:space="0" w:color="auto"/>
        <w:left w:val="none" w:sz="0" w:space="0" w:color="auto"/>
        <w:bottom w:val="none" w:sz="0" w:space="0" w:color="auto"/>
        <w:right w:val="none" w:sz="0" w:space="0" w:color="auto"/>
      </w:divBdr>
      <w:divsChild>
        <w:div w:id="108477861">
          <w:marLeft w:val="0"/>
          <w:marRight w:val="0"/>
          <w:marTop w:val="0"/>
          <w:marBottom w:val="0"/>
          <w:divBdr>
            <w:top w:val="none" w:sz="0" w:space="0" w:color="auto"/>
            <w:left w:val="none" w:sz="0" w:space="0" w:color="auto"/>
            <w:bottom w:val="none" w:sz="0" w:space="0" w:color="auto"/>
            <w:right w:val="none" w:sz="0" w:space="0" w:color="auto"/>
          </w:divBdr>
        </w:div>
        <w:div w:id="2140566279">
          <w:marLeft w:val="0"/>
          <w:marRight w:val="0"/>
          <w:marTop w:val="0"/>
          <w:marBottom w:val="0"/>
          <w:divBdr>
            <w:top w:val="none" w:sz="0" w:space="0" w:color="auto"/>
            <w:left w:val="none" w:sz="0" w:space="0" w:color="auto"/>
            <w:bottom w:val="none" w:sz="0" w:space="0" w:color="auto"/>
            <w:right w:val="none" w:sz="0" w:space="0" w:color="auto"/>
          </w:divBdr>
        </w:div>
        <w:div w:id="2113158590">
          <w:marLeft w:val="0"/>
          <w:marRight w:val="0"/>
          <w:marTop w:val="0"/>
          <w:marBottom w:val="0"/>
          <w:divBdr>
            <w:top w:val="none" w:sz="0" w:space="0" w:color="auto"/>
            <w:left w:val="none" w:sz="0" w:space="0" w:color="auto"/>
            <w:bottom w:val="none" w:sz="0" w:space="0" w:color="auto"/>
            <w:right w:val="none" w:sz="0" w:space="0" w:color="auto"/>
          </w:divBdr>
        </w:div>
        <w:div w:id="1283730536">
          <w:marLeft w:val="0"/>
          <w:marRight w:val="0"/>
          <w:marTop w:val="0"/>
          <w:marBottom w:val="0"/>
          <w:divBdr>
            <w:top w:val="none" w:sz="0" w:space="0" w:color="auto"/>
            <w:left w:val="none" w:sz="0" w:space="0" w:color="auto"/>
            <w:bottom w:val="none" w:sz="0" w:space="0" w:color="auto"/>
            <w:right w:val="none" w:sz="0" w:space="0" w:color="auto"/>
          </w:divBdr>
        </w:div>
        <w:div w:id="726808109">
          <w:marLeft w:val="0"/>
          <w:marRight w:val="0"/>
          <w:marTop w:val="0"/>
          <w:marBottom w:val="0"/>
          <w:divBdr>
            <w:top w:val="none" w:sz="0" w:space="0" w:color="auto"/>
            <w:left w:val="none" w:sz="0" w:space="0" w:color="auto"/>
            <w:bottom w:val="none" w:sz="0" w:space="0" w:color="auto"/>
            <w:right w:val="none" w:sz="0" w:space="0" w:color="auto"/>
          </w:divBdr>
        </w:div>
        <w:div w:id="54163316">
          <w:marLeft w:val="0"/>
          <w:marRight w:val="0"/>
          <w:marTop w:val="0"/>
          <w:marBottom w:val="0"/>
          <w:divBdr>
            <w:top w:val="none" w:sz="0" w:space="0" w:color="auto"/>
            <w:left w:val="none" w:sz="0" w:space="0" w:color="auto"/>
            <w:bottom w:val="none" w:sz="0" w:space="0" w:color="auto"/>
            <w:right w:val="none" w:sz="0" w:space="0" w:color="auto"/>
          </w:divBdr>
        </w:div>
        <w:div w:id="1029141022">
          <w:marLeft w:val="0"/>
          <w:marRight w:val="0"/>
          <w:marTop w:val="0"/>
          <w:marBottom w:val="0"/>
          <w:divBdr>
            <w:top w:val="none" w:sz="0" w:space="0" w:color="auto"/>
            <w:left w:val="none" w:sz="0" w:space="0" w:color="auto"/>
            <w:bottom w:val="none" w:sz="0" w:space="0" w:color="auto"/>
            <w:right w:val="none" w:sz="0" w:space="0" w:color="auto"/>
          </w:divBdr>
        </w:div>
        <w:div w:id="517041755">
          <w:marLeft w:val="0"/>
          <w:marRight w:val="0"/>
          <w:marTop w:val="0"/>
          <w:marBottom w:val="0"/>
          <w:divBdr>
            <w:top w:val="none" w:sz="0" w:space="0" w:color="auto"/>
            <w:left w:val="none" w:sz="0" w:space="0" w:color="auto"/>
            <w:bottom w:val="none" w:sz="0" w:space="0" w:color="auto"/>
            <w:right w:val="none" w:sz="0" w:space="0" w:color="auto"/>
          </w:divBdr>
        </w:div>
        <w:div w:id="1106076192">
          <w:marLeft w:val="0"/>
          <w:marRight w:val="0"/>
          <w:marTop w:val="0"/>
          <w:marBottom w:val="0"/>
          <w:divBdr>
            <w:top w:val="none" w:sz="0" w:space="0" w:color="auto"/>
            <w:left w:val="none" w:sz="0" w:space="0" w:color="auto"/>
            <w:bottom w:val="none" w:sz="0" w:space="0" w:color="auto"/>
            <w:right w:val="none" w:sz="0" w:space="0" w:color="auto"/>
          </w:divBdr>
        </w:div>
        <w:div w:id="130052672">
          <w:marLeft w:val="0"/>
          <w:marRight w:val="0"/>
          <w:marTop w:val="0"/>
          <w:marBottom w:val="0"/>
          <w:divBdr>
            <w:top w:val="none" w:sz="0" w:space="0" w:color="auto"/>
            <w:left w:val="none" w:sz="0" w:space="0" w:color="auto"/>
            <w:bottom w:val="none" w:sz="0" w:space="0" w:color="auto"/>
            <w:right w:val="none" w:sz="0" w:space="0" w:color="auto"/>
          </w:divBdr>
        </w:div>
        <w:div w:id="584338269">
          <w:marLeft w:val="0"/>
          <w:marRight w:val="0"/>
          <w:marTop w:val="0"/>
          <w:marBottom w:val="0"/>
          <w:divBdr>
            <w:top w:val="none" w:sz="0" w:space="0" w:color="auto"/>
            <w:left w:val="none" w:sz="0" w:space="0" w:color="auto"/>
            <w:bottom w:val="none" w:sz="0" w:space="0" w:color="auto"/>
            <w:right w:val="none" w:sz="0" w:space="0" w:color="auto"/>
          </w:divBdr>
        </w:div>
        <w:div w:id="1284730788">
          <w:marLeft w:val="0"/>
          <w:marRight w:val="0"/>
          <w:marTop w:val="0"/>
          <w:marBottom w:val="0"/>
          <w:divBdr>
            <w:top w:val="none" w:sz="0" w:space="0" w:color="auto"/>
            <w:left w:val="none" w:sz="0" w:space="0" w:color="auto"/>
            <w:bottom w:val="none" w:sz="0" w:space="0" w:color="auto"/>
            <w:right w:val="none" w:sz="0" w:space="0" w:color="auto"/>
          </w:divBdr>
        </w:div>
        <w:div w:id="414791194">
          <w:marLeft w:val="0"/>
          <w:marRight w:val="0"/>
          <w:marTop w:val="0"/>
          <w:marBottom w:val="0"/>
          <w:divBdr>
            <w:top w:val="none" w:sz="0" w:space="0" w:color="auto"/>
            <w:left w:val="none" w:sz="0" w:space="0" w:color="auto"/>
            <w:bottom w:val="none" w:sz="0" w:space="0" w:color="auto"/>
            <w:right w:val="none" w:sz="0" w:space="0" w:color="auto"/>
          </w:divBdr>
        </w:div>
        <w:div w:id="203371129">
          <w:marLeft w:val="0"/>
          <w:marRight w:val="0"/>
          <w:marTop w:val="0"/>
          <w:marBottom w:val="0"/>
          <w:divBdr>
            <w:top w:val="none" w:sz="0" w:space="0" w:color="auto"/>
            <w:left w:val="none" w:sz="0" w:space="0" w:color="auto"/>
            <w:bottom w:val="none" w:sz="0" w:space="0" w:color="auto"/>
            <w:right w:val="none" w:sz="0" w:space="0" w:color="auto"/>
          </w:divBdr>
        </w:div>
        <w:div w:id="1935894366">
          <w:marLeft w:val="0"/>
          <w:marRight w:val="0"/>
          <w:marTop w:val="0"/>
          <w:marBottom w:val="0"/>
          <w:divBdr>
            <w:top w:val="none" w:sz="0" w:space="0" w:color="auto"/>
            <w:left w:val="none" w:sz="0" w:space="0" w:color="auto"/>
            <w:bottom w:val="none" w:sz="0" w:space="0" w:color="auto"/>
            <w:right w:val="none" w:sz="0" w:space="0" w:color="auto"/>
          </w:divBdr>
        </w:div>
        <w:div w:id="587881681">
          <w:marLeft w:val="0"/>
          <w:marRight w:val="0"/>
          <w:marTop w:val="0"/>
          <w:marBottom w:val="0"/>
          <w:divBdr>
            <w:top w:val="none" w:sz="0" w:space="0" w:color="auto"/>
            <w:left w:val="none" w:sz="0" w:space="0" w:color="auto"/>
            <w:bottom w:val="none" w:sz="0" w:space="0" w:color="auto"/>
            <w:right w:val="none" w:sz="0" w:space="0" w:color="auto"/>
          </w:divBdr>
        </w:div>
        <w:div w:id="1424646970">
          <w:marLeft w:val="0"/>
          <w:marRight w:val="0"/>
          <w:marTop w:val="0"/>
          <w:marBottom w:val="0"/>
          <w:divBdr>
            <w:top w:val="none" w:sz="0" w:space="0" w:color="auto"/>
            <w:left w:val="none" w:sz="0" w:space="0" w:color="auto"/>
            <w:bottom w:val="none" w:sz="0" w:space="0" w:color="auto"/>
            <w:right w:val="none" w:sz="0" w:space="0" w:color="auto"/>
          </w:divBdr>
        </w:div>
        <w:div w:id="1187791333">
          <w:marLeft w:val="0"/>
          <w:marRight w:val="0"/>
          <w:marTop w:val="0"/>
          <w:marBottom w:val="0"/>
          <w:divBdr>
            <w:top w:val="none" w:sz="0" w:space="0" w:color="auto"/>
            <w:left w:val="none" w:sz="0" w:space="0" w:color="auto"/>
            <w:bottom w:val="none" w:sz="0" w:space="0" w:color="auto"/>
            <w:right w:val="none" w:sz="0" w:space="0" w:color="auto"/>
          </w:divBdr>
        </w:div>
        <w:div w:id="289284670">
          <w:marLeft w:val="0"/>
          <w:marRight w:val="0"/>
          <w:marTop w:val="0"/>
          <w:marBottom w:val="0"/>
          <w:divBdr>
            <w:top w:val="none" w:sz="0" w:space="0" w:color="auto"/>
            <w:left w:val="none" w:sz="0" w:space="0" w:color="auto"/>
            <w:bottom w:val="none" w:sz="0" w:space="0" w:color="auto"/>
            <w:right w:val="none" w:sz="0" w:space="0" w:color="auto"/>
          </w:divBdr>
        </w:div>
        <w:div w:id="628705450">
          <w:marLeft w:val="0"/>
          <w:marRight w:val="0"/>
          <w:marTop w:val="0"/>
          <w:marBottom w:val="0"/>
          <w:divBdr>
            <w:top w:val="none" w:sz="0" w:space="0" w:color="auto"/>
            <w:left w:val="none" w:sz="0" w:space="0" w:color="auto"/>
            <w:bottom w:val="none" w:sz="0" w:space="0" w:color="auto"/>
            <w:right w:val="none" w:sz="0" w:space="0" w:color="auto"/>
          </w:divBdr>
        </w:div>
        <w:div w:id="1351104741">
          <w:marLeft w:val="0"/>
          <w:marRight w:val="0"/>
          <w:marTop w:val="0"/>
          <w:marBottom w:val="0"/>
          <w:divBdr>
            <w:top w:val="none" w:sz="0" w:space="0" w:color="auto"/>
            <w:left w:val="none" w:sz="0" w:space="0" w:color="auto"/>
            <w:bottom w:val="none" w:sz="0" w:space="0" w:color="auto"/>
            <w:right w:val="none" w:sz="0" w:space="0" w:color="auto"/>
          </w:divBdr>
        </w:div>
        <w:div w:id="1024676398">
          <w:marLeft w:val="0"/>
          <w:marRight w:val="0"/>
          <w:marTop w:val="0"/>
          <w:marBottom w:val="0"/>
          <w:divBdr>
            <w:top w:val="none" w:sz="0" w:space="0" w:color="auto"/>
            <w:left w:val="none" w:sz="0" w:space="0" w:color="auto"/>
            <w:bottom w:val="none" w:sz="0" w:space="0" w:color="auto"/>
            <w:right w:val="none" w:sz="0" w:space="0" w:color="auto"/>
          </w:divBdr>
        </w:div>
        <w:div w:id="1185679288">
          <w:marLeft w:val="0"/>
          <w:marRight w:val="0"/>
          <w:marTop w:val="0"/>
          <w:marBottom w:val="0"/>
          <w:divBdr>
            <w:top w:val="none" w:sz="0" w:space="0" w:color="auto"/>
            <w:left w:val="none" w:sz="0" w:space="0" w:color="auto"/>
            <w:bottom w:val="none" w:sz="0" w:space="0" w:color="auto"/>
            <w:right w:val="none" w:sz="0" w:space="0" w:color="auto"/>
          </w:divBdr>
        </w:div>
        <w:div w:id="695429518">
          <w:marLeft w:val="0"/>
          <w:marRight w:val="0"/>
          <w:marTop w:val="0"/>
          <w:marBottom w:val="0"/>
          <w:divBdr>
            <w:top w:val="none" w:sz="0" w:space="0" w:color="auto"/>
            <w:left w:val="none" w:sz="0" w:space="0" w:color="auto"/>
            <w:bottom w:val="none" w:sz="0" w:space="0" w:color="auto"/>
            <w:right w:val="none" w:sz="0" w:space="0" w:color="auto"/>
          </w:divBdr>
        </w:div>
      </w:divsChild>
    </w:div>
    <w:div w:id="235210475">
      <w:bodyDiv w:val="1"/>
      <w:marLeft w:val="0"/>
      <w:marRight w:val="0"/>
      <w:marTop w:val="0"/>
      <w:marBottom w:val="0"/>
      <w:divBdr>
        <w:top w:val="none" w:sz="0" w:space="0" w:color="auto"/>
        <w:left w:val="none" w:sz="0" w:space="0" w:color="auto"/>
        <w:bottom w:val="none" w:sz="0" w:space="0" w:color="auto"/>
        <w:right w:val="none" w:sz="0" w:space="0" w:color="auto"/>
      </w:divBdr>
    </w:div>
    <w:div w:id="254947063">
      <w:bodyDiv w:val="1"/>
      <w:marLeft w:val="0"/>
      <w:marRight w:val="0"/>
      <w:marTop w:val="0"/>
      <w:marBottom w:val="0"/>
      <w:divBdr>
        <w:top w:val="none" w:sz="0" w:space="0" w:color="auto"/>
        <w:left w:val="none" w:sz="0" w:space="0" w:color="auto"/>
        <w:bottom w:val="none" w:sz="0" w:space="0" w:color="auto"/>
        <w:right w:val="none" w:sz="0" w:space="0" w:color="auto"/>
      </w:divBdr>
    </w:div>
    <w:div w:id="261955324">
      <w:bodyDiv w:val="1"/>
      <w:marLeft w:val="0"/>
      <w:marRight w:val="0"/>
      <w:marTop w:val="0"/>
      <w:marBottom w:val="0"/>
      <w:divBdr>
        <w:top w:val="none" w:sz="0" w:space="0" w:color="auto"/>
        <w:left w:val="none" w:sz="0" w:space="0" w:color="auto"/>
        <w:bottom w:val="none" w:sz="0" w:space="0" w:color="auto"/>
        <w:right w:val="none" w:sz="0" w:space="0" w:color="auto"/>
      </w:divBdr>
    </w:div>
    <w:div w:id="305277685">
      <w:bodyDiv w:val="1"/>
      <w:marLeft w:val="0"/>
      <w:marRight w:val="0"/>
      <w:marTop w:val="0"/>
      <w:marBottom w:val="0"/>
      <w:divBdr>
        <w:top w:val="none" w:sz="0" w:space="0" w:color="auto"/>
        <w:left w:val="none" w:sz="0" w:space="0" w:color="auto"/>
        <w:bottom w:val="none" w:sz="0" w:space="0" w:color="auto"/>
        <w:right w:val="none" w:sz="0" w:space="0" w:color="auto"/>
      </w:divBdr>
    </w:div>
    <w:div w:id="316034396">
      <w:bodyDiv w:val="1"/>
      <w:marLeft w:val="0"/>
      <w:marRight w:val="0"/>
      <w:marTop w:val="0"/>
      <w:marBottom w:val="0"/>
      <w:divBdr>
        <w:top w:val="none" w:sz="0" w:space="0" w:color="auto"/>
        <w:left w:val="none" w:sz="0" w:space="0" w:color="auto"/>
        <w:bottom w:val="none" w:sz="0" w:space="0" w:color="auto"/>
        <w:right w:val="none" w:sz="0" w:space="0" w:color="auto"/>
      </w:divBdr>
    </w:div>
    <w:div w:id="323361358">
      <w:bodyDiv w:val="1"/>
      <w:marLeft w:val="0"/>
      <w:marRight w:val="0"/>
      <w:marTop w:val="0"/>
      <w:marBottom w:val="0"/>
      <w:divBdr>
        <w:top w:val="none" w:sz="0" w:space="0" w:color="auto"/>
        <w:left w:val="none" w:sz="0" w:space="0" w:color="auto"/>
        <w:bottom w:val="none" w:sz="0" w:space="0" w:color="auto"/>
        <w:right w:val="none" w:sz="0" w:space="0" w:color="auto"/>
      </w:divBdr>
    </w:div>
    <w:div w:id="341468981">
      <w:bodyDiv w:val="1"/>
      <w:marLeft w:val="0"/>
      <w:marRight w:val="0"/>
      <w:marTop w:val="0"/>
      <w:marBottom w:val="0"/>
      <w:divBdr>
        <w:top w:val="none" w:sz="0" w:space="0" w:color="auto"/>
        <w:left w:val="none" w:sz="0" w:space="0" w:color="auto"/>
        <w:bottom w:val="none" w:sz="0" w:space="0" w:color="auto"/>
        <w:right w:val="none" w:sz="0" w:space="0" w:color="auto"/>
      </w:divBdr>
    </w:div>
    <w:div w:id="346446303">
      <w:bodyDiv w:val="1"/>
      <w:marLeft w:val="0"/>
      <w:marRight w:val="0"/>
      <w:marTop w:val="0"/>
      <w:marBottom w:val="0"/>
      <w:divBdr>
        <w:top w:val="none" w:sz="0" w:space="0" w:color="auto"/>
        <w:left w:val="none" w:sz="0" w:space="0" w:color="auto"/>
        <w:bottom w:val="none" w:sz="0" w:space="0" w:color="auto"/>
        <w:right w:val="none" w:sz="0" w:space="0" w:color="auto"/>
      </w:divBdr>
    </w:div>
    <w:div w:id="349651276">
      <w:bodyDiv w:val="1"/>
      <w:marLeft w:val="0"/>
      <w:marRight w:val="0"/>
      <w:marTop w:val="0"/>
      <w:marBottom w:val="0"/>
      <w:divBdr>
        <w:top w:val="none" w:sz="0" w:space="0" w:color="auto"/>
        <w:left w:val="none" w:sz="0" w:space="0" w:color="auto"/>
        <w:bottom w:val="none" w:sz="0" w:space="0" w:color="auto"/>
        <w:right w:val="none" w:sz="0" w:space="0" w:color="auto"/>
      </w:divBdr>
    </w:div>
    <w:div w:id="366760087">
      <w:bodyDiv w:val="1"/>
      <w:marLeft w:val="0"/>
      <w:marRight w:val="0"/>
      <w:marTop w:val="0"/>
      <w:marBottom w:val="0"/>
      <w:divBdr>
        <w:top w:val="none" w:sz="0" w:space="0" w:color="auto"/>
        <w:left w:val="none" w:sz="0" w:space="0" w:color="auto"/>
        <w:bottom w:val="none" w:sz="0" w:space="0" w:color="auto"/>
        <w:right w:val="none" w:sz="0" w:space="0" w:color="auto"/>
      </w:divBdr>
    </w:div>
    <w:div w:id="373652570">
      <w:bodyDiv w:val="1"/>
      <w:marLeft w:val="0"/>
      <w:marRight w:val="0"/>
      <w:marTop w:val="0"/>
      <w:marBottom w:val="0"/>
      <w:divBdr>
        <w:top w:val="none" w:sz="0" w:space="0" w:color="auto"/>
        <w:left w:val="none" w:sz="0" w:space="0" w:color="auto"/>
        <w:bottom w:val="none" w:sz="0" w:space="0" w:color="auto"/>
        <w:right w:val="none" w:sz="0" w:space="0" w:color="auto"/>
      </w:divBdr>
    </w:div>
    <w:div w:id="376974282">
      <w:bodyDiv w:val="1"/>
      <w:marLeft w:val="0"/>
      <w:marRight w:val="0"/>
      <w:marTop w:val="0"/>
      <w:marBottom w:val="0"/>
      <w:divBdr>
        <w:top w:val="none" w:sz="0" w:space="0" w:color="auto"/>
        <w:left w:val="none" w:sz="0" w:space="0" w:color="auto"/>
        <w:bottom w:val="none" w:sz="0" w:space="0" w:color="auto"/>
        <w:right w:val="none" w:sz="0" w:space="0" w:color="auto"/>
      </w:divBdr>
    </w:div>
    <w:div w:id="397553545">
      <w:bodyDiv w:val="1"/>
      <w:marLeft w:val="0"/>
      <w:marRight w:val="0"/>
      <w:marTop w:val="0"/>
      <w:marBottom w:val="0"/>
      <w:divBdr>
        <w:top w:val="none" w:sz="0" w:space="0" w:color="auto"/>
        <w:left w:val="none" w:sz="0" w:space="0" w:color="auto"/>
        <w:bottom w:val="none" w:sz="0" w:space="0" w:color="auto"/>
        <w:right w:val="none" w:sz="0" w:space="0" w:color="auto"/>
      </w:divBdr>
    </w:div>
    <w:div w:id="406150422">
      <w:bodyDiv w:val="1"/>
      <w:marLeft w:val="0"/>
      <w:marRight w:val="0"/>
      <w:marTop w:val="0"/>
      <w:marBottom w:val="0"/>
      <w:divBdr>
        <w:top w:val="none" w:sz="0" w:space="0" w:color="auto"/>
        <w:left w:val="none" w:sz="0" w:space="0" w:color="auto"/>
        <w:bottom w:val="none" w:sz="0" w:space="0" w:color="auto"/>
        <w:right w:val="none" w:sz="0" w:space="0" w:color="auto"/>
      </w:divBdr>
    </w:div>
    <w:div w:id="420369837">
      <w:bodyDiv w:val="1"/>
      <w:marLeft w:val="0"/>
      <w:marRight w:val="0"/>
      <w:marTop w:val="0"/>
      <w:marBottom w:val="0"/>
      <w:divBdr>
        <w:top w:val="none" w:sz="0" w:space="0" w:color="auto"/>
        <w:left w:val="none" w:sz="0" w:space="0" w:color="auto"/>
        <w:bottom w:val="none" w:sz="0" w:space="0" w:color="auto"/>
        <w:right w:val="none" w:sz="0" w:space="0" w:color="auto"/>
      </w:divBdr>
    </w:div>
    <w:div w:id="435251631">
      <w:bodyDiv w:val="1"/>
      <w:marLeft w:val="0"/>
      <w:marRight w:val="0"/>
      <w:marTop w:val="0"/>
      <w:marBottom w:val="0"/>
      <w:divBdr>
        <w:top w:val="none" w:sz="0" w:space="0" w:color="auto"/>
        <w:left w:val="none" w:sz="0" w:space="0" w:color="auto"/>
        <w:bottom w:val="none" w:sz="0" w:space="0" w:color="auto"/>
        <w:right w:val="none" w:sz="0" w:space="0" w:color="auto"/>
      </w:divBdr>
    </w:div>
    <w:div w:id="455299743">
      <w:bodyDiv w:val="1"/>
      <w:marLeft w:val="0"/>
      <w:marRight w:val="0"/>
      <w:marTop w:val="0"/>
      <w:marBottom w:val="0"/>
      <w:divBdr>
        <w:top w:val="none" w:sz="0" w:space="0" w:color="auto"/>
        <w:left w:val="none" w:sz="0" w:space="0" w:color="auto"/>
        <w:bottom w:val="none" w:sz="0" w:space="0" w:color="auto"/>
        <w:right w:val="none" w:sz="0" w:space="0" w:color="auto"/>
      </w:divBdr>
    </w:div>
    <w:div w:id="460458668">
      <w:bodyDiv w:val="1"/>
      <w:marLeft w:val="0"/>
      <w:marRight w:val="0"/>
      <w:marTop w:val="0"/>
      <w:marBottom w:val="0"/>
      <w:divBdr>
        <w:top w:val="none" w:sz="0" w:space="0" w:color="auto"/>
        <w:left w:val="none" w:sz="0" w:space="0" w:color="auto"/>
        <w:bottom w:val="none" w:sz="0" w:space="0" w:color="auto"/>
        <w:right w:val="none" w:sz="0" w:space="0" w:color="auto"/>
      </w:divBdr>
    </w:div>
    <w:div w:id="463692216">
      <w:bodyDiv w:val="1"/>
      <w:marLeft w:val="0"/>
      <w:marRight w:val="0"/>
      <w:marTop w:val="0"/>
      <w:marBottom w:val="0"/>
      <w:divBdr>
        <w:top w:val="none" w:sz="0" w:space="0" w:color="auto"/>
        <w:left w:val="none" w:sz="0" w:space="0" w:color="auto"/>
        <w:bottom w:val="none" w:sz="0" w:space="0" w:color="auto"/>
        <w:right w:val="none" w:sz="0" w:space="0" w:color="auto"/>
      </w:divBdr>
    </w:div>
    <w:div w:id="470489548">
      <w:bodyDiv w:val="1"/>
      <w:marLeft w:val="0"/>
      <w:marRight w:val="0"/>
      <w:marTop w:val="0"/>
      <w:marBottom w:val="0"/>
      <w:divBdr>
        <w:top w:val="none" w:sz="0" w:space="0" w:color="auto"/>
        <w:left w:val="none" w:sz="0" w:space="0" w:color="auto"/>
        <w:bottom w:val="none" w:sz="0" w:space="0" w:color="auto"/>
        <w:right w:val="none" w:sz="0" w:space="0" w:color="auto"/>
      </w:divBdr>
    </w:div>
    <w:div w:id="496574352">
      <w:bodyDiv w:val="1"/>
      <w:marLeft w:val="0"/>
      <w:marRight w:val="0"/>
      <w:marTop w:val="0"/>
      <w:marBottom w:val="0"/>
      <w:divBdr>
        <w:top w:val="none" w:sz="0" w:space="0" w:color="auto"/>
        <w:left w:val="none" w:sz="0" w:space="0" w:color="auto"/>
        <w:bottom w:val="none" w:sz="0" w:space="0" w:color="auto"/>
        <w:right w:val="none" w:sz="0" w:space="0" w:color="auto"/>
      </w:divBdr>
    </w:div>
    <w:div w:id="500319917">
      <w:bodyDiv w:val="1"/>
      <w:marLeft w:val="0"/>
      <w:marRight w:val="0"/>
      <w:marTop w:val="0"/>
      <w:marBottom w:val="0"/>
      <w:divBdr>
        <w:top w:val="none" w:sz="0" w:space="0" w:color="auto"/>
        <w:left w:val="none" w:sz="0" w:space="0" w:color="auto"/>
        <w:bottom w:val="none" w:sz="0" w:space="0" w:color="auto"/>
        <w:right w:val="none" w:sz="0" w:space="0" w:color="auto"/>
      </w:divBdr>
    </w:div>
    <w:div w:id="530992709">
      <w:bodyDiv w:val="1"/>
      <w:marLeft w:val="0"/>
      <w:marRight w:val="0"/>
      <w:marTop w:val="0"/>
      <w:marBottom w:val="0"/>
      <w:divBdr>
        <w:top w:val="none" w:sz="0" w:space="0" w:color="auto"/>
        <w:left w:val="none" w:sz="0" w:space="0" w:color="auto"/>
        <w:bottom w:val="none" w:sz="0" w:space="0" w:color="auto"/>
        <w:right w:val="none" w:sz="0" w:space="0" w:color="auto"/>
      </w:divBdr>
    </w:div>
    <w:div w:id="549271580">
      <w:bodyDiv w:val="1"/>
      <w:marLeft w:val="0"/>
      <w:marRight w:val="0"/>
      <w:marTop w:val="0"/>
      <w:marBottom w:val="0"/>
      <w:divBdr>
        <w:top w:val="none" w:sz="0" w:space="0" w:color="auto"/>
        <w:left w:val="none" w:sz="0" w:space="0" w:color="auto"/>
        <w:bottom w:val="none" w:sz="0" w:space="0" w:color="auto"/>
        <w:right w:val="none" w:sz="0" w:space="0" w:color="auto"/>
      </w:divBdr>
    </w:div>
    <w:div w:id="559219289">
      <w:bodyDiv w:val="1"/>
      <w:marLeft w:val="0"/>
      <w:marRight w:val="0"/>
      <w:marTop w:val="0"/>
      <w:marBottom w:val="0"/>
      <w:divBdr>
        <w:top w:val="none" w:sz="0" w:space="0" w:color="auto"/>
        <w:left w:val="none" w:sz="0" w:space="0" w:color="auto"/>
        <w:bottom w:val="none" w:sz="0" w:space="0" w:color="auto"/>
        <w:right w:val="none" w:sz="0" w:space="0" w:color="auto"/>
      </w:divBdr>
    </w:div>
    <w:div w:id="568268323">
      <w:bodyDiv w:val="1"/>
      <w:marLeft w:val="0"/>
      <w:marRight w:val="0"/>
      <w:marTop w:val="0"/>
      <w:marBottom w:val="0"/>
      <w:divBdr>
        <w:top w:val="none" w:sz="0" w:space="0" w:color="auto"/>
        <w:left w:val="none" w:sz="0" w:space="0" w:color="auto"/>
        <w:bottom w:val="none" w:sz="0" w:space="0" w:color="auto"/>
        <w:right w:val="none" w:sz="0" w:space="0" w:color="auto"/>
      </w:divBdr>
    </w:div>
    <w:div w:id="569736739">
      <w:bodyDiv w:val="1"/>
      <w:marLeft w:val="0"/>
      <w:marRight w:val="0"/>
      <w:marTop w:val="0"/>
      <w:marBottom w:val="0"/>
      <w:divBdr>
        <w:top w:val="none" w:sz="0" w:space="0" w:color="auto"/>
        <w:left w:val="none" w:sz="0" w:space="0" w:color="auto"/>
        <w:bottom w:val="none" w:sz="0" w:space="0" w:color="auto"/>
        <w:right w:val="none" w:sz="0" w:space="0" w:color="auto"/>
      </w:divBdr>
    </w:div>
    <w:div w:id="586497118">
      <w:bodyDiv w:val="1"/>
      <w:marLeft w:val="0"/>
      <w:marRight w:val="0"/>
      <w:marTop w:val="0"/>
      <w:marBottom w:val="0"/>
      <w:divBdr>
        <w:top w:val="none" w:sz="0" w:space="0" w:color="auto"/>
        <w:left w:val="none" w:sz="0" w:space="0" w:color="auto"/>
        <w:bottom w:val="none" w:sz="0" w:space="0" w:color="auto"/>
        <w:right w:val="none" w:sz="0" w:space="0" w:color="auto"/>
      </w:divBdr>
    </w:div>
    <w:div w:id="612439602">
      <w:bodyDiv w:val="1"/>
      <w:marLeft w:val="0"/>
      <w:marRight w:val="0"/>
      <w:marTop w:val="0"/>
      <w:marBottom w:val="0"/>
      <w:divBdr>
        <w:top w:val="none" w:sz="0" w:space="0" w:color="auto"/>
        <w:left w:val="none" w:sz="0" w:space="0" w:color="auto"/>
        <w:bottom w:val="none" w:sz="0" w:space="0" w:color="auto"/>
        <w:right w:val="none" w:sz="0" w:space="0" w:color="auto"/>
      </w:divBdr>
    </w:div>
    <w:div w:id="631138720">
      <w:bodyDiv w:val="1"/>
      <w:marLeft w:val="0"/>
      <w:marRight w:val="0"/>
      <w:marTop w:val="0"/>
      <w:marBottom w:val="0"/>
      <w:divBdr>
        <w:top w:val="none" w:sz="0" w:space="0" w:color="auto"/>
        <w:left w:val="none" w:sz="0" w:space="0" w:color="auto"/>
        <w:bottom w:val="none" w:sz="0" w:space="0" w:color="auto"/>
        <w:right w:val="none" w:sz="0" w:space="0" w:color="auto"/>
      </w:divBdr>
    </w:div>
    <w:div w:id="637801541">
      <w:bodyDiv w:val="1"/>
      <w:marLeft w:val="0"/>
      <w:marRight w:val="0"/>
      <w:marTop w:val="0"/>
      <w:marBottom w:val="0"/>
      <w:divBdr>
        <w:top w:val="none" w:sz="0" w:space="0" w:color="auto"/>
        <w:left w:val="none" w:sz="0" w:space="0" w:color="auto"/>
        <w:bottom w:val="none" w:sz="0" w:space="0" w:color="auto"/>
        <w:right w:val="none" w:sz="0" w:space="0" w:color="auto"/>
      </w:divBdr>
    </w:div>
    <w:div w:id="652097993">
      <w:bodyDiv w:val="1"/>
      <w:marLeft w:val="0"/>
      <w:marRight w:val="0"/>
      <w:marTop w:val="0"/>
      <w:marBottom w:val="0"/>
      <w:divBdr>
        <w:top w:val="none" w:sz="0" w:space="0" w:color="auto"/>
        <w:left w:val="none" w:sz="0" w:space="0" w:color="auto"/>
        <w:bottom w:val="none" w:sz="0" w:space="0" w:color="auto"/>
        <w:right w:val="none" w:sz="0" w:space="0" w:color="auto"/>
      </w:divBdr>
    </w:div>
    <w:div w:id="693116166">
      <w:bodyDiv w:val="1"/>
      <w:marLeft w:val="0"/>
      <w:marRight w:val="0"/>
      <w:marTop w:val="0"/>
      <w:marBottom w:val="0"/>
      <w:divBdr>
        <w:top w:val="none" w:sz="0" w:space="0" w:color="auto"/>
        <w:left w:val="none" w:sz="0" w:space="0" w:color="auto"/>
        <w:bottom w:val="none" w:sz="0" w:space="0" w:color="auto"/>
        <w:right w:val="none" w:sz="0" w:space="0" w:color="auto"/>
      </w:divBdr>
    </w:div>
    <w:div w:id="701051332">
      <w:bodyDiv w:val="1"/>
      <w:marLeft w:val="0"/>
      <w:marRight w:val="0"/>
      <w:marTop w:val="0"/>
      <w:marBottom w:val="0"/>
      <w:divBdr>
        <w:top w:val="none" w:sz="0" w:space="0" w:color="auto"/>
        <w:left w:val="none" w:sz="0" w:space="0" w:color="auto"/>
        <w:bottom w:val="none" w:sz="0" w:space="0" w:color="auto"/>
        <w:right w:val="none" w:sz="0" w:space="0" w:color="auto"/>
      </w:divBdr>
    </w:div>
    <w:div w:id="717901065">
      <w:bodyDiv w:val="1"/>
      <w:marLeft w:val="0"/>
      <w:marRight w:val="0"/>
      <w:marTop w:val="0"/>
      <w:marBottom w:val="0"/>
      <w:divBdr>
        <w:top w:val="none" w:sz="0" w:space="0" w:color="auto"/>
        <w:left w:val="none" w:sz="0" w:space="0" w:color="auto"/>
        <w:bottom w:val="none" w:sz="0" w:space="0" w:color="auto"/>
        <w:right w:val="none" w:sz="0" w:space="0" w:color="auto"/>
      </w:divBdr>
    </w:div>
    <w:div w:id="727386987">
      <w:bodyDiv w:val="1"/>
      <w:marLeft w:val="0"/>
      <w:marRight w:val="0"/>
      <w:marTop w:val="0"/>
      <w:marBottom w:val="0"/>
      <w:divBdr>
        <w:top w:val="none" w:sz="0" w:space="0" w:color="auto"/>
        <w:left w:val="none" w:sz="0" w:space="0" w:color="auto"/>
        <w:bottom w:val="none" w:sz="0" w:space="0" w:color="auto"/>
        <w:right w:val="none" w:sz="0" w:space="0" w:color="auto"/>
      </w:divBdr>
      <w:divsChild>
        <w:div w:id="424961479">
          <w:marLeft w:val="0"/>
          <w:marRight w:val="0"/>
          <w:marTop w:val="0"/>
          <w:marBottom w:val="0"/>
          <w:divBdr>
            <w:top w:val="none" w:sz="0" w:space="0" w:color="auto"/>
            <w:left w:val="none" w:sz="0" w:space="0" w:color="auto"/>
            <w:bottom w:val="none" w:sz="0" w:space="0" w:color="auto"/>
            <w:right w:val="none" w:sz="0" w:space="0" w:color="auto"/>
          </w:divBdr>
        </w:div>
        <w:div w:id="933246825">
          <w:marLeft w:val="0"/>
          <w:marRight w:val="0"/>
          <w:marTop w:val="0"/>
          <w:marBottom w:val="0"/>
          <w:divBdr>
            <w:top w:val="none" w:sz="0" w:space="0" w:color="auto"/>
            <w:left w:val="none" w:sz="0" w:space="0" w:color="auto"/>
            <w:bottom w:val="none" w:sz="0" w:space="0" w:color="auto"/>
            <w:right w:val="none" w:sz="0" w:space="0" w:color="auto"/>
          </w:divBdr>
        </w:div>
        <w:div w:id="1431051296">
          <w:marLeft w:val="0"/>
          <w:marRight w:val="0"/>
          <w:marTop w:val="0"/>
          <w:marBottom w:val="0"/>
          <w:divBdr>
            <w:top w:val="none" w:sz="0" w:space="0" w:color="auto"/>
            <w:left w:val="none" w:sz="0" w:space="0" w:color="auto"/>
            <w:bottom w:val="none" w:sz="0" w:space="0" w:color="auto"/>
            <w:right w:val="none" w:sz="0" w:space="0" w:color="auto"/>
          </w:divBdr>
        </w:div>
        <w:div w:id="363019851">
          <w:marLeft w:val="0"/>
          <w:marRight w:val="0"/>
          <w:marTop w:val="0"/>
          <w:marBottom w:val="0"/>
          <w:divBdr>
            <w:top w:val="none" w:sz="0" w:space="0" w:color="auto"/>
            <w:left w:val="none" w:sz="0" w:space="0" w:color="auto"/>
            <w:bottom w:val="none" w:sz="0" w:space="0" w:color="auto"/>
            <w:right w:val="none" w:sz="0" w:space="0" w:color="auto"/>
          </w:divBdr>
        </w:div>
        <w:div w:id="1412972087">
          <w:marLeft w:val="0"/>
          <w:marRight w:val="0"/>
          <w:marTop w:val="0"/>
          <w:marBottom w:val="0"/>
          <w:divBdr>
            <w:top w:val="none" w:sz="0" w:space="0" w:color="auto"/>
            <w:left w:val="none" w:sz="0" w:space="0" w:color="auto"/>
            <w:bottom w:val="none" w:sz="0" w:space="0" w:color="auto"/>
            <w:right w:val="none" w:sz="0" w:space="0" w:color="auto"/>
          </w:divBdr>
        </w:div>
        <w:div w:id="1696885914">
          <w:marLeft w:val="0"/>
          <w:marRight w:val="0"/>
          <w:marTop w:val="0"/>
          <w:marBottom w:val="0"/>
          <w:divBdr>
            <w:top w:val="none" w:sz="0" w:space="0" w:color="auto"/>
            <w:left w:val="none" w:sz="0" w:space="0" w:color="auto"/>
            <w:bottom w:val="none" w:sz="0" w:space="0" w:color="auto"/>
            <w:right w:val="none" w:sz="0" w:space="0" w:color="auto"/>
          </w:divBdr>
        </w:div>
        <w:div w:id="2023780144">
          <w:marLeft w:val="0"/>
          <w:marRight w:val="0"/>
          <w:marTop w:val="0"/>
          <w:marBottom w:val="0"/>
          <w:divBdr>
            <w:top w:val="none" w:sz="0" w:space="0" w:color="auto"/>
            <w:left w:val="none" w:sz="0" w:space="0" w:color="auto"/>
            <w:bottom w:val="none" w:sz="0" w:space="0" w:color="auto"/>
            <w:right w:val="none" w:sz="0" w:space="0" w:color="auto"/>
          </w:divBdr>
        </w:div>
        <w:div w:id="702560701">
          <w:marLeft w:val="0"/>
          <w:marRight w:val="0"/>
          <w:marTop w:val="0"/>
          <w:marBottom w:val="0"/>
          <w:divBdr>
            <w:top w:val="none" w:sz="0" w:space="0" w:color="auto"/>
            <w:left w:val="none" w:sz="0" w:space="0" w:color="auto"/>
            <w:bottom w:val="none" w:sz="0" w:space="0" w:color="auto"/>
            <w:right w:val="none" w:sz="0" w:space="0" w:color="auto"/>
          </w:divBdr>
        </w:div>
        <w:div w:id="825516174">
          <w:marLeft w:val="0"/>
          <w:marRight w:val="0"/>
          <w:marTop w:val="0"/>
          <w:marBottom w:val="0"/>
          <w:divBdr>
            <w:top w:val="none" w:sz="0" w:space="0" w:color="auto"/>
            <w:left w:val="none" w:sz="0" w:space="0" w:color="auto"/>
            <w:bottom w:val="none" w:sz="0" w:space="0" w:color="auto"/>
            <w:right w:val="none" w:sz="0" w:space="0" w:color="auto"/>
          </w:divBdr>
        </w:div>
        <w:div w:id="1274361669">
          <w:marLeft w:val="0"/>
          <w:marRight w:val="0"/>
          <w:marTop w:val="0"/>
          <w:marBottom w:val="0"/>
          <w:divBdr>
            <w:top w:val="none" w:sz="0" w:space="0" w:color="auto"/>
            <w:left w:val="none" w:sz="0" w:space="0" w:color="auto"/>
            <w:bottom w:val="none" w:sz="0" w:space="0" w:color="auto"/>
            <w:right w:val="none" w:sz="0" w:space="0" w:color="auto"/>
          </w:divBdr>
        </w:div>
        <w:div w:id="1537038078">
          <w:marLeft w:val="0"/>
          <w:marRight w:val="0"/>
          <w:marTop w:val="0"/>
          <w:marBottom w:val="0"/>
          <w:divBdr>
            <w:top w:val="none" w:sz="0" w:space="0" w:color="auto"/>
            <w:left w:val="none" w:sz="0" w:space="0" w:color="auto"/>
            <w:bottom w:val="none" w:sz="0" w:space="0" w:color="auto"/>
            <w:right w:val="none" w:sz="0" w:space="0" w:color="auto"/>
          </w:divBdr>
        </w:div>
        <w:div w:id="1585214586">
          <w:marLeft w:val="0"/>
          <w:marRight w:val="0"/>
          <w:marTop w:val="0"/>
          <w:marBottom w:val="0"/>
          <w:divBdr>
            <w:top w:val="none" w:sz="0" w:space="0" w:color="auto"/>
            <w:left w:val="none" w:sz="0" w:space="0" w:color="auto"/>
            <w:bottom w:val="none" w:sz="0" w:space="0" w:color="auto"/>
            <w:right w:val="none" w:sz="0" w:space="0" w:color="auto"/>
          </w:divBdr>
        </w:div>
        <w:div w:id="289748533">
          <w:marLeft w:val="0"/>
          <w:marRight w:val="0"/>
          <w:marTop w:val="0"/>
          <w:marBottom w:val="0"/>
          <w:divBdr>
            <w:top w:val="none" w:sz="0" w:space="0" w:color="auto"/>
            <w:left w:val="none" w:sz="0" w:space="0" w:color="auto"/>
            <w:bottom w:val="none" w:sz="0" w:space="0" w:color="auto"/>
            <w:right w:val="none" w:sz="0" w:space="0" w:color="auto"/>
          </w:divBdr>
        </w:div>
      </w:divsChild>
    </w:div>
    <w:div w:id="729502540">
      <w:bodyDiv w:val="1"/>
      <w:marLeft w:val="0"/>
      <w:marRight w:val="0"/>
      <w:marTop w:val="0"/>
      <w:marBottom w:val="0"/>
      <w:divBdr>
        <w:top w:val="none" w:sz="0" w:space="0" w:color="auto"/>
        <w:left w:val="none" w:sz="0" w:space="0" w:color="auto"/>
        <w:bottom w:val="none" w:sz="0" w:space="0" w:color="auto"/>
        <w:right w:val="none" w:sz="0" w:space="0" w:color="auto"/>
      </w:divBdr>
    </w:div>
    <w:div w:id="740837367">
      <w:bodyDiv w:val="1"/>
      <w:marLeft w:val="0"/>
      <w:marRight w:val="0"/>
      <w:marTop w:val="0"/>
      <w:marBottom w:val="0"/>
      <w:divBdr>
        <w:top w:val="none" w:sz="0" w:space="0" w:color="auto"/>
        <w:left w:val="none" w:sz="0" w:space="0" w:color="auto"/>
        <w:bottom w:val="none" w:sz="0" w:space="0" w:color="auto"/>
        <w:right w:val="none" w:sz="0" w:space="0" w:color="auto"/>
      </w:divBdr>
    </w:div>
    <w:div w:id="757364722">
      <w:bodyDiv w:val="1"/>
      <w:marLeft w:val="0"/>
      <w:marRight w:val="0"/>
      <w:marTop w:val="0"/>
      <w:marBottom w:val="0"/>
      <w:divBdr>
        <w:top w:val="none" w:sz="0" w:space="0" w:color="auto"/>
        <w:left w:val="none" w:sz="0" w:space="0" w:color="auto"/>
        <w:bottom w:val="none" w:sz="0" w:space="0" w:color="auto"/>
        <w:right w:val="none" w:sz="0" w:space="0" w:color="auto"/>
      </w:divBdr>
    </w:div>
    <w:div w:id="767581056">
      <w:bodyDiv w:val="1"/>
      <w:marLeft w:val="0"/>
      <w:marRight w:val="0"/>
      <w:marTop w:val="0"/>
      <w:marBottom w:val="0"/>
      <w:divBdr>
        <w:top w:val="none" w:sz="0" w:space="0" w:color="auto"/>
        <w:left w:val="none" w:sz="0" w:space="0" w:color="auto"/>
        <w:bottom w:val="none" w:sz="0" w:space="0" w:color="auto"/>
        <w:right w:val="none" w:sz="0" w:space="0" w:color="auto"/>
      </w:divBdr>
    </w:div>
    <w:div w:id="774180391">
      <w:bodyDiv w:val="1"/>
      <w:marLeft w:val="0"/>
      <w:marRight w:val="0"/>
      <w:marTop w:val="0"/>
      <w:marBottom w:val="0"/>
      <w:divBdr>
        <w:top w:val="none" w:sz="0" w:space="0" w:color="auto"/>
        <w:left w:val="none" w:sz="0" w:space="0" w:color="auto"/>
        <w:bottom w:val="none" w:sz="0" w:space="0" w:color="auto"/>
        <w:right w:val="none" w:sz="0" w:space="0" w:color="auto"/>
      </w:divBdr>
    </w:div>
    <w:div w:id="802845035">
      <w:bodyDiv w:val="1"/>
      <w:marLeft w:val="0"/>
      <w:marRight w:val="0"/>
      <w:marTop w:val="0"/>
      <w:marBottom w:val="0"/>
      <w:divBdr>
        <w:top w:val="none" w:sz="0" w:space="0" w:color="auto"/>
        <w:left w:val="none" w:sz="0" w:space="0" w:color="auto"/>
        <w:bottom w:val="none" w:sz="0" w:space="0" w:color="auto"/>
        <w:right w:val="none" w:sz="0" w:space="0" w:color="auto"/>
      </w:divBdr>
    </w:div>
    <w:div w:id="813717653">
      <w:bodyDiv w:val="1"/>
      <w:marLeft w:val="0"/>
      <w:marRight w:val="0"/>
      <w:marTop w:val="0"/>
      <w:marBottom w:val="0"/>
      <w:divBdr>
        <w:top w:val="none" w:sz="0" w:space="0" w:color="auto"/>
        <w:left w:val="none" w:sz="0" w:space="0" w:color="auto"/>
        <w:bottom w:val="none" w:sz="0" w:space="0" w:color="auto"/>
        <w:right w:val="none" w:sz="0" w:space="0" w:color="auto"/>
      </w:divBdr>
    </w:div>
    <w:div w:id="813983520">
      <w:bodyDiv w:val="1"/>
      <w:marLeft w:val="0"/>
      <w:marRight w:val="0"/>
      <w:marTop w:val="0"/>
      <w:marBottom w:val="0"/>
      <w:divBdr>
        <w:top w:val="none" w:sz="0" w:space="0" w:color="auto"/>
        <w:left w:val="none" w:sz="0" w:space="0" w:color="auto"/>
        <w:bottom w:val="none" w:sz="0" w:space="0" w:color="auto"/>
        <w:right w:val="none" w:sz="0" w:space="0" w:color="auto"/>
      </w:divBdr>
    </w:div>
    <w:div w:id="817301859">
      <w:bodyDiv w:val="1"/>
      <w:marLeft w:val="0"/>
      <w:marRight w:val="0"/>
      <w:marTop w:val="0"/>
      <w:marBottom w:val="0"/>
      <w:divBdr>
        <w:top w:val="none" w:sz="0" w:space="0" w:color="auto"/>
        <w:left w:val="none" w:sz="0" w:space="0" w:color="auto"/>
        <w:bottom w:val="none" w:sz="0" w:space="0" w:color="auto"/>
        <w:right w:val="none" w:sz="0" w:space="0" w:color="auto"/>
      </w:divBdr>
    </w:div>
    <w:div w:id="825510731">
      <w:bodyDiv w:val="1"/>
      <w:marLeft w:val="0"/>
      <w:marRight w:val="0"/>
      <w:marTop w:val="0"/>
      <w:marBottom w:val="0"/>
      <w:divBdr>
        <w:top w:val="none" w:sz="0" w:space="0" w:color="auto"/>
        <w:left w:val="none" w:sz="0" w:space="0" w:color="auto"/>
        <w:bottom w:val="none" w:sz="0" w:space="0" w:color="auto"/>
        <w:right w:val="none" w:sz="0" w:space="0" w:color="auto"/>
      </w:divBdr>
    </w:div>
    <w:div w:id="838545988">
      <w:bodyDiv w:val="1"/>
      <w:marLeft w:val="0"/>
      <w:marRight w:val="0"/>
      <w:marTop w:val="0"/>
      <w:marBottom w:val="0"/>
      <w:divBdr>
        <w:top w:val="none" w:sz="0" w:space="0" w:color="auto"/>
        <w:left w:val="none" w:sz="0" w:space="0" w:color="auto"/>
        <w:bottom w:val="none" w:sz="0" w:space="0" w:color="auto"/>
        <w:right w:val="none" w:sz="0" w:space="0" w:color="auto"/>
      </w:divBdr>
    </w:div>
    <w:div w:id="849831670">
      <w:bodyDiv w:val="1"/>
      <w:marLeft w:val="0"/>
      <w:marRight w:val="0"/>
      <w:marTop w:val="0"/>
      <w:marBottom w:val="0"/>
      <w:divBdr>
        <w:top w:val="none" w:sz="0" w:space="0" w:color="auto"/>
        <w:left w:val="none" w:sz="0" w:space="0" w:color="auto"/>
        <w:bottom w:val="none" w:sz="0" w:space="0" w:color="auto"/>
        <w:right w:val="none" w:sz="0" w:space="0" w:color="auto"/>
      </w:divBdr>
    </w:div>
    <w:div w:id="856504025">
      <w:bodyDiv w:val="1"/>
      <w:marLeft w:val="0"/>
      <w:marRight w:val="0"/>
      <w:marTop w:val="0"/>
      <w:marBottom w:val="0"/>
      <w:divBdr>
        <w:top w:val="none" w:sz="0" w:space="0" w:color="auto"/>
        <w:left w:val="none" w:sz="0" w:space="0" w:color="auto"/>
        <w:bottom w:val="none" w:sz="0" w:space="0" w:color="auto"/>
        <w:right w:val="none" w:sz="0" w:space="0" w:color="auto"/>
      </w:divBdr>
    </w:div>
    <w:div w:id="870066681">
      <w:bodyDiv w:val="1"/>
      <w:marLeft w:val="0"/>
      <w:marRight w:val="0"/>
      <w:marTop w:val="0"/>
      <w:marBottom w:val="0"/>
      <w:divBdr>
        <w:top w:val="none" w:sz="0" w:space="0" w:color="auto"/>
        <w:left w:val="none" w:sz="0" w:space="0" w:color="auto"/>
        <w:bottom w:val="none" w:sz="0" w:space="0" w:color="auto"/>
        <w:right w:val="none" w:sz="0" w:space="0" w:color="auto"/>
      </w:divBdr>
    </w:div>
    <w:div w:id="882911748">
      <w:bodyDiv w:val="1"/>
      <w:marLeft w:val="0"/>
      <w:marRight w:val="0"/>
      <w:marTop w:val="0"/>
      <w:marBottom w:val="0"/>
      <w:divBdr>
        <w:top w:val="none" w:sz="0" w:space="0" w:color="auto"/>
        <w:left w:val="none" w:sz="0" w:space="0" w:color="auto"/>
        <w:bottom w:val="none" w:sz="0" w:space="0" w:color="auto"/>
        <w:right w:val="none" w:sz="0" w:space="0" w:color="auto"/>
      </w:divBdr>
    </w:div>
    <w:div w:id="886647161">
      <w:bodyDiv w:val="1"/>
      <w:marLeft w:val="0"/>
      <w:marRight w:val="0"/>
      <w:marTop w:val="0"/>
      <w:marBottom w:val="0"/>
      <w:divBdr>
        <w:top w:val="none" w:sz="0" w:space="0" w:color="auto"/>
        <w:left w:val="none" w:sz="0" w:space="0" w:color="auto"/>
        <w:bottom w:val="none" w:sz="0" w:space="0" w:color="auto"/>
        <w:right w:val="none" w:sz="0" w:space="0" w:color="auto"/>
      </w:divBdr>
    </w:div>
    <w:div w:id="897059571">
      <w:bodyDiv w:val="1"/>
      <w:marLeft w:val="0"/>
      <w:marRight w:val="0"/>
      <w:marTop w:val="0"/>
      <w:marBottom w:val="0"/>
      <w:divBdr>
        <w:top w:val="none" w:sz="0" w:space="0" w:color="auto"/>
        <w:left w:val="none" w:sz="0" w:space="0" w:color="auto"/>
        <w:bottom w:val="none" w:sz="0" w:space="0" w:color="auto"/>
        <w:right w:val="none" w:sz="0" w:space="0" w:color="auto"/>
      </w:divBdr>
    </w:div>
    <w:div w:id="901720566">
      <w:bodyDiv w:val="1"/>
      <w:marLeft w:val="0"/>
      <w:marRight w:val="0"/>
      <w:marTop w:val="0"/>
      <w:marBottom w:val="0"/>
      <w:divBdr>
        <w:top w:val="none" w:sz="0" w:space="0" w:color="auto"/>
        <w:left w:val="none" w:sz="0" w:space="0" w:color="auto"/>
        <w:bottom w:val="none" w:sz="0" w:space="0" w:color="auto"/>
        <w:right w:val="none" w:sz="0" w:space="0" w:color="auto"/>
      </w:divBdr>
    </w:div>
    <w:div w:id="907886282">
      <w:bodyDiv w:val="1"/>
      <w:marLeft w:val="0"/>
      <w:marRight w:val="0"/>
      <w:marTop w:val="0"/>
      <w:marBottom w:val="0"/>
      <w:divBdr>
        <w:top w:val="none" w:sz="0" w:space="0" w:color="auto"/>
        <w:left w:val="none" w:sz="0" w:space="0" w:color="auto"/>
        <w:bottom w:val="none" w:sz="0" w:space="0" w:color="auto"/>
        <w:right w:val="none" w:sz="0" w:space="0" w:color="auto"/>
      </w:divBdr>
      <w:divsChild>
        <w:div w:id="15934536">
          <w:marLeft w:val="0"/>
          <w:marRight w:val="0"/>
          <w:marTop w:val="0"/>
          <w:marBottom w:val="0"/>
          <w:divBdr>
            <w:top w:val="none" w:sz="0" w:space="0" w:color="auto"/>
            <w:left w:val="none" w:sz="0" w:space="0" w:color="auto"/>
            <w:bottom w:val="none" w:sz="0" w:space="0" w:color="auto"/>
            <w:right w:val="none" w:sz="0" w:space="0" w:color="auto"/>
          </w:divBdr>
        </w:div>
        <w:div w:id="2010332449">
          <w:marLeft w:val="0"/>
          <w:marRight w:val="0"/>
          <w:marTop w:val="0"/>
          <w:marBottom w:val="0"/>
          <w:divBdr>
            <w:top w:val="none" w:sz="0" w:space="0" w:color="auto"/>
            <w:left w:val="none" w:sz="0" w:space="0" w:color="auto"/>
            <w:bottom w:val="none" w:sz="0" w:space="0" w:color="auto"/>
            <w:right w:val="none" w:sz="0" w:space="0" w:color="auto"/>
          </w:divBdr>
        </w:div>
        <w:div w:id="923761144">
          <w:marLeft w:val="0"/>
          <w:marRight w:val="0"/>
          <w:marTop w:val="0"/>
          <w:marBottom w:val="0"/>
          <w:divBdr>
            <w:top w:val="none" w:sz="0" w:space="0" w:color="auto"/>
            <w:left w:val="none" w:sz="0" w:space="0" w:color="auto"/>
            <w:bottom w:val="none" w:sz="0" w:space="0" w:color="auto"/>
            <w:right w:val="none" w:sz="0" w:space="0" w:color="auto"/>
          </w:divBdr>
        </w:div>
        <w:div w:id="1128234305">
          <w:marLeft w:val="0"/>
          <w:marRight w:val="0"/>
          <w:marTop w:val="0"/>
          <w:marBottom w:val="0"/>
          <w:divBdr>
            <w:top w:val="none" w:sz="0" w:space="0" w:color="auto"/>
            <w:left w:val="none" w:sz="0" w:space="0" w:color="auto"/>
            <w:bottom w:val="none" w:sz="0" w:space="0" w:color="auto"/>
            <w:right w:val="none" w:sz="0" w:space="0" w:color="auto"/>
          </w:divBdr>
        </w:div>
        <w:div w:id="1333335265">
          <w:marLeft w:val="0"/>
          <w:marRight w:val="0"/>
          <w:marTop w:val="0"/>
          <w:marBottom w:val="0"/>
          <w:divBdr>
            <w:top w:val="none" w:sz="0" w:space="0" w:color="auto"/>
            <w:left w:val="none" w:sz="0" w:space="0" w:color="auto"/>
            <w:bottom w:val="none" w:sz="0" w:space="0" w:color="auto"/>
            <w:right w:val="none" w:sz="0" w:space="0" w:color="auto"/>
          </w:divBdr>
        </w:div>
        <w:div w:id="2006013850">
          <w:marLeft w:val="0"/>
          <w:marRight w:val="0"/>
          <w:marTop w:val="0"/>
          <w:marBottom w:val="0"/>
          <w:divBdr>
            <w:top w:val="none" w:sz="0" w:space="0" w:color="auto"/>
            <w:left w:val="none" w:sz="0" w:space="0" w:color="auto"/>
            <w:bottom w:val="none" w:sz="0" w:space="0" w:color="auto"/>
            <w:right w:val="none" w:sz="0" w:space="0" w:color="auto"/>
          </w:divBdr>
        </w:div>
        <w:div w:id="1517891274">
          <w:marLeft w:val="0"/>
          <w:marRight w:val="0"/>
          <w:marTop w:val="0"/>
          <w:marBottom w:val="0"/>
          <w:divBdr>
            <w:top w:val="none" w:sz="0" w:space="0" w:color="auto"/>
            <w:left w:val="none" w:sz="0" w:space="0" w:color="auto"/>
            <w:bottom w:val="none" w:sz="0" w:space="0" w:color="auto"/>
            <w:right w:val="none" w:sz="0" w:space="0" w:color="auto"/>
          </w:divBdr>
        </w:div>
        <w:div w:id="534076704">
          <w:marLeft w:val="0"/>
          <w:marRight w:val="0"/>
          <w:marTop w:val="0"/>
          <w:marBottom w:val="0"/>
          <w:divBdr>
            <w:top w:val="none" w:sz="0" w:space="0" w:color="auto"/>
            <w:left w:val="none" w:sz="0" w:space="0" w:color="auto"/>
            <w:bottom w:val="none" w:sz="0" w:space="0" w:color="auto"/>
            <w:right w:val="none" w:sz="0" w:space="0" w:color="auto"/>
          </w:divBdr>
        </w:div>
        <w:div w:id="1110012185">
          <w:marLeft w:val="0"/>
          <w:marRight w:val="0"/>
          <w:marTop w:val="0"/>
          <w:marBottom w:val="0"/>
          <w:divBdr>
            <w:top w:val="none" w:sz="0" w:space="0" w:color="auto"/>
            <w:left w:val="none" w:sz="0" w:space="0" w:color="auto"/>
            <w:bottom w:val="none" w:sz="0" w:space="0" w:color="auto"/>
            <w:right w:val="none" w:sz="0" w:space="0" w:color="auto"/>
          </w:divBdr>
        </w:div>
        <w:div w:id="1712029036">
          <w:marLeft w:val="0"/>
          <w:marRight w:val="0"/>
          <w:marTop w:val="0"/>
          <w:marBottom w:val="0"/>
          <w:divBdr>
            <w:top w:val="none" w:sz="0" w:space="0" w:color="auto"/>
            <w:left w:val="none" w:sz="0" w:space="0" w:color="auto"/>
            <w:bottom w:val="none" w:sz="0" w:space="0" w:color="auto"/>
            <w:right w:val="none" w:sz="0" w:space="0" w:color="auto"/>
          </w:divBdr>
        </w:div>
        <w:div w:id="911504479">
          <w:marLeft w:val="0"/>
          <w:marRight w:val="0"/>
          <w:marTop w:val="0"/>
          <w:marBottom w:val="0"/>
          <w:divBdr>
            <w:top w:val="none" w:sz="0" w:space="0" w:color="auto"/>
            <w:left w:val="none" w:sz="0" w:space="0" w:color="auto"/>
            <w:bottom w:val="none" w:sz="0" w:space="0" w:color="auto"/>
            <w:right w:val="none" w:sz="0" w:space="0" w:color="auto"/>
          </w:divBdr>
        </w:div>
        <w:div w:id="268047087">
          <w:marLeft w:val="0"/>
          <w:marRight w:val="0"/>
          <w:marTop w:val="0"/>
          <w:marBottom w:val="0"/>
          <w:divBdr>
            <w:top w:val="none" w:sz="0" w:space="0" w:color="auto"/>
            <w:left w:val="none" w:sz="0" w:space="0" w:color="auto"/>
            <w:bottom w:val="none" w:sz="0" w:space="0" w:color="auto"/>
            <w:right w:val="none" w:sz="0" w:space="0" w:color="auto"/>
          </w:divBdr>
        </w:div>
        <w:div w:id="1690717392">
          <w:marLeft w:val="0"/>
          <w:marRight w:val="0"/>
          <w:marTop w:val="0"/>
          <w:marBottom w:val="0"/>
          <w:divBdr>
            <w:top w:val="none" w:sz="0" w:space="0" w:color="auto"/>
            <w:left w:val="none" w:sz="0" w:space="0" w:color="auto"/>
            <w:bottom w:val="none" w:sz="0" w:space="0" w:color="auto"/>
            <w:right w:val="none" w:sz="0" w:space="0" w:color="auto"/>
          </w:divBdr>
        </w:div>
        <w:div w:id="1592203468">
          <w:marLeft w:val="0"/>
          <w:marRight w:val="0"/>
          <w:marTop w:val="0"/>
          <w:marBottom w:val="0"/>
          <w:divBdr>
            <w:top w:val="none" w:sz="0" w:space="0" w:color="auto"/>
            <w:left w:val="none" w:sz="0" w:space="0" w:color="auto"/>
            <w:bottom w:val="none" w:sz="0" w:space="0" w:color="auto"/>
            <w:right w:val="none" w:sz="0" w:space="0" w:color="auto"/>
          </w:divBdr>
        </w:div>
        <w:div w:id="1427992433">
          <w:marLeft w:val="0"/>
          <w:marRight w:val="0"/>
          <w:marTop w:val="0"/>
          <w:marBottom w:val="0"/>
          <w:divBdr>
            <w:top w:val="none" w:sz="0" w:space="0" w:color="auto"/>
            <w:left w:val="none" w:sz="0" w:space="0" w:color="auto"/>
            <w:bottom w:val="none" w:sz="0" w:space="0" w:color="auto"/>
            <w:right w:val="none" w:sz="0" w:space="0" w:color="auto"/>
          </w:divBdr>
        </w:div>
        <w:div w:id="1831171605">
          <w:marLeft w:val="0"/>
          <w:marRight w:val="0"/>
          <w:marTop w:val="0"/>
          <w:marBottom w:val="0"/>
          <w:divBdr>
            <w:top w:val="none" w:sz="0" w:space="0" w:color="auto"/>
            <w:left w:val="none" w:sz="0" w:space="0" w:color="auto"/>
            <w:bottom w:val="none" w:sz="0" w:space="0" w:color="auto"/>
            <w:right w:val="none" w:sz="0" w:space="0" w:color="auto"/>
          </w:divBdr>
        </w:div>
        <w:div w:id="1073966576">
          <w:marLeft w:val="0"/>
          <w:marRight w:val="0"/>
          <w:marTop w:val="0"/>
          <w:marBottom w:val="0"/>
          <w:divBdr>
            <w:top w:val="none" w:sz="0" w:space="0" w:color="auto"/>
            <w:left w:val="none" w:sz="0" w:space="0" w:color="auto"/>
            <w:bottom w:val="none" w:sz="0" w:space="0" w:color="auto"/>
            <w:right w:val="none" w:sz="0" w:space="0" w:color="auto"/>
          </w:divBdr>
        </w:div>
        <w:div w:id="895628315">
          <w:marLeft w:val="0"/>
          <w:marRight w:val="0"/>
          <w:marTop w:val="0"/>
          <w:marBottom w:val="0"/>
          <w:divBdr>
            <w:top w:val="none" w:sz="0" w:space="0" w:color="auto"/>
            <w:left w:val="none" w:sz="0" w:space="0" w:color="auto"/>
            <w:bottom w:val="none" w:sz="0" w:space="0" w:color="auto"/>
            <w:right w:val="none" w:sz="0" w:space="0" w:color="auto"/>
          </w:divBdr>
        </w:div>
        <w:div w:id="2013407280">
          <w:marLeft w:val="0"/>
          <w:marRight w:val="0"/>
          <w:marTop w:val="0"/>
          <w:marBottom w:val="0"/>
          <w:divBdr>
            <w:top w:val="none" w:sz="0" w:space="0" w:color="auto"/>
            <w:left w:val="none" w:sz="0" w:space="0" w:color="auto"/>
            <w:bottom w:val="none" w:sz="0" w:space="0" w:color="auto"/>
            <w:right w:val="none" w:sz="0" w:space="0" w:color="auto"/>
          </w:divBdr>
        </w:div>
        <w:div w:id="1464537748">
          <w:marLeft w:val="0"/>
          <w:marRight w:val="0"/>
          <w:marTop w:val="0"/>
          <w:marBottom w:val="0"/>
          <w:divBdr>
            <w:top w:val="none" w:sz="0" w:space="0" w:color="auto"/>
            <w:left w:val="none" w:sz="0" w:space="0" w:color="auto"/>
            <w:bottom w:val="none" w:sz="0" w:space="0" w:color="auto"/>
            <w:right w:val="none" w:sz="0" w:space="0" w:color="auto"/>
          </w:divBdr>
        </w:div>
        <w:div w:id="868687634">
          <w:marLeft w:val="0"/>
          <w:marRight w:val="0"/>
          <w:marTop w:val="0"/>
          <w:marBottom w:val="0"/>
          <w:divBdr>
            <w:top w:val="none" w:sz="0" w:space="0" w:color="auto"/>
            <w:left w:val="none" w:sz="0" w:space="0" w:color="auto"/>
            <w:bottom w:val="none" w:sz="0" w:space="0" w:color="auto"/>
            <w:right w:val="none" w:sz="0" w:space="0" w:color="auto"/>
          </w:divBdr>
        </w:div>
        <w:div w:id="2071416649">
          <w:marLeft w:val="0"/>
          <w:marRight w:val="0"/>
          <w:marTop w:val="0"/>
          <w:marBottom w:val="0"/>
          <w:divBdr>
            <w:top w:val="none" w:sz="0" w:space="0" w:color="auto"/>
            <w:left w:val="none" w:sz="0" w:space="0" w:color="auto"/>
            <w:bottom w:val="none" w:sz="0" w:space="0" w:color="auto"/>
            <w:right w:val="none" w:sz="0" w:space="0" w:color="auto"/>
          </w:divBdr>
        </w:div>
        <w:div w:id="1297956838">
          <w:marLeft w:val="0"/>
          <w:marRight w:val="0"/>
          <w:marTop w:val="0"/>
          <w:marBottom w:val="0"/>
          <w:divBdr>
            <w:top w:val="none" w:sz="0" w:space="0" w:color="auto"/>
            <w:left w:val="none" w:sz="0" w:space="0" w:color="auto"/>
            <w:bottom w:val="none" w:sz="0" w:space="0" w:color="auto"/>
            <w:right w:val="none" w:sz="0" w:space="0" w:color="auto"/>
          </w:divBdr>
        </w:div>
        <w:div w:id="2015690868">
          <w:marLeft w:val="0"/>
          <w:marRight w:val="0"/>
          <w:marTop w:val="0"/>
          <w:marBottom w:val="0"/>
          <w:divBdr>
            <w:top w:val="none" w:sz="0" w:space="0" w:color="auto"/>
            <w:left w:val="none" w:sz="0" w:space="0" w:color="auto"/>
            <w:bottom w:val="none" w:sz="0" w:space="0" w:color="auto"/>
            <w:right w:val="none" w:sz="0" w:space="0" w:color="auto"/>
          </w:divBdr>
        </w:div>
        <w:div w:id="2099207292">
          <w:marLeft w:val="0"/>
          <w:marRight w:val="0"/>
          <w:marTop w:val="0"/>
          <w:marBottom w:val="0"/>
          <w:divBdr>
            <w:top w:val="none" w:sz="0" w:space="0" w:color="auto"/>
            <w:left w:val="none" w:sz="0" w:space="0" w:color="auto"/>
            <w:bottom w:val="none" w:sz="0" w:space="0" w:color="auto"/>
            <w:right w:val="none" w:sz="0" w:space="0" w:color="auto"/>
          </w:divBdr>
        </w:div>
        <w:div w:id="714935794">
          <w:marLeft w:val="0"/>
          <w:marRight w:val="0"/>
          <w:marTop w:val="0"/>
          <w:marBottom w:val="0"/>
          <w:divBdr>
            <w:top w:val="none" w:sz="0" w:space="0" w:color="auto"/>
            <w:left w:val="none" w:sz="0" w:space="0" w:color="auto"/>
            <w:bottom w:val="none" w:sz="0" w:space="0" w:color="auto"/>
            <w:right w:val="none" w:sz="0" w:space="0" w:color="auto"/>
          </w:divBdr>
        </w:div>
        <w:div w:id="35862621">
          <w:marLeft w:val="0"/>
          <w:marRight w:val="0"/>
          <w:marTop w:val="0"/>
          <w:marBottom w:val="0"/>
          <w:divBdr>
            <w:top w:val="none" w:sz="0" w:space="0" w:color="auto"/>
            <w:left w:val="none" w:sz="0" w:space="0" w:color="auto"/>
            <w:bottom w:val="none" w:sz="0" w:space="0" w:color="auto"/>
            <w:right w:val="none" w:sz="0" w:space="0" w:color="auto"/>
          </w:divBdr>
        </w:div>
        <w:div w:id="1708411577">
          <w:marLeft w:val="0"/>
          <w:marRight w:val="0"/>
          <w:marTop w:val="0"/>
          <w:marBottom w:val="0"/>
          <w:divBdr>
            <w:top w:val="none" w:sz="0" w:space="0" w:color="auto"/>
            <w:left w:val="none" w:sz="0" w:space="0" w:color="auto"/>
            <w:bottom w:val="none" w:sz="0" w:space="0" w:color="auto"/>
            <w:right w:val="none" w:sz="0" w:space="0" w:color="auto"/>
          </w:divBdr>
        </w:div>
      </w:divsChild>
    </w:div>
    <w:div w:id="908005054">
      <w:bodyDiv w:val="1"/>
      <w:marLeft w:val="0"/>
      <w:marRight w:val="0"/>
      <w:marTop w:val="0"/>
      <w:marBottom w:val="0"/>
      <w:divBdr>
        <w:top w:val="none" w:sz="0" w:space="0" w:color="auto"/>
        <w:left w:val="none" w:sz="0" w:space="0" w:color="auto"/>
        <w:bottom w:val="none" w:sz="0" w:space="0" w:color="auto"/>
        <w:right w:val="none" w:sz="0" w:space="0" w:color="auto"/>
      </w:divBdr>
    </w:div>
    <w:div w:id="911164426">
      <w:bodyDiv w:val="1"/>
      <w:marLeft w:val="0"/>
      <w:marRight w:val="0"/>
      <w:marTop w:val="0"/>
      <w:marBottom w:val="0"/>
      <w:divBdr>
        <w:top w:val="none" w:sz="0" w:space="0" w:color="auto"/>
        <w:left w:val="none" w:sz="0" w:space="0" w:color="auto"/>
        <w:bottom w:val="none" w:sz="0" w:space="0" w:color="auto"/>
        <w:right w:val="none" w:sz="0" w:space="0" w:color="auto"/>
      </w:divBdr>
    </w:div>
    <w:div w:id="913393782">
      <w:bodyDiv w:val="1"/>
      <w:marLeft w:val="0"/>
      <w:marRight w:val="0"/>
      <w:marTop w:val="0"/>
      <w:marBottom w:val="0"/>
      <w:divBdr>
        <w:top w:val="none" w:sz="0" w:space="0" w:color="auto"/>
        <w:left w:val="none" w:sz="0" w:space="0" w:color="auto"/>
        <w:bottom w:val="none" w:sz="0" w:space="0" w:color="auto"/>
        <w:right w:val="none" w:sz="0" w:space="0" w:color="auto"/>
      </w:divBdr>
    </w:div>
    <w:div w:id="928853048">
      <w:bodyDiv w:val="1"/>
      <w:marLeft w:val="0"/>
      <w:marRight w:val="0"/>
      <w:marTop w:val="0"/>
      <w:marBottom w:val="0"/>
      <w:divBdr>
        <w:top w:val="none" w:sz="0" w:space="0" w:color="auto"/>
        <w:left w:val="none" w:sz="0" w:space="0" w:color="auto"/>
        <w:bottom w:val="none" w:sz="0" w:space="0" w:color="auto"/>
        <w:right w:val="none" w:sz="0" w:space="0" w:color="auto"/>
      </w:divBdr>
    </w:div>
    <w:div w:id="933129877">
      <w:bodyDiv w:val="1"/>
      <w:marLeft w:val="0"/>
      <w:marRight w:val="0"/>
      <w:marTop w:val="0"/>
      <w:marBottom w:val="0"/>
      <w:divBdr>
        <w:top w:val="none" w:sz="0" w:space="0" w:color="auto"/>
        <w:left w:val="none" w:sz="0" w:space="0" w:color="auto"/>
        <w:bottom w:val="none" w:sz="0" w:space="0" w:color="auto"/>
        <w:right w:val="none" w:sz="0" w:space="0" w:color="auto"/>
      </w:divBdr>
    </w:div>
    <w:div w:id="933628504">
      <w:bodyDiv w:val="1"/>
      <w:marLeft w:val="0"/>
      <w:marRight w:val="0"/>
      <w:marTop w:val="0"/>
      <w:marBottom w:val="0"/>
      <w:divBdr>
        <w:top w:val="none" w:sz="0" w:space="0" w:color="auto"/>
        <w:left w:val="none" w:sz="0" w:space="0" w:color="auto"/>
        <w:bottom w:val="none" w:sz="0" w:space="0" w:color="auto"/>
        <w:right w:val="none" w:sz="0" w:space="0" w:color="auto"/>
      </w:divBdr>
    </w:div>
    <w:div w:id="935595182">
      <w:bodyDiv w:val="1"/>
      <w:marLeft w:val="0"/>
      <w:marRight w:val="0"/>
      <w:marTop w:val="0"/>
      <w:marBottom w:val="0"/>
      <w:divBdr>
        <w:top w:val="none" w:sz="0" w:space="0" w:color="auto"/>
        <w:left w:val="none" w:sz="0" w:space="0" w:color="auto"/>
        <w:bottom w:val="none" w:sz="0" w:space="0" w:color="auto"/>
        <w:right w:val="none" w:sz="0" w:space="0" w:color="auto"/>
      </w:divBdr>
    </w:div>
    <w:div w:id="946040973">
      <w:bodyDiv w:val="1"/>
      <w:marLeft w:val="0"/>
      <w:marRight w:val="0"/>
      <w:marTop w:val="0"/>
      <w:marBottom w:val="0"/>
      <w:divBdr>
        <w:top w:val="none" w:sz="0" w:space="0" w:color="auto"/>
        <w:left w:val="none" w:sz="0" w:space="0" w:color="auto"/>
        <w:bottom w:val="none" w:sz="0" w:space="0" w:color="auto"/>
        <w:right w:val="none" w:sz="0" w:space="0" w:color="auto"/>
      </w:divBdr>
    </w:div>
    <w:div w:id="953486132">
      <w:bodyDiv w:val="1"/>
      <w:marLeft w:val="0"/>
      <w:marRight w:val="0"/>
      <w:marTop w:val="0"/>
      <w:marBottom w:val="0"/>
      <w:divBdr>
        <w:top w:val="none" w:sz="0" w:space="0" w:color="auto"/>
        <w:left w:val="none" w:sz="0" w:space="0" w:color="auto"/>
        <w:bottom w:val="none" w:sz="0" w:space="0" w:color="auto"/>
        <w:right w:val="none" w:sz="0" w:space="0" w:color="auto"/>
      </w:divBdr>
    </w:div>
    <w:div w:id="956639235">
      <w:bodyDiv w:val="1"/>
      <w:marLeft w:val="0"/>
      <w:marRight w:val="0"/>
      <w:marTop w:val="0"/>
      <w:marBottom w:val="0"/>
      <w:divBdr>
        <w:top w:val="none" w:sz="0" w:space="0" w:color="auto"/>
        <w:left w:val="none" w:sz="0" w:space="0" w:color="auto"/>
        <w:bottom w:val="none" w:sz="0" w:space="0" w:color="auto"/>
        <w:right w:val="none" w:sz="0" w:space="0" w:color="auto"/>
      </w:divBdr>
    </w:div>
    <w:div w:id="990476856">
      <w:bodyDiv w:val="1"/>
      <w:marLeft w:val="0"/>
      <w:marRight w:val="0"/>
      <w:marTop w:val="0"/>
      <w:marBottom w:val="0"/>
      <w:divBdr>
        <w:top w:val="none" w:sz="0" w:space="0" w:color="auto"/>
        <w:left w:val="none" w:sz="0" w:space="0" w:color="auto"/>
        <w:bottom w:val="none" w:sz="0" w:space="0" w:color="auto"/>
        <w:right w:val="none" w:sz="0" w:space="0" w:color="auto"/>
      </w:divBdr>
    </w:div>
    <w:div w:id="999118105">
      <w:bodyDiv w:val="1"/>
      <w:marLeft w:val="0"/>
      <w:marRight w:val="0"/>
      <w:marTop w:val="0"/>
      <w:marBottom w:val="0"/>
      <w:divBdr>
        <w:top w:val="none" w:sz="0" w:space="0" w:color="auto"/>
        <w:left w:val="none" w:sz="0" w:space="0" w:color="auto"/>
        <w:bottom w:val="none" w:sz="0" w:space="0" w:color="auto"/>
        <w:right w:val="none" w:sz="0" w:space="0" w:color="auto"/>
      </w:divBdr>
    </w:div>
    <w:div w:id="1026642498">
      <w:bodyDiv w:val="1"/>
      <w:marLeft w:val="0"/>
      <w:marRight w:val="0"/>
      <w:marTop w:val="0"/>
      <w:marBottom w:val="0"/>
      <w:divBdr>
        <w:top w:val="none" w:sz="0" w:space="0" w:color="auto"/>
        <w:left w:val="none" w:sz="0" w:space="0" w:color="auto"/>
        <w:bottom w:val="none" w:sz="0" w:space="0" w:color="auto"/>
        <w:right w:val="none" w:sz="0" w:space="0" w:color="auto"/>
      </w:divBdr>
    </w:div>
    <w:div w:id="1039862205">
      <w:bodyDiv w:val="1"/>
      <w:marLeft w:val="0"/>
      <w:marRight w:val="0"/>
      <w:marTop w:val="0"/>
      <w:marBottom w:val="0"/>
      <w:divBdr>
        <w:top w:val="none" w:sz="0" w:space="0" w:color="auto"/>
        <w:left w:val="none" w:sz="0" w:space="0" w:color="auto"/>
        <w:bottom w:val="none" w:sz="0" w:space="0" w:color="auto"/>
        <w:right w:val="none" w:sz="0" w:space="0" w:color="auto"/>
      </w:divBdr>
    </w:div>
    <w:div w:id="1071736337">
      <w:bodyDiv w:val="1"/>
      <w:marLeft w:val="0"/>
      <w:marRight w:val="0"/>
      <w:marTop w:val="0"/>
      <w:marBottom w:val="0"/>
      <w:divBdr>
        <w:top w:val="none" w:sz="0" w:space="0" w:color="auto"/>
        <w:left w:val="none" w:sz="0" w:space="0" w:color="auto"/>
        <w:bottom w:val="none" w:sz="0" w:space="0" w:color="auto"/>
        <w:right w:val="none" w:sz="0" w:space="0" w:color="auto"/>
      </w:divBdr>
    </w:div>
    <w:div w:id="1083575253">
      <w:bodyDiv w:val="1"/>
      <w:marLeft w:val="0"/>
      <w:marRight w:val="0"/>
      <w:marTop w:val="0"/>
      <w:marBottom w:val="0"/>
      <w:divBdr>
        <w:top w:val="none" w:sz="0" w:space="0" w:color="auto"/>
        <w:left w:val="none" w:sz="0" w:space="0" w:color="auto"/>
        <w:bottom w:val="none" w:sz="0" w:space="0" w:color="auto"/>
        <w:right w:val="none" w:sz="0" w:space="0" w:color="auto"/>
      </w:divBdr>
    </w:div>
    <w:div w:id="1109472717">
      <w:bodyDiv w:val="1"/>
      <w:marLeft w:val="0"/>
      <w:marRight w:val="0"/>
      <w:marTop w:val="0"/>
      <w:marBottom w:val="0"/>
      <w:divBdr>
        <w:top w:val="none" w:sz="0" w:space="0" w:color="auto"/>
        <w:left w:val="none" w:sz="0" w:space="0" w:color="auto"/>
        <w:bottom w:val="none" w:sz="0" w:space="0" w:color="auto"/>
        <w:right w:val="none" w:sz="0" w:space="0" w:color="auto"/>
      </w:divBdr>
    </w:div>
    <w:div w:id="1111165781">
      <w:bodyDiv w:val="1"/>
      <w:marLeft w:val="0"/>
      <w:marRight w:val="0"/>
      <w:marTop w:val="0"/>
      <w:marBottom w:val="0"/>
      <w:divBdr>
        <w:top w:val="none" w:sz="0" w:space="0" w:color="auto"/>
        <w:left w:val="none" w:sz="0" w:space="0" w:color="auto"/>
        <w:bottom w:val="none" w:sz="0" w:space="0" w:color="auto"/>
        <w:right w:val="none" w:sz="0" w:space="0" w:color="auto"/>
      </w:divBdr>
    </w:div>
    <w:div w:id="1119446571">
      <w:bodyDiv w:val="1"/>
      <w:marLeft w:val="0"/>
      <w:marRight w:val="0"/>
      <w:marTop w:val="0"/>
      <w:marBottom w:val="0"/>
      <w:divBdr>
        <w:top w:val="none" w:sz="0" w:space="0" w:color="auto"/>
        <w:left w:val="none" w:sz="0" w:space="0" w:color="auto"/>
        <w:bottom w:val="none" w:sz="0" w:space="0" w:color="auto"/>
        <w:right w:val="none" w:sz="0" w:space="0" w:color="auto"/>
      </w:divBdr>
    </w:div>
    <w:div w:id="1122267253">
      <w:bodyDiv w:val="1"/>
      <w:marLeft w:val="0"/>
      <w:marRight w:val="0"/>
      <w:marTop w:val="0"/>
      <w:marBottom w:val="0"/>
      <w:divBdr>
        <w:top w:val="none" w:sz="0" w:space="0" w:color="auto"/>
        <w:left w:val="none" w:sz="0" w:space="0" w:color="auto"/>
        <w:bottom w:val="none" w:sz="0" w:space="0" w:color="auto"/>
        <w:right w:val="none" w:sz="0" w:space="0" w:color="auto"/>
      </w:divBdr>
    </w:div>
    <w:div w:id="1139566261">
      <w:bodyDiv w:val="1"/>
      <w:marLeft w:val="0"/>
      <w:marRight w:val="0"/>
      <w:marTop w:val="0"/>
      <w:marBottom w:val="0"/>
      <w:divBdr>
        <w:top w:val="none" w:sz="0" w:space="0" w:color="auto"/>
        <w:left w:val="none" w:sz="0" w:space="0" w:color="auto"/>
        <w:bottom w:val="none" w:sz="0" w:space="0" w:color="auto"/>
        <w:right w:val="none" w:sz="0" w:space="0" w:color="auto"/>
      </w:divBdr>
    </w:div>
    <w:div w:id="1141578670">
      <w:bodyDiv w:val="1"/>
      <w:marLeft w:val="0"/>
      <w:marRight w:val="0"/>
      <w:marTop w:val="0"/>
      <w:marBottom w:val="0"/>
      <w:divBdr>
        <w:top w:val="none" w:sz="0" w:space="0" w:color="auto"/>
        <w:left w:val="none" w:sz="0" w:space="0" w:color="auto"/>
        <w:bottom w:val="none" w:sz="0" w:space="0" w:color="auto"/>
        <w:right w:val="none" w:sz="0" w:space="0" w:color="auto"/>
      </w:divBdr>
    </w:div>
    <w:div w:id="1168252333">
      <w:bodyDiv w:val="1"/>
      <w:marLeft w:val="0"/>
      <w:marRight w:val="0"/>
      <w:marTop w:val="0"/>
      <w:marBottom w:val="0"/>
      <w:divBdr>
        <w:top w:val="none" w:sz="0" w:space="0" w:color="auto"/>
        <w:left w:val="none" w:sz="0" w:space="0" w:color="auto"/>
        <w:bottom w:val="none" w:sz="0" w:space="0" w:color="auto"/>
        <w:right w:val="none" w:sz="0" w:space="0" w:color="auto"/>
      </w:divBdr>
      <w:divsChild>
        <w:div w:id="1803696842">
          <w:marLeft w:val="0"/>
          <w:marRight w:val="0"/>
          <w:marTop w:val="0"/>
          <w:marBottom w:val="0"/>
          <w:divBdr>
            <w:top w:val="none" w:sz="0" w:space="0" w:color="auto"/>
            <w:left w:val="none" w:sz="0" w:space="0" w:color="auto"/>
            <w:bottom w:val="none" w:sz="0" w:space="0" w:color="auto"/>
            <w:right w:val="none" w:sz="0" w:space="0" w:color="auto"/>
          </w:divBdr>
        </w:div>
        <w:div w:id="65610011">
          <w:marLeft w:val="0"/>
          <w:marRight w:val="0"/>
          <w:marTop w:val="0"/>
          <w:marBottom w:val="0"/>
          <w:divBdr>
            <w:top w:val="none" w:sz="0" w:space="0" w:color="auto"/>
            <w:left w:val="none" w:sz="0" w:space="0" w:color="auto"/>
            <w:bottom w:val="none" w:sz="0" w:space="0" w:color="auto"/>
            <w:right w:val="none" w:sz="0" w:space="0" w:color="auto"/>
          </w:divBdr>
        </w:div>
        <w:div w:id="480268565">
          <w:marLeft w:val="0"/>
          <w:marRight w:val="0"/>
          <w:marTop w:val="0"/>
          <w:marBottom w:val="0"/>
          <w:divBdr>
            <w:top w:val="none" w:sz="0" w:space="0" w:color="auto"/>
            <w:left w:val="none" w:sz="0" w:space="0" w:color="auto"/>
            <w:bottom w:val="none" w:sz="0" w:space="0" w:color="auto"/>
            <w:right w:val="none" w:sz="0" w:space="0" w:color="auto"/>
          </w:divBdr>
        </w:div>
        <w:div w:id="567229120">
          <w:marLeft w:val="0"/>
          <w:marRight w:val="0"/>
          <w:marTop w:val="0"/>
          <w:marBottom w:val="0"/>
          <w:divBdr>
            <w:top w:val="none" w:sz="0" w:space="0" w:color="auto"/>
            <w:left w:val="none" w:sz="0" w:space="0" w:color="auto"/>
            <w:bottom w:val="none" w:sz="0" w:space="0" w:color="auto"/>
            <w:right w:val="none" w:sz="0" w:space="0" w:color="auto"/>
          </w:divBdr>
        </w:div>
        <w:div w:id="1659188656">
          <w:marLeft w:val="0"/>
          <w:marRight w:val="0"/>
          <w:marTop w:val="0"/>
          <w:marBottom w:val="0"/>
          <w:divBdr>
            <w:top w:val="none" w:sz="0" w:space="0" w:color="auto"/>
            <w:left w:val="none" w:sz="0" w:space="0" w:color="auto"/>
            <w:bottom w:val="none" w:sz="0" w:space="0" w:color="auto"/>
            <w:right w:val="none" w:sz="0" w:space="0" w:color="auto"/>
          </w:divBdr>
        </w:div>
        <w:div w:id="672535363">
          <w:marLeft w:val="0"/>
          <w:marRight w:val="0"/>
          <w:marTop w:val="0"/>
          <w:marBottom w:val="0"/>
          <w:divBdr>
            <w:top w:val="none" w:sz="0" w:space="0" w:color="auto"/>
            <w:left w:val="none" w:sz="0" w:space="0" w:color="auto"/>
            <w:bottom w:val="none" w:sz="0" w:space="0" w:color="auto"/>
            <w:right w:val="none" w:sz="0" w:space="0" w:color="auto"/>
          </w:divBdr>
        </w:div>
        <w:div w:id="1988198284">
          <w:marLeft w:val="0"/>
          <w:marRight w:val="0"/>
          <w:marTop w:val="0"/>
          <w:marBottom w:val="0"/>
          <w:divBdr>
            <w:top w:val="none" w:sz="0" w:space="0" w:color="auto"/>
            <w:left w:val="none" w:sz="0" w:space="0" w:color="auto"/>
            <w:bottom w:val="none" w:sz="0" w:space="0" w:color="auto"/>
            <w:right w:val="none" w:sz="0" w:space="0" w:color="auto"/>
          </w:divBdr>
        </w:div>
        <w:div w:id="1200319917">
          <w:marLeft w:val="0"/>
          <w:marRight w:val="0"/>
          <w:marTop w:val="0"/>
          <w:marBottom w:val="0"/>
          <w:divBdr>
            <w:top w:val="none" w:sz="0" w:space="0" w:color="auto"/>
            <w:left w:val="none" w:sz="0" w:space="0" w:color="auto"/>
            <w:bottom w:val="none" w:sz="0" w:space="0" w:color="auto"/>
            <w:right w:val="none" w:sz="0" w:space="0" w:color="auto"/>
          </w:divBdr>
        </w:div>
        <w:div w:id="1024482166">
          <w:marLeft w:val="0"/>
          <w:marRight w:val="0"/>
          <w:marTop w:val="0"/>
          <w:marBottom w:val="0"/>
          <w:divBdr>
            <w:top w:val="none" w:sz="0" w:space="0" w:color="auto"/>
            <w:left w:val="none" w:sz="0" w:space="0" w:color="auto"/>
            <w:bottom w:val="none" w:sz="0" w:space="0" w:color="auto"/>
            <w:right w:val="none" w:sz="0" w:space="0" w:color="auto"/>
          </w:divBdr>
        </w:div>
        <w:div w:id="1543713819">
          <w:marLeft w:val="0"/>
          <w:marRight w:val="0"/>
          <w:marTop w:val="0"/>
          <w:marBottom w:val="0"/>
          <w:divBdr>
            <w:top w:val="none" w:sz="0" w:space="0" w:color="auto"/>
            <w:left w:val="none" w:sz="0" w:space="0" w:color="auto"/>
            <w:bottom w:val="none" w:sz="0" w:space="0" w:color="auto"/>
            <w:right w:val="none" w:sz="0" w:space="0" w:color="auto"/>
          </w:divBdr>
        </w:div>
        <w:div w:id="2098987142">
          <w:marLeft w:val="0"/>
          <w:marRight w:val="0"/>
          <w:marTop w:val="0"/>
          <w:marBottom w:val="0"/>
          <w:divBdr>
            <w:top w:val="none" w:sz="0" w:space="0" w:color="auto"/>
            <w:left w:val="none" w:sz="0" w:space="0" w:color="auto"/>
            <w:bottom w:val="none" w:sz="0" w:space="0" w:color="auto"/>
            <w:right w:val="none" w:sz="0" w:space="0" w:color="auto"/>
          </w:divBdr>
        </w:div>
        <w:div w:id="252858603">
          <w:marLeft w:val="0"/>
          <w:marRight w:val="0"/>
          <w:marTop w:val="0"/>
          <w:marBottom w:val="0"/>
          <w:divBdr>
            <w:top w:val="none" w:sz="0" w:space="0" w:color="auto"/>
            <w:left w:val="none" w:sz="0" w:space="0" w:color="auto"/>
            <w:bottom w:val="none" w:sz="0" w:space="0" w:color="auto"/>
            <w:right w:val="none" w:sz="0" w:space="0" w:color="auto"/>
          </w:divBdr>
        </w:div>
        <w:div w:id="1603024319">
          <w:marLeft w:val="0"/>
          <w:marRight w:val="0"/>
          <w:marTop w:val="0"/>
          <w:marBottom w:val="0"/>
          <w:divBdr>
            <w:top w:val="none" w:sz="0" w:space="0" w:color="auto"/>
            <w:left w:val="none" w:sz="0" w:space="0" w:color="auto"/>
            <w:bottom w:val="none" w:sz="0" w:space="0" w:color="auto"/>
            <w:right w:val="none" w:sz="0" w:space="0" w:color="auto"/>
          </w:divBdr>
        </w:div>
        <w:div w:id="1884712733">
          <w:marLeft w:val="0"/>
          <w:marRight w:val="0"/>
          <w:marTop w:val="0"/>
          <w:marBottom w:val="0"/>
          <w:divBdr>
            <w:top w:val="none" w:sz="0" w:space="0" w:color="auto"/>
            <w:left w:val="none" w:sz="0" w:space="0" w:color="auto"/>
            <w:bottom w:val="none" w:sz="0" w:space="0" w:color="auto"/>
            <w:right w:val="none" w:sz="0" w:space="0" w:color="auto"/>
          </w:divBdr>
        </w:div>
      </w:divsChild>
    </w:div>
    <w:div w:id="1185677876">
      <w:bodyDiv w:val="1"/>
      <w:marLeft w:val="0"/>
      <w:marRight w:val="0"/>
      <w:marTop w:val="0"/>
      <w:marBottom w:val="0"/>
      <w:divBdr>
        <w:top w:val="none" w:sz="0" w:space="0" w:color="auto"/>
        <w:left w:val="none" w:sz="0" w:space="0" w:color="auto"/>
        <w:bottom w:val="none" w:sz="0" w:space="0" w:color="auto"/>
        <w:right w:val="none" w:sz="0" w:space="0" w:color="auto"/>
      </w:divBdr>
    </w:div>
    <w:div w:id="1186167486">
      <w:bodyDiv w:val="1"/>
      <w:marLeft w:val="0"/>
      <w:marRight w:val="0"/>
      <w:marTop w:val="0"/>
      <w:marBottom w:val="0"/>
      <w:divBdr>
        <w:top w:val="none" w:sz="0" w:space="0" w:color="auto"/>
        <w:left w:val="none" w:sz="0" w:space="0" w:color="auto"/>
        <w:bottom w:val="none" w:sz="0" w:space="0" w:color="auto"/>
        <w:right w:val="none" w:sz="0" w:space="0" w:color="auto"/>
      </w:divBdr>
    </w:div>
    <w:div w:id="1191577275">
      <w:bodyDiv w:val="1"/>
      <w:marLeft w:val="0"/>
      <w:marRight w:val="0"/>
      <w:marTop w:val="0"/>
      <w:marBottom w:val="0"/>
      <w:divBdr>
        <w:top w:val="none" w:sz="0" w:space="0" w:color="auto"/>
        <w:left w:val="none" w:sz="0" w:space="0" w:color="auto"/>
        <w:bottom w:val="none" w:sz="0" w:space="0" w:color="auto"/>
        <w:right w:val="none" w:sz="0" w:space="0" w:color="auto"/>
      </w:divBdr>
    </w:div>
    <w:div w:id="1206024326">
      <w:bodyDiv w:val="1"/>
      <w:marLeft w:val="0"/>
      <w:marRight w:val="0"/>
      <w:marTop w:val="0"/>
      <w:marBottom w:val="0"/>
      <w:divBdr>
        <w:top w:val="none" w:sz="0" w:space="0" w:color="auto"/>
        <w:left w:val="none" w:sz="0" w:space="0" w:color="auto"/>
        <w:bottom w:val="none" w:sz="0" w:space="0" w:color="auto"/>
        <w:right w:val="none" w:sz="0" w:space="0" w:color="auto"/>
      </w:divBdr>
    </w:div>
    <w:div w:id="1211726203">
      <w:bodyDiv w:val="1"/>
      <w:marLeft w:val="0"/>
      <w:marRight w:val="0"/>
      <w:marTop w:val="0"/>
      <w:marBottom w:val="0"/>
      <w:divBdr>
        <w:top w:val="none" w:sz="0" w:space="0" w:color="auto"/>
        <w:left w:val="none" w:sz="0" w:space="0" w:color="auto"/>
        <w:bottom w:val="none" w:sz="0" w:space="0" w:color="auto"/>
        <w:right w:val="none" w:sz="0" w:space="0" w:color="auto"/>
      </w:divBdr>
    </w:div>
    <w:div w:id="1221669540">
      <w:bodyDiv w:val="1"/>
      <w:marLeft w:val="0"/>
      <w:marRight w:val="0"/>
      <w:marTop w:val="0"/>
      <w:marBottom w:val="0"/>
      <w:divBdr>
        <w:top w:val="none" w:sz="0" w:space="0" w:color="auto"/>
        <w:left w:val="none" w:sz="0" w:space="0" w:color="auto"/>
        <w:bottom w:val="none" w:sz="0" w:space="0" w:color="auto"/>
        <w:right w:val="none" w:sz="0" w:space="0" w:color="auto"/>
      </w:divBdr>
    </w:div>
    <w:div w:id="1244947059">
      <w:bodyDiv w:val="1"/>
      <w:marLeft w:val="0"/>
      <w:marRight w:val="0"/>
      <w:marTop w:val="0"/>
      <w:marBottom w:val="0"/>
      <w:divBdr>
        <w:top w:val="none" w:sz="0" w:space="0" w:color="auto"/>
        <w:left w:val="none" w:sz="0" w:space="0" w:color="auto"/>
        <w:bottom w:val="none" w:sz="0" w:space="0" w:color="auto"/>
        <w:right w:val="none" w:sz="0" w:space="0" w:color="auto"/>
      </w:divBdr>
    </w:div>
    <w:div w:id="1245258857">
      <w:bodyDiv w:val="1"/>
      <w:marLeft w:val="0"/>
      <w:marRight w:val="0"/>
      <w:marTop w:val="0"/>
      <w:marBottom w:val="0"/>
      <w:divBdr>
        <w:top w:val="none" w:sz="0" w:space="0" w:color="auto"/>
        <w:left w:val="none" w:sz="0" w:space="0" w:color="auto"/>
        <w:bottom w:val="none" w:sz="0" w:space="0" w:color="auto"/>
        <w:right w:val="none" w:sz="0" w:space="0" w:color="auto"/>
      </w:divBdr>
    </w:div>
    <w:div w:id="1259019799">
      <w:bodyDiv w:val="1"/>
      <w:marLeft w:val="0"/>
      <w:marRight w:val="0"/>
      <w:marTop w:val="0"/>
      <w:marBottom w:val="0"/>
      <w:divBdr>
        <w:top w:val="none" w:sz="0" w:space="0" w:color="auto"/>
        <w:left w:val="none" w:sz="0" w:space="0" w:color="auto"/>
        <w:bottom w:val="none" w:sz="0" w:space="0" w:color="auto"/>
        <w:right w:val="none" w:sz="0" w:space="0" w:color="auto"/>
      </w:divBdr>
    </w:div>
    <w:div w:id="1259828752">
      <w:bodyDiv w:val="1"/>
      <w:marLeft w:val="0"/>
      <w:marRight w:val="0"/>
      <w:marTop w:val="0"/>
      <w:marBottom w:val="0"/>
      <w:divBdr>
        <w:top w:val="none" w:sz="0" w:space="0" w:color="auto"/>
        <w:left w:val="none" w:sz="0" w:space="0" w:color="auto"/>
        <w:bottom w:val="none" w:sz="0" w:space="0" w:color="auto"/>
        <w:right w:val="none" w:sz="0" w:space="0" w:color="auto"/>
      </w:divBdr>
    </w:div>
    <w:div w:id="1260065176">
      <w:bodyDiv w:val="1"/>
      <w:marLeft w:val="0"/>
      <w:marRight w:val="0"/>
      <w:marTop w:val="0"/>
      <w:marBottom w:val="0"/>
      <w:divBdr>
        <w:top w:val="none" w:sz="0" w:space="0" w:color="auto"/>
        <w:left w:val="none" w:sz="0" w:space="0" w:color="auto"/>
        <w:bottom w:val="none" w:sz="0" w:space="0" w:color="auto"/>
        <w:right w:val="none" w:sz="0" w:space="0" w:color="auto"/>
      </w:divBdr>
    </w:div>
    <w:div w:id="1280454398">
      <w:bodyDiv w:val="1"/>
      <w:marLeft w:val="0"/>
      <w:marRight w:val="0"/>
      <w:marTop w:val="0"/>
      <w:marBottom w:val="0"/>
      <w:divBdr>
        <w:top w:val="none" w:sz="0" w:space="0" w:color="auto"/>
        <w:left w:val="none" w:sz="0" w:space="0" w:color="auto"/>
        <w:bottom w:val="none" w:sz="0" w:space="0" w:color="auto"/>
        <w:right w:val="none" w:sz="0" w:space="0" w:color="auto"/>
      </w:divBdr>
    </w:div>
    <w:div w:id="1289506666">
      <w:bodyDiv w:val="1"/>
      <w:marLeft w:val="0"/>
      <w:marRight w:val="0"/>
      <w:marTop w:val="0"/>
      <w:marBottom w:val="0"/>
      <w:divBdr>
        <w:top w:val="none" w:sz="0" w:space="0" w:color="auto"/>
        <w:left w:val="none" w:sz="0" w:space="0" w:color="auto"/>
        <w:bottom w:val="none" w:sz="0" w:space="0" w:color="auto"/>
        <w:right w:val="none" w:sz="0" w:space="0" w:color="auto"/>
      </w:divBdr>
    </w:div>
    <w:div w:id="1325158588">
      <w:bodyDiv w:val="1"/>
      <w:marLeft w:val="0"/>
      <w:marRight w:val="0"/>
      <w:marTop w:val="0"/>
      <w:marBottom w:val="0"/>
      <w:divBdr>
        <w:top w:val="none" w:sz="0" w:space="0" w:color="auto"/>
        <w:left w:val="none" w:sz="0" w:space="0" w:color="auto"/>
        <w:bottom w:val="none" w:sz="0" w:space="0" w:color="auto"/>
        <w:right w:val="none" w:sz="0" w:space="0" w:color="auto"/>
      </w:divBdr>
    </w:div>
    <w:div w:id="1328635488">
      <w:bodyDiv w:val="1"/>
      <w:marLeft w:val="0"/>
      <w:marRight w:val="0"/>
      <w:marTop w:val="0"/>
      <w:marBottom w:val="0"/>
      <w:divBdr>
        <w:top w:val="none" w:sz="0" w:space="0" w:color="auto"/>
        <w:left w:val="none" w:sz="0" w:space="0" w:color="auto"/>
        <w:bottom w:val="none" w:sz="0" w:space="0" w:color="auto"/>
        <w:right w:val="none" w:sz="0" w:space="0" w:color="auto"/>
      </w:divBdr>
    </w:div>
    <w:div w:id="1329284065">
      <w:bodyDiv w:val="1"/>
      <w:marLeft w:val="0"/>
      <w:marRight w:val="0"/>
      <w:marTop w:val="0"/>
      <w:marBottom w:val="0"/>
      <w:divBdr>
        <w:top w:val="none" w:sz="0" w:space="0" w:color="auto"/>
        <w:left w:val="none" w:sz="0" w:space="0" w:color="auto"/>
        <w:bottom w:val="none" w:sz="0" w:space="0" w:color="auto"/>
        <w:right w:val="none" w:sz="0" w:space="0" w:color="auto"/>
      </w:divBdr>
    </w:div>
    <w:div w:id="1389499094">
      <w:bodyDiv w:val="1"/>
      <w:marLeft w:val="0"/>
      <w:marRight w:val="0"/>
      <w:marTop w:val="0"/>
      <w:marBottom w:val="0"/>
      <w:divBdr>
        <w:top w:val="none" w:sz="0" w:space="0" w:color="auto"/>
        <w:left w:val="none" w:sz="0" w:space="0" w:color="auto"/>
        <w:bottom w:val="none" w:sz="0" w:space="0" w:color="auto"/>
        <w:right w:val="none" w:sz="0" w:space="0" w:color="auto"/>
      </w:divBdr>
    </w:div>
    <w:div w:id="1396004498">
      <w:bodyDiv w:val="1"/>
      <w:marLeft w:val="0"/>
      <w:marRight w:val="0"/>
      <w:marTop w:val="0"/>
      <w:marBottom w:val="0"/>
      <w:divBdr>
        <w:top w:val="none" w:sz="0" w:space="0" w:color="auto"/>
        <w:left w:val="none" w:sz="0" w:space="0" w:color="auto"/>
        <w:bottom w:val="none" w:sz="0" w:space="0" w:color="auto"/>
        <w:right w:val="none" w:sz="0" w:space="0" w:color="auto"/>
      </w:divBdr>
    </w:div>
    <w:div w:id="1419789494">
      <w:bodyDiv w:val="1"/>
      <w:marLeft w:val="0"/>
      <w:marRight w:val="0"/>
      <w:marTop w:val="0"/>
      <w:marBottom w:val="0"/>
      <w:divBdr>
        <w:top w:val="none" w:sz="0" w:space="0" w:color="auto"/>
        <w:left w:val="none" w:sz="0" w:space="0" w:color="auto"/>
        <w:bottom w:val="none" w:sz="0" w:space="0" w:color="auto"/>
        <w:right w:val="none" w:sz="0" w:space="0" w:color="auto"/>
      </w:divBdr>
      <w:divsChild>
        <w:div w:id="1973166698">
          <w:marLeft w:val="0"/>
          <w:marRight w:val="0"/>
          <w:marTop w:val="0"/>
          <w:marBottom w:val="0"/>
          <w:divBdr>
            <w:top w:val="none" w:sz="0" w:space="0" w:color="auto"/>
            <w:left w:val="none" w:sz="0" w:space="0" w:color="auto"/>
            <w:bottom w:val="none" w:sz="0" w:space="0" w:color="auto"/>
            <w:right w:val="none" w:sz="0" w:space="0" w:color="auto"/>
          </w:divBdr>
        </w:div>
        <w:div w:id="1523516820">
          <w:marLeft w:val="0"/>
          <w:marRight w:val="0"/>
          <w:marTop w:val="0"/>
          <w:marBottom w:val="0"/>
          <w:divBdr>
            <w:top w:val="none" w:sz="0" w:space="0" w:color="auto"/>
            <w:left w:val="none" w:sz="0" w:space="0" w:color="auto"/>
            <w:bottom w:val="none" w:sz="0" w:space="0" w:color="auto"/>
            <w:right w:val="none" w:sz="0" w:space="0" w:color="auto"/>
          </w:divBdr>
        </w:div>
        <w:div w:id="288630764">
          <w:marLeft w:val="0"/>
          <w:marRight w:val="0"/>
          <w:marTop w:val="0"/>
          <w:marBottom w:val="0"/>
          <w:divBdr>
            <w:top w:val="none" w:sz="0" w:space="0" w:color="auto"/>
            <w:left w:val="none" w:sz="0" w:space="0" w:color="auto"/>
            <w:bottom w:val="none" w:sz="0" w:space="0" w:color="auto"/>
            <w:right w:val="none" w:sz="0" w:space="0" w:color="auto"/>
          </w:divBdr>
        </w:div>
        <w:div w:id="432167485">
          <w:marLeft w:val="0"/>
          <w:marRight w:val="0"/>
          <w:marTop w:val="0"/>
          <w:marBottom w:val="0"/>
          <w:divBdr>
            <w:top w:val="none" w:sz="0" w:space="0" w:color="auto"/>
            <w:left w:val="none" w:sz="0" w:space="0" w:color="auto"/>
            <w:bottom w:val="none" w:sz="0" w:space="0" w:color="auto"/>
            <w:right w:val="none" w:sz="0" w:space="0" w:color="auto"/>
          </w:divBdr>
        </w:div>
        <w:div w:id="2012634943">
          <w:marLeft w:val="0"/>
          <w:marRight w:val="0"/>
          <w:marTop w:val="0"/>
          <w:marBottom w:val="0"/>
          <w:divBdr>
            <w:top w:val="none" w:sz="0" w:space="0" w:color="auto"/>
            <w:left w:val="none" w:sz="0" w:space="0" w:color="auto"/>
            <w:bottom w:val="none" w:sz="0" w:space="0" w:color="auto"/>
            <w:right w:val="none" w:sz="0" w:space="0" w:color="auto"/>
          </w:divBdr>
        </w:div>
        <w:div w:id="167642407">
          <w:marLeft w:val="0"/>
          <w:marRight w:val="0"/>
          <w:marTop w:val="0"/>
          <w:marBottom w:val="0"/>
          <w:divBdr>
            <w:top w:val="none" w:sz="0" w:space="0" w:color="auto"/>
            <w:left w:val="none" w:sz="0" w:space="0" w:color="auto"/>
            <w:bottom w:val="none" w:sz="0" w:space="0" w:color="auto"/>
            <w:right w:val="none" w:sz="0" w:space="0" w:color="auto"/>
          </w:divBdr>
        </w:div>
        <w:div w:id="684943015">
          <w:marLeft w:val="0"/>
          <w:marRight w:val="0"/>
          <w:marTop w:val="0"/>
          <w:marBottom w:val="0"/>
          <w:divBdr>
            <w:top w:val="none" w:sz="0" w:space="0" w:color="auto"/>
            <w:left w:val="none" w:sz="0" w:space="0" w:color="auto"/>
            <w:bottom w:val="none" w:sz="0" w:space="0" w:color="auto"/>
            <w:right w:val="none" w:sz="0" w:space="0" w:color="auto"/>
          </w:divBdr>
        </w:div>
        <w:div w:id="1190296840">
          <w:marLeft w:val="0"/>
          <w:marRight w:val="0"/>
          <w:marTop w:val="0"/>
          <w:marBottom w:val="0"/>
          <w:divBdr>
            <w:top w:val="none" w:sz="0" w:space="0" w:color="auto"/>
            <w:left w:val="none" w:sz="0" w:space="0" w:color="auto"/>
            <w:bottom w:val="none" w:sz="0" w:space="0" w:color="auto"/>
            <w:right w:val="none" w:sz="0" w:space="0" w:color="auto"/>
          </w:divBdr>
        </w:div>
        <w:div w:id="1361004471">
          <w:marLeft w:val="0"/>
          <w:marRight w:val="0"/>
          <w:marTop w:val="0"/>
          <w:marBottom w:val="0"/>
          <w:divBdr>
            <w:top w:val="none" w:sz="0" w:space="0" w:color="auto"/>
            <w:left w:val="none" w:sz="0" w:space="0" w:color="auto"/>
            <w:bottom w:val="none" w:sz="0" w:space="0" w:color="auto"/>
            <w:right w:val="none" w:sz="0" w:space="0" w:color="auto"/>
          </w:divBdr>
        </w:div>
        <w:div w:id="1679768915">
          <w:marLeft w:val="0"/>
          <w:marRight w:val="0"/>
          <w:marTop w:val="0"/>
          <w:marBottom w:val="0"/>
          <w:divBdr>
            <w:top w:val="none" w:sz="0" w:space="0" w:color="auto"/>
            <w:left w:val="none" w:sz="0" w:space="0" w:color="auto"/>
            <w:bottom w:val="none" w:sz="0" w:space="0" w:color="auto"/>
            <w:right w:val="none" w:sz="0" w:space="0" w:color="auto"/>
          </w:divBdr>
        </w:div>
        <w:div w:id="544945228">
          <w:marLeft w:val="0"/>
          <w:marRight w:val="0"/>
          <w:marTop w:val="0"/>
          <w:marBottom w:val="0"/>
          <w:divBdr>
            <w:top w:val="none" w:sz="0" w:space="0" w:color="auto"/>
            <w:left w:val="none" w:sz="0" w:space="0" w:color="auto"/>
            <w:bottom w:val="none" w:sz="0" w:space="0" w:color="auto"/>
            <w:right w:val="none" w:sz="0" w:space="0" w:color="auto"/>
          </w:divBdr>
        </w:div>
        <w:div w:id="1856579294">
          <w:marLeft w:val="0"/>
          <w:marRight w:val="0"/>
          <w:marTop w:val="0"/>
          <w:marBottom w:val="0"/>
          <w:divBdr>
            <w:top w:val="none" w:sz="0" w:space="0" w:color="auto"/>
            <w:left w:val="none" w:sz="0" w:space="0" w:color="auto"/>
            <w:bottom w:val="none" w:sz="0" w:space="0" w:color="auto"/>
            <w:right w:val="none" w:sz="0" w:space="0" w:color="auto"/>
          </w:divBdr>
        </w:div>
        <w:div w:id="600571988">
          <w:marLeft w:val="0"/>
          <w:marRight w:val="0"/>
          <w:marTop w:val="0"/>
          <w:marBottom w:val="0"/>
          <w:divBdr>
            <w:top w:val="none" w:sz="0" w:space="0" w:color="auto"/>
            <w:left w:val="none" w:sz="0" w:space="0" w:color="auto"/>
            <w:bottom w:val="none" w:sz="0" w:space="0" w:color="auto"/>
            <w:right w:val="none" w:sz="0" w:space="0" w:color="auto"/>
          </w:divBdr>
        </w:div>
        <w:div w:id="666633882">
          <w:marLeft w:val="0"/>
          <w:marRight w:val="0"/>
          <w:marTop w:val="0"/>
          <w:marBottom w:val="0"/>
          <w:divBdr>
            <w:top w:val="none" w:sz="0" w:space="0" w:color="auto"/>
            <w:left w:val="none" w:sz="0" w:space="0" w:color="auto"/>
            <w:bottom w:val="none" w:sz="0" w:space="0" w:color="auto"/>
            <w:right w:val="none" w:sz="0" w:space="0" w:color="auto"/>
          </w:divBdr>
        </w:div>
      </w:divsChild>
    </w:div>
    <w:div w:id="1422946397">
      <w:bodyDiv w:val="1"/>
      <w:marLeft w:val="0"/>
      <w:marRight w:val="0"/>
      <w:marTop w:val="0"/>
      <w:marBottom w:val="0"/>
      <w:divBdr>
        <w:top w:val="none" w:sz="0" w:space="0" w:color="auto"/>
        <w:left w:val="none" w:sz="0" w:space="0" w:color="auto"/>
        <w:bottom w:val="none" w:sz="0" w:space="0" w:color="auto"/>
        <w:right w:val="none" w:sz="0" w:space="0" w:color="auto"/>
      </w:divBdr>
    </w:div>
    <w:div w:id="1435903252">
      <w:bodyDiv w:val="1"/>
      <w:marLeft w:val="0"/>
      <w:marRight w:val="0"/>
      <w:marTop w:val="0"/>
      <w:marBottom w:val="0"/>
      <w:divBdr>
        <w:top w:val="none" w:sz="0" w:space="0" w:color="auto"/>
        <w:left w:val="none" w:sz="0" w:space="0" w:color="auto"/>
        <w:bottom w:val="none" w:sz="0" w:space="0" w:color="auto"/>
        <w:right w:val="none" w:sz="0" w:space="0" w:color="auto"/>
      </w:divBdr>
    </w:div>
    <w:div w:id="1440641454">
      <w:bodyDiv w:val="1"/>
      <w:marLeft w:val="0"/>
      <w:marRight w:val="0"/>
      <w:marTop w:val="0"/>
      <w:marBottom w:val="0"/>
      <w:divBdr>
        <w:top w:val="none" w:sz="0" w:space="0" w:color="auto"/>
        <w:left w:val="none" w:sz="0" w:space="0" w:color="auto"/>
        <w:bottom w:val="none" w:sz="0" w:space="0" w:color="auto"/>
        <w:right w:val="none" w:sz="0" w:space="0" w:color="auto"/>
      </w:divBdr>
    </w:div>
    <w:div w:id="1443265983">
      <w:bodyDiv w:val="1"/>
      <w:marLeft w:val="0"/>
      <w:marRight w:val="0"/>
      <w:marTop w:val="0"/>
      <w:marBottom w:val="0"/>
      <w:divBdr>
        <w:top w:val="none" w:sz="0" w:space="0" w:color="auto"/>
        <w:left w:val="none" w:sz="0" w:space="0" w:color="auto"/>
        <w:bottom w:val="none" w:sz="0" w:space="0" w:color="auto"/>
        <w:right w:val="none" w:sz="0" w:space="0" w:color="auto"/>
      </w:divBdr>
    </w:div>
    <w:div w:id="1445266004">
      <w:bodyDiv w:val="1"/>
      <w:marLeft w:val="0"/>
      <w:marRight w:val="0"/>
      <w:marTop w:val="0"/>
      <w:marBottom w:val="0"/>
      <w:divBdr>
        <w:top w:val="none" w:sz="0" w:space="0" w:color="auto"/>
        <w:left w:val="none" w:sz="0" w:space="0" w:color="auto"/>
        <w:bottom w:val="none" w:sz="0" w:space="0" w:color="auto"/>
        <w:right w:val="none" w:sz="0" w:space="0" w:color="auto"/>
      </w:divBdr>
    </w:div>
    <w:div w:id="1456875676">
      <w:bodyDiv w:val="1"/>
      <w:marLeft w:val="0"/>
      <w:marRight w:val="0"/>
      <w:marTop w:val="0"/>
      <w:marBottom w:val="0"/>
      <w:divBdr>
        <w:top w:val="none" w:sz="0" w:space="0" w:color="auto"/>
        <w:left w:val="none" w:sz="0" w:space="0" w:color="auto"/>
        <w:bottom w:val="none" w:sz="0" w:space="0" w:color="auto"/>
        <w:right w:val="none" w:sz="0" w:space="0" w:color="auto"/>
      </w:divBdr>
    </w:div>
    <w:div w:id="1460223292">
      <w:bodyDiv w:val="1"/>
      <w:marLeft w:val="0"/>
      <w:marRight w:val="0"/>
      <w:marTop w:val="0"/>
      <w:marBottom w:val="0"/>
      <w:divBdr>
        <w:top w:val="none" w:sz="0" w:space="0" w:color="auto"/>
        <w:left w:val="none" w:sz="0" w:space="0" w:color="auto"/>
        <w:bottom w:val="none" w:sz="0" w:space="0" w:color="auto"/>
        <w:right w:val="none" w:sz="0" w:space="0" w:color="auto"/>
      </w:divBdr>
    </w:div>
    <w:div w:id="1486164869">
      <w:bodyDiv w:val="1"/>
      <w:marLeft w:val="0"/>
      <w:marRight w:val="0"/>
      <w:marTop w:val="0"/>
      <w:marBottom w:val="0"/>
      <w:divBdr>
        <w:top w:val="none" w:sz="0" w:space="0" w:color="auto"/>
        <w:left w:val="none" w:sz="0" w:space="0" w:color="auto"/>
        <w:bottom w:val="none" w:sz="0" w:space="0" w:color="auto"/>
        <w:right w:val="none" w:sz="0" w:space="0" w:color="auto"/>
      </w:divBdr>
    </w:div>
    <w:div w:id="1494561668">
      <w:bodyDiv w:val="1"/>
      <w:marLeft w:val="0"/>
      <w:marRight w:val="0"/>
      <w:marTop w:val="0"/>
      <w:marBottom w:val="0"/>
      <w:divBdr>
        <w:top w:val="none" w:sz="0" w:space="0" w:color="auto"/>
        <w:left w:val="none" w:sz="0" w:space="0" w:color="auto"/>
        <w:bottom w:val="none" w:sz="0" w:space="0" w:color="auto"/>
        <w:right w:val="none" w:sz="0" w:space="0" w:color="auto"/>
      </w:divBdr>
    </w:div>
    <w:div w:id="1553268756">
      <w:bodyDiv w:val="1"/>
      <w:marLeft w:val="0"/>
      <w:marRight w:val="0"/>
      <w:marTop w:val="0"/>
      <w:marBottom w:val="0"/>
      <w:divBdr>
        <w:top w:val="none" w:sz="0" w:space="0" w:color="auto"/>
        <w:left w:val="none" w:sz="0" w:space="0" w:color="auto"/>
        <w:bottom w:val="none" w:sz="0" w:space="0" w:color="auto"/>
        <w:right w:val="none" w:sz="0" w:space="0" w:color="auto"/>
      </w:divBdr>
    </w:div>
    <w:div w:id="1554543767">
      <w:bodyDiv w:val="1"/>
      <w:marLeft w:val="0"/>
      <w:marRight w:val="0"/>
      <w:marTop w:val="0"/>
      <w:marBottom w:val="0"/>
      <w:divBdr>
        <w:top w:val="none" w:sz="0" w:space="0" w:color="auto"/>
        <w:left w:val="none" w:sz="0" w:space="0" w:color="auto"/>
        <w:bottom w:val="none" w:sz="0" w:space="0" w:color="auto"/>
        <w:right w:val="none" w:sz="0" w:space="0" w:color="auto"/>
      </w:divBdr>
    </w:div>
    <w:div w:id="1557273965">
      <w:bodyDiv w:val="1"/>
      <w:marLeft w:val="0"/>
      <w:marRight w:val="0"/>
      <w:marTop w:val="0"/>
      <w:marBottom w:val="0"/>
      <w:divBdr>
        <w:top w:val="none" w:sz="0" w:space="0" w:color="auto"/>
        <w:left w:val="none" w:sz="0" w:space="0" w:color="auto"/>
        <w:bottom w:val="none" w:sz="0" w:space="0" w:color="auto"/>
        <w:right w:val="none" w:sz="0" w:space="0" w:color="auto"/>
      </w:divBdr>
    </w:div>
    <w:div w:id="1561671124">
      <w:bodyDiv w:val="1"/>
      <w:marLeft w:val="0"/>
      <w:marRight w:val="0"/>
      <w:marTop w:val="0"/>
      <w:marBottom w:val="0"/>
      <w:divBdr>
        <w:top w:val="none" w:sz="0" w:space="0" w:color="auto"/>
        <w:left w:val="none" w:sz="0" w:space="0" w:color="auto"/>
        <w:bottom w:val="none" w:sz="0" w:space="0" w:color="auto"/>
        <w:right w:val="none" w:sz="0" w:space="0" w:color="auto"/>
      </w:divBdr>
    </w:div>
    <w:div w:id="1581331573">
      <w:bodyDiv w:val="1"/>
      <w:marLeft w:val="0"/>
      <w:marRight w:val="0"/>
      <w:marTop w:val="0"/>
      <w:marBottom w:val="0"/>
      <w:divBdr>
        <w:top w:val="none" w:sz="0" w:space="0" w:color="auto"/>
        <w:left w:val="none" w:sz="0" w:space="0" w:color="auto"/>
        <w:bottom w:val="none" w:sz="0" w:space="0" w:color="auto"/>
        <w:right w:val="none" w:sz="0" w:space="0" w:color="auto"/>
      </w:divBdr>
    </w:div>
    <w:div w:id="1583178857">
      <w:bodyDiv w:val="1"/>
      <w:marLeft w:val="0"/>
      <w:marRight w:val="0"/>
      <w:marTop w:val="0"/>
      <w:marBottom w:val="0"/>
      <w:divBdr>
        <w:top w:val="none" w:sz="0" w:space="0" w:color="auto"/>
        <w:left w:val="none" w:sz="0" w:space="0" w:color="auto"/>
        <w:bottom w:val="none" w:sz="0" w:space="0" w:color="auto"/>
        <w:right w:val="none" w:sz="0" w:space="0" w:color="auto"/>
      </w:divBdr>
    </w:div>
    <w:div w:id="1588995787">
      <w:bodyDiv w:val="1"/>
      <w:marLeft w:val="0"/>
      <w:marRight w:val="0"/>
      <w:marTop w:val="0"/>
      <w:marBottom w:val="0"/>
      <w:divBdr>
        <w:top w:val="none" w:sz="0" w:space="0" w:color="auto"/>
        <w:left w:val="none" w:sz="0" w:space="0" w:color="auto"/>
        <w:bottom w:val="none" w:sz="0" w:space="0" w:color="auto"/>
        <w:right w:val="none" w:sz="0" w:space="0" w:color="auto"/>
      </w:divBdr>
    </w:div>
    <w:div w:id="1601451766">
      <w:bodyDiv w:val="1"/>
      <w:marLeft w:val="0"/>
      <w:marRight w:val="0"/>
      <w:marTop w:val="0"/>
      <w:marBottom w:val="0"/>
      <w:divBdr>
        <w:top w:val="none" w:sz="0" w:space="0" w:color="auto"/>
        <w:left w:val="none" w:sz="0" w:space="0" w:color="auto"/>
        <w:bottom w:val="none" w:sz="0" w:space="0" w:color="auto"/>
        <w:right w:val="none" w:sz="0" w:space="0" w:color="auto"/>
      </w:divBdr>
    </w:div>
    <w:div w:id="1602833681">
      <w:bodyDiv w:val="1"/>
      <w:marLeft w:val="0"/>
      <w:marRight w:val="0"/>
      <w:marTop w:val="0"/>
      <w:marBottom w:val="0"/>
      <w:divBdr>
        <w:top w:val="none" w:sz="0" w:space="0" w:color="auto"/>
        <w:left w:val="none" w:sz="0" w:space="0" w:color="auto"/>
        <w:bottom w:val="none" w:sz="0" w:space="0" w:color="auto"/>
        <w:right w:val="none" w:sz="0" w:space="0" w:color="auto"/>
      </w:divBdr>
    </w:div>
    <w:div w:id="1612472506">
      <w:bodyDiv w:val="1"/>
      <w:marLeft w:val="0"/>
      <w:marRight w:val="0"/>
      <w:marTop w:val="0"/>
      <w:marBottom w:val="0"/>
      <w:divBdr>
        <w:top w:val="none" w:sz="0" w:space="0" w:color="auto"/>
        <w:left w:val="none" w:sz="0" w:space="0" w:color="auto"/>
        <w:bottom w:val="none" w:sz="0" w:space="0" w:color="auto"/>
        <w:right w:val="none" w:sz="0" w:space="0" w:color="auto"/>
      </w:divBdr>
    </w:div>
    <w:div w:id="1613122047">
      <w:bodyDiv w:val="1"/>
      <w:marLeft w:val="0"/>
      <w:marRight w:val="0"/>
      <w:marTop w:val="0"/>
      <w:marBottom w:val="0"/>
      <w:divBdr>
        <w:top w:val="none" w:sz="0" w:space="0" w:color="auto"/>
        <w:left w:val="none" w:sz="0" w:space="0" w:color="auto"/>
        <w:bottom w:val="none" w:sz="0" w:space="0" w:color="auto"/>
        <w:right w:val="none" w:sz="0" w:space="0" w:color="auto"/>
      </w:divBdr>
    </w:div>
    <w:div w:id="1635988925">
      <w:bodyDiv w:val="1"/>
      <w:marLeft w:val="0"/>
      <w:marRight w:val="0"/>
      <w:marTop w:val="0"/>
      <w:marBottom w:val="0"/>
      <w:divBdr>
        <w:top w:val="none" w:sz="0" w:space="0" w:color="auto"/>
        <w:left w:val="none" w:sz="0" w:space="0" w:color="auto"/>
        <w:bottom w:val="none" w:sz="0" w:space="0" w:color="auto"/>
        <w:right w:val="none" w:sz="0" w:space="0" w:color="auto"/>
      </w:divBdr>
    </w:div>
    <w:div w:id="1636987452">
      <w:bodyDiv w:val="1"/>
      <w:marLeft w:val="0"/>
      <w:marRight w:val="0"/>
      <w:marTop w:val="0"/>
      <w:marBottom w:val="0"/>
      <w:divBdr>
        <w:top w:val="none" w:sz="0" w:space="0" w:color="auto"/>
        <w:left w:val="none" w:sz="0" w:space="0" w:color="auto"/>
        <w:bottom w:val="none" w:sz="0" w:space="0" w:color="auto"/>
        <w:right w:val="none" w:sz="0" w:space="0" w:color="auto"/>
      </w:divBdr>
    </w:div>
    <w:div w:id="1655715140">
      <w:bodyDiv w:val="1"/>
      <w:marLeft w:val="0"/>
      <w:marRight w:val="0"/>
      <w:marTop w:val="0"/>
      <w:marBottom w:val="0"/>
      <w:divBdr>
        <w:top w:val="none" w:sz="0" w:space="0" w:color="auto"/>
        <w:left w:val="none" w:sz="0" w:space="0" w:color="auto"/>
        <w:bottom w:val="none" w:sz="0" w:space="0" w:color="auto"/>
        <w:right w:val="none" w:sz="0" w:space="0" w:color="auto"/>
      </w:divBdr>
    </w:div>
    <w:div w:id="1675375744">
      <w:bodyDiv w:val="1"/>
      <w:marLeft w:val="0"/>
      <w:marRight w:val="0"/>
      <w:marTop w:val="0"/>
      <w:marBottom w:val="0"/>
      <w:divBdr>
        <w:top w:val="none" w:sz="0" w:space="0" w:color="auto"/>
        <w:left w:val="none" w:sz="0" w:space="0" w:color="auto"/>
        <w:bottom w:val="none" w:sz="0" w:space="0" w:color="auto"/>
        <w:right w:val="none" w:sz="0" w:space="0" w:color="auto"/>
      </w:divBdr>
    </w:div>
    <w:div w:id="1682856487">
      <w:bodyDiv w:val="1"/>
      <w:marLeft w:val="0"/>
      <w:marRight w:val="0"/>
      <w:marTop w:val="0"/>
      <w:marBottom w:val="0"/>
      <w:divBdr>
        <w:top w:val="none" w:sz="0" w:space="0" w:color="auto"/>
        <w:left w:val="none" w:sz="0" w:space="0" w:color="auto"/>
        <w:bottom w:val="none" w:sz="0" w:space="0" w:color="auto"/>
        <w:right w:val="none" w:sz="0" w:space="0" w:color="auto"/>
      </w:divBdr>
    </w:div>
    <w:div w:id="1696929278">
      <w:bodyDiv w:val="1"/>
      <w:marLeft w:val="0"/>
      <w:marRight w:val="0"/>
      <w:marTop w:val="0"/>
      <w:marBottom w:val="0"/>
      <w:divBdr>
        <w:top w:val="none" w:sz="0" w:space="0" w:color="auto"/>
        <w:left w:val="none" w:sz="0" w:space="0" w:color="auto"/>
        <w:bottom w:val="none" w:sz="0" w:space="0" w:color="auto"/>
        <w:right w:val="none" w:sz="0" w:space="0" w:color="auto"/>
      </w:divBdr>
    </w:div>
    <w:div w:id="1736658511">
      <w:bodyDiv w:val="1"/>
      <w:marLeft w:val="0"/>
      <w:marRight w:val="0"/>
      <w:marTop w:val="0"/>
      <w:marBottom w:val="0"/>
      <w:divBdr>
        <w:top w:val="none" w:sz="0" w:space="0" w:color="auto"/>
        <w:left w:val="none" w:sz="0" w:space="0" w:color="auto"/>
        <w:bottom w:val="none" w:sz="0" w:space="0" w:color="auto"/>
        <w:right w:val="none" w:sz="0" w:space="0" w:color="auto"/>
      </w:divBdr>
      <w:divsChild>
        <w:div w:id="757138986">
          <w:marLeft w:val="0"/>
          <w:marRight w:val="0"/>
          <w:marTop w:val="0"/>
          <w:marBottom w:val="0"/>
          <w:divBdr>
            <w:top w:val="none" w:sz="0" w:space="0" w:color="auto"/>
            <w:left w:val="none" w:sz="0" w:space="0" w:color="auto"/>
            <w:bottom w:val="none" w:sz="0" w:space="0" w:color="auto"/>
            <w:right w:val="none" w:sz="0" w:space="0" w:color="auto"/>
          </w:divBdr>
        </w:div>
        <w:div w:id="64226861">
          <w:marLeft w:val="0"/>
          <w:marRight w:val="0"/>
          <w:marTop w:val="0"/>
          <w:marBottom w:val="0"/>
          <w:divBdr>
            <w:top w:val="none" w:sz="0" w:space="0" w:color="auto"/>
            <w:left w:val="none" w:sz="0" w:space="0" w:color="auto"/>
            <w:bottom w:val="none" w:sz="0" w:space="0" w:color="auto"/>
            <w:right w:val="none" w:sz="0" w:space="0" w:color="auto"/>
          </w:divBdr>
        </w:div>
        <w:div w:id="2051029794">
          <w:marLeft w:val="0"/>
          <w:marRight w:val="0"/>
          <w:marTop w:val="0"/>
          <w:marBottom w:val="0"/>
          <w:divBdr>
            <w:top w:val="none" w:sz="0" w:space="0" w:color="auto"/>
            <w:left w:val="none" w:sz="0" w:space="0" w:color="auto"/>
            <w:bottom w:val="none" w:sz="0" w:space="0" w:color="auto"/>
            <w:right w:val="none" w:sz="0" w:space="0" w:color="auto"/>
          </w:divBdr>
        </w:div>
        <w:div w:id="799886973">
          <w:marLeft w:val="0"/>
          <w:marRight w:val="0"/>
          <w:marTop w:val="0"/>
          <w:marBottom w:val="0"/>
          <w:divBdr>
            <w:top w:val="none" w:sz="0" w:space="0" w:color="auto"/>
            <w:left w:val="none" w:sz="0" w:space="0" w:color="auto"/>
            <w:bottom w:val="none" w:sz="0" w:space="0" w:color="auto"/>
            <w:right w:val="none" w:sz="0" w:space="0" w:color="auto"/>
          </w:divBdr>
        </w:div>
        <w:div w:id="977346626">
          <w:marLeft w:val="0"/>
          <w:marRight w:val="0"/>
          <w:marTop w:val="0"/>
          <w:marBottom w:val="0"/>
          <w:divBdr>
            <w:top w:val="none" w:sz="0" w:space="0" w:color="auto"/>
            <w:left w:val="none" w:sz="0" w:space="0" w:color="auto"/>
            <w:bottom w:val="none" w:sz="0" w:space="0" w:color="auto"/>
            <w:right w:val="none" w:sz="0" w:space="0" w:color="auto"/>
          </w:divBdr>
        </w:div>
        <w:div w:id="174460951">
          <w:marLeft w:val="0"/>
          <w:marRight w:val="0"/>
          <w:marTop w:val="0"/>
          <w:marBottom w:val="0"/>
          <w:divBdr>
            <w:top w:val="none" w:sz="0" w:space="0" w:color="auto"/>
            <w:left w:val="none" w:sz="0" w:space="0" w:color="auto"/>
            <w:bottom w:val="none" w:sz="0" w:space="0" w:color="auto"/>
            <w:right w:val="none" w:sz="0" w:space="0" w:color="auto"/>
          </w:divBdr>
        </w:div>
        <w:div w:id="1338574894">
          <w:marLeft w:val="0"/>
          <w:marRight w:val="0"/>
          <w:marTop w:val="0"/>
          <w:marBottom w:val="0"/>
          <w:divBdr>
            <w:top w:val="none" w:sz="0" w:space="0" w:color="auto"/>
            <w:left w:val="none" w:sz="0" w:space="0" w:color="auto"/>
            <w:bottom w:val="none" w:sz="0" w:space="0" w:color="auto"/>
            <w:right w:val="none" w:sz="0" w:space="0" w:color="auto"/>
          </w:divBdr>
        </w:div>
        <w:div w:id="1218786758">
          <w:marLeft w:val="0"/>
          <w:marRight w:val="0"/>
          <w:marTop w:val="0"/>
          <w:marBottom w:val="0"/>
          <w:divBdr>
            <w:top w:val="none" w:sz="0" w:space="0" w:color="auto"/>
            <w:left w:val="none" w:sz="0" w:space="0" w:color="auto"/>
            <w:bottom w:val="none" w:sz="0" w:space="0" w:color="auto"/>
            <w:right w:val="none" w:sz="0" w:space="0" w:color="auto"/>
          </w:divBdr>
        </w:div>
        <w:div w:id="350688140">
          <w:marLeft w:val="0"/>
          <w:marRight w:val="0"/>
          <w:marTop w:val="0"/>
          <w:marBottom w:val="0"/>
          <w:divBdr>
            <w:top w:val="none" w:sz="0" w:space="0" w:color="auto"/>
            <w:left w:val="none" w:sz="0" w:space="0" w:color="auto"/>
            <w:bottom w:val="none" w:sz="0" w:space="0" w:color="auto"/>
            <w:right w:val="none" w:sz="0" w:space="0" w:color="auto"/>
          </w:divBdr>
        </w:div>
        <w:div w:id="1937666116">
          <w:marLeft w:val="0"/>
          <w:marRight w:val="0"/>
          <w:marTop w:val="0"/>
          <w:marBottom w:val="0"/>
          <w:divBdr>
            <w:top w:val="none" w:sz="0" w:space="0" w:color="auto"/>
            <w:left w:val="none" w:sz="0" w:space="0" w:color="auto"/>
            <w:bottom w:val="none" w:sz="0" w:space="0" w:color="auto"/>
            <w:right w:val="none" w:sz="0" w:space="0" w:color="auto"/>
          </w:divBdr>
        </w:div>
        <w:div w:id="242877149">
          <w:marLeft w:val="0"/>
          <w:marRight w:val="0"/>
          <w:marTop w:val="0"/>
          <w:marBottom w:val="0"/>
          <w:divBdr>
            <w:top w:val="none" w:sz="0" w:space="0" w:color="auto"/>
            <w:left w:val="none" w:sz="0" w:space="0" w:color="auto"/>
            <w:bottom w:val="none" w:sz="0" w:space="0" w:color="auto"/>
            <w:right w:val="none" w:sz="0" w:space="0" w:color="auto"/>
          </w:divBdr>
        </w:div>
        <w:div w:id="1607149923">
          <w:marLeft w:val="0"/>
          <w:marRight w:val="0"/>
          <w:marTop w:val="0"/>
          <w:marBottom w:val="0"/>
          <w:divBdr>
            <w:top w:val="none" w:sz="0" w:space="0" w:color="auto"/>
            <w:left w:val="none" w:sz="0" w:space="0" w:color="auto"/>
            <w:bottom w:val="none" w:sz="0" w:space="0" w:color="auto"/>
            <w:right w:val="none" w:sz="0" w:space="0" w:color="auto"/>
          </w:divBdr>
        </w:div>
        <w:div w:id="1102797419">
          <w:marLeft w:val="0"/>
          <w:marRight w:val="0"/>
          <w:marTop w:val="0"/>
          <w:marBottom w:val="0"/>
          <w:divBdr>
            <w:top w:val="none" w:sz="0" w:space="0" w:color="auto"/>
            <w:left w:val="none" w:sz="0" w:space="0" w:color="auto"/>
            <w:bottom w:val="none" w:sz="0" w:space="0" w:color="auto"/>
            <w:right w:val="none" w:sz="0" w:space="0" w:color="auto"/>
          </w:divBdr>
        </w:div>
        <w:div w:id="1394698131">
          <w:marLeft w:val="0"/>
          <w:marRight w:val="0"/>
          <w:marTop w:val="0"/>
          <w:marBottom w:val="0"/>
          <w:divBdr>
            <w:top w:val="none" w:sz="0" w:space="0" w:color="auto"/>
            <w:left w:val="none" w:sz="0" w:space="0" w:color="auto"/>
            <w:bottom w:val="none" w:sz="0" w:space="0" w:color="auto"/>
            <w:right w:val="none" w:sz="0" w:space="0" w:color="auto"/>
          </w:divBdr>
        </w:div>
        <w:div w:id="631709664">
          <w:marLeft w:val="0"/>
          <w:marRight w:val="0"/>
          <w:marTop w:val="0"/>
          <w:marBottom w:val="0"/>
          <w:divBdr>
            <w:top w:val="none" w:sz="0" w:space="0" w:color="auto"/>
            <w:left w:val="none" w:sz="0" w:space="0" w:color="auto"/>
            <w:bottom w:val="none" w:sz="0" w:space="0" w:color="auto"/>
            <w:right w:val="none" w:sz="0" w:space="0" w:color="auto"/>
          </w:divBdr>
        </w:div>
        <w:div w:id="1534728214">
          <w:marLeft w:val="0"/>
          <w:marRight w:val="0"/>
          <w:marTop w:val="0"/>
          <w:marBottom w:val="0"/>
          <w:divBdr>
            <w:top w:val="none" w:sz="0" w:space="0" w:color="auto"/>
            <w:left w:val="none" w:sz="0" w:space="0" w:color="auto"/>
            <w:bottom w:val="none" w:sz="0" w:space="0" w:color="auto"/>
            <w:right w:val="none" w:sz="0" w:space="0" w:color="auto"/>
          </w:divBdr>
        </w:div>
        <w:div w:id="85853346">
          <w:marLeft w:val="0"/>
          <w:marRight w:val="0"/>
          <w:marTop w:val="0"/>
          <w:marBottom w:val="0"/>
          <w:divBdr>
            <w:top w:val="none" w:sz="0" w:space="0" w:color="auto"/>
            <w:left w:val="none" w:sz="0" w:space="0" w:color="auto"/>
            <w:bottom w:val="none" w:sz="0" w:space="0" w:color="auto"/>
            <w:right w:val="none" w:sz="0" w:space="0" w:color="auto"/>
          </w:divBdr>
        </w:div>
        <w:div w:id="1047492633">
          <w:marLeft w:val="0"/>
          <w:marRight w:val="0"/>
          <w:marTop w:val="0"/>
          <w:marBottom w:val="0"/>
          <w:divBdr>
            <w:top w:val="none" w:sz="0" w:space="0" w:color="auto"/>
            <w:left w:val="none" w:sz="0" w:space="0" w:color="auto"/>
            <w:bottom w:val="none" w:sz="0" w:space="0" w:color="auto"/>
            <w:right w:val="none" w:sz="0" w:space="0" w:color="auto"/>
          </w:divBdr>
        </w:div>
        <w:div w:id="2088990989">
          <w:marLeft w:val="0"/>
          <w:marRight w:val="0"/>
          <w:marTop w:val="0"/>
          <w:marBottom w:val="0"/>
          <w:divBdr>
            <w:top w:val="none" w:sz="0" w:space="0" w:color="auto"/>
            <w:left w:val="none" w:sz="0" w:space="0" w:color="auto"/>
            <w:bottom w:val="none" w:sz="0" w:space="0" w:color="auto"/>
            <w:right w:val="none" w:sz="0" w:space="0" w:color="auto"/>
          </w:divBdr>
        </w:div>
        <w:div w:id="346105807">
          <w:marLeft w:val="0"/>
          <w:marRight w:val="0"/>
          <w:marTop w:val="0"/>
          <w:marBottom w:val="0"/>
          <w:divBdr>
            <w:top w:val="none" w:sz="0" w:space="0" w:color="auto"/>
            <w:left w:val="none" w:sz="0" w:space="0" w:color="auto"/>
            <w:bottom w:val="none" w:sz="0" w:space="0" w:color="auto"/>
            <w:right w:val="none" w:sz="0" w:space="0" w:color="auto"/>
          </w:divBdr>
        </w:div>
        <w:div w:id="1440566811">
          <w:marLeft w:val="0"/>
          <w:marRight w:val="0"/>
          <w:marTop w:val="0"/>
          <w:marBottom w:val="0"/>
          <w:divBdr>
            <w:top w:val="none" w:sz="0" w:space="0" w:color="auto"/>
            <w:left w:val="none" w:sz="0" w:space="0" w:color="auto"/>
            <w:bottom w:val="none" w:sz="0" w:space="0" w:color="auto"/>
            <w:right w:val="none" w:sz="0" w:space="0" w:color="auto"/>
          </w:divBdr>
        </w:div>
        <w:div w:id="2017149517">
          <w:marLeft w:val="0"/>
          <w:marRight w:val="0"/>
          <w:marTop w:val="0"/>
          <w:marBottom w:val="0"/>
          <w:divBdr>
            <w:top w:val="none" w:sz="0" w:space="0" w:color="auto"/>
            <w:left w:val="none" w:sz="0" w:space="0" w:color="auto"/>
            <w:bottom w:val="none" w:sz="0" w:space="0" w:color="auto"/>
            <w:right w:val="none" w:sz="0" w:space="0" w:color="auto"/>
          </w:divBdr>
        </w:div>
        <w:div w:id="701394304">
          <w:marLeft w:val="0"/>
          <w:marRight w:val="0"/>
          <w:marTop w:val="0"/>
          <w:marBottom w:val="0"/>
          <w:divBdr>
            <w:top w:val="none" w:sz="0" w:space="0" w:color="auto"/>
            <w:left w:val="none" w:sz="0" w:space="0" w:color="auto"/>
            <w:bottom w:val="none" w:sz="0" w:space="0" w:color="auto"/>
            <w:right w:val="none" w:sz="0" w:space="0" w:color="auto"/>
          </w:divBdr>
        </w:div>
        <w:div w:id="2109156518">
          <w:marLeft w:val="0"/>
          <w:marRight w:val="0"/>
          <w:marTop w:val="0"/>
          <w:marBottom w:val="0"/>
          <w:divBdr>
            <w:top w:val="none" w:sz="0" w:space="0" w:color="auto"/>
            <w:left w:val="none" w:sz="0" w:space="0" w:color="auto"/>
            <w:bottom w:val="none" w:sz="0" w:space="0" w:color="auto"/>
            <w:right w:val="none" w:sz="0" w:space="0" w:color="auto"/>
          </w:divBdr>
        </w:div>
      </w:divsChild>
    </w:div>
    <w:div w:id="1737125434">
      <w:bodyDiv w:val="1"/>
      <w:marLeft w:val="0"/>
      <w:marRight w:val="0"/>
      <w:marTop w:val="0"/>
      <w:marBottom w:val="0"/>
      <w:divBdr>
        <w:top w:val="none" w:sz="0" w:space="0" w:color="auto"/>
        <w:left w:val="none" w:sz="0" w:space="0" w:color="auto"/>
        <w:bottom w:val="none" w:sz="0" w:space="0" w:color="auto"/>
        <w:right w:val="none" w:sz="0" w:space="0" w:color="auto"/>
      </w:divBdr>
    </w:div>
    <w:div w:id="1744714168">
      <w:bodyDiv w:val="1"/>
      <w:marLeft w:val="0"/>
      <w:marRight w:val="0"/>
      <w:marTop w:val="0"/>
      <w:marBottom w:val="0"/>
      <w:divBdr>
        <w:top w:val="none" w:sz="0" w:space="0" w:color="auto"/>
        <w:left w:val="none" w:sz="0" w:space="0" w:color="auto"/>
        <w:bottom w:val="none" w:sz="0" w:space="0" w:color="auto"/>
        <w:right w:val="none" w:sz="0" w:space="0" w:color="auto"/>
      </w:divBdr>
    </w:div>
    <w:div w:id="1759476596">
      <w:bodyDiv w:val="1"/>
      <w:marLeft w:val="0"/>
      <w:marRight w:val="0"/>
      <w:marTop w:val="0"/>
      <w:marBottom w:val="0"/>
      <w:divBdr>
        <w:top w:val="none" w:sz="0" w:space="0" w:color="auto"/>
        <w:left w:val="none" w:sz="0" w:space="0" w:color="auto"/>
        <w:bottom w:val="none" w:sz="0" w:space="0" w:color="auto"/>
        <w:right w:val="none" w:sz="0" w:space="0" w:color="auto"/>
      </w:divBdr>
    </w:div>
    <w:div w:id="1761561032">
      <w:bodyDiv w:val="1"/>
      <w:marLeft w:val="0"/>
      <w:marRight w:val="0"/>
      <w:marTop w:val="0"/>
      <w:marBottom w:val="0"/>
      <w:divBdr>
        <w:top w:val="none" w:sz="0" w:space="0" w:color="auto"/>
        <w:left w:val="none" w:sz="0" w:space="0" w:color="auto"/>
        <w:bottom w:val="none" w:sz="0" w:space="0" w:color="auto"/>
        <w:right w:val="none" w:sz="0" w:space="0" w:color="auto"/>
      </w:divBdr>
    </w:div>
    <w:div w:id="1785033095">
      <w:bodyDiv w:val="1"/>
      <w:marLeft w:val="0"/>
      <w:marRight w:val="0"/>
      <w:marTop w:val="0"/>
      <w:marBottom w:val="0"/>
      <w:divBdr>
        <w:top w:val="none" w:sz="0" w:space="0" w:color="auto"/>
        <w:left w:val="none" w:sz="0" w:space="0" w:color="auto"/>
        <w:bottom w:val="none" w:sz="0" w:space="0" w:color="auto"/>
        <w:right w:val="none" w:sz="0" w:space="0" w:color="auto"/>
      </w:divBdr>
    </w:div>
    <w:div w:id="1790588759">
      <w:bodyDiv w:val="1"/>
      <w:marLeft w:val="0"/>
      <w:marRight w:val="0"/>
      <w:marTop w:val="0"/>
      <w:marBottom w:val="0"/>
      <w:divBdr>
        <w:top w:val="none" w:sz="0" w:space="0" w:color="auto"/>
        <w:left w:val="none" w:sz="0" w:space="0" w:color="auto"/>
        <w:bottom w:val="none" w:sz="0" w:space="0" w:color="auto"/>
        <w:right w:val="none" w:sz="0" w:space="0" w:color="auto"/>
      </w:divBdr>
    </w:div>
    <w:div w:id="1796022307">
      <w:bodyDiv w:val="1"/>
      <w:marLeft w:val="0"/>
      <w:marRight w:val="0"/>
      <w:marTop w:val="0"/>
      <w:marBottom w:val="0"/>
      <w:divBdr>
        <w:top w:val="none" w:sz="0" w:space="0" w:color="auto"/>
        <w:left w:val="none" w:sz="0" w:space="0" w:color="auto"/>
        <w:bottom w:val="none" w:sz="0" w:space="0" w:color="auto"/>
        <w:right w:val="none" w:sz="0" w:space="0" w:color="auto"/>
      </w:divBdr>
    </w:div>
    <w:div w:id="1798529268">
      <w:bodyDiv w:val="1"/>
      <w:marLeft w:val="0"/>
      <w:marRight w:val="0"/>
      <w:marTop w:val="0"/>
      <w:marBottom w:val="0"/>
      <w:divBdr>
        <w:top w:val="none" w:sz="0" w:space="0" w:color="auto"/>
        <w:left w:val="none" w:sz="0" w:space="0" w:color="auto"/>
        <w:bottom w:val="none" w:sz="0" w:space="0" w:color="auto"/>
        <w:right w:val="none" w:sz="0" w:space="0" w:color="auto"/>
      </w:divBdr>
    </w:div>
    <w:div w:id="1800030578">
      <w:bodyDiv w:val="1"/>
      <w:marLeft w:val="0"/>
      <w:marRight w:val="0"/>
      <w:marTop w:val="0"/>
      <w:marBottom w:val="0"/>
      <w:divBdr>
        <w:top w:val="none" w:sz="0" w:space="0" w:color="auto"/>
        <w:left w:val="none" w:sz="0" w:space="0" w:color="auto"/>
        <w:bottom w:val="none" w:sz="0" w:space="0" w:color="auto"/>
        <w:right w:val="none" w:sz="0" w:space="0" w:color="auto"/>
      </w:divBdr>
    </w:div>
    <w:div w:id="1802337974">
      <w:bodyDiv w:val="1"/>
      <w:marLeft w:val="0"/>
      <w:marRight w:val="0"/>
      <w:marTop w:val="0"/>
      <w:marBottom w:val="0"/>
      <w:divBdr>
        <w:top w:val="none" w:sz="0" w:space="0" w:color="auto"/>
        <w:left w:val="none" w:sz="0" w:space="0" w:color="auto"/>
        <w:bottom w:val="none" w:sz="0" w:space="0" w:color="auto"/>
        <w:right w:val="none" w:sz="0" w:space="0" w:color="auto"/>
      </w:divBdr>
    </w:div>
    <w:div w:id="1820263143">
      <w:bodyDiv w:val="1"/>
      <w:marLeft w:val="0"/>
      <w:marRight w:val="0"/>
      <w:marTop w:val="0"/>
      <w:marBottom w:val="0"/>
      <w:divBdr>
        <w:top w:val="none" w:sz="0" w:space="0" w:color="auto"/>
        <w:left w:val="none" w:sz="0" w:space="0" w:color="auto"/>
        <w:bottom w:val="none" w:sz="0" w:space="0" w:color="auto"/>
        <w:right w:val="none" w:sz="0" w:space="0" w:color="auto"/>
      </w:divBdr>
    </w:div>
    <w:div w:id="1862402263">
      <w:bodyDiv w:val="1"/>
      <w:marLeft w:val="0"/>
      <w:marRight w:val="0"/>
      <w:marTop w:val="0"/>
      <w:marBottom w:val="0"/>
      <w:divBdr>
        <w:top w:val="none" w:sz="0" w:space="0" w:color="auto"/>
        <w:left w:val="none" w:sz="0" w:space="0" w:color="auto"/>
        <w:bottom w:val="none" w:sz="0" w:space="0" w:color="auto"/>
        <w:right w:val="none" w:sz="0" w:space="0" w:color="auto"/>
      </w:divBdr>
    </w:div>
    <w:div w:id="1871188532">
      <w:bodyDiv w:val="1"/>
      <w:marLeft w:val="0"/>
      <w:marRight w:val="0"/>
      <w:marTop w:val="0"/>
      <w:marBottom w:val="0"/>
      <w:divBdr>
        <w:top w:val="none" w:sz="0" w:space="0" w:color="auto"/>
        <w:left w:val="none" w:sz="0" w:space="0" w:color="auto"/>
        <w:bottom w:val="none" w:sz="0" w:space="0" w:color="auto"/>
        <w:right w:val="none" w:sz="0" w:space="0" w:color="auto"/>
      </w:divBdr>
    </w:div>
    <w:div w:id="1907908395">
      <w:bodyDiv w:val="1"/>
      <w:marLeft w:val="0"/>
      <w:marRight w:val="0"/>
      <w:marTop w:val="0"/>
      <w:marBottom w:val="0"/>
      <w:divBdr>
        <w:top w:val="none" w:sz="0" w:space="0" w:color="auto"/>
        <w:left w:val="none" w:sz="0" w:space="0" w:color="auto"/>
        <w:bottom w:val="none" w:sz="0" w:space="0" w:color="auto"/>
        <w:right w:val="none" w:sz="0" w:space="0" w:color="auto"/>
      </w:divBdr>
    </w:div>
    <w:div w:id="1910579209">
      <w:bodyDiv w:val="1"/>
      <w:marLeft w:val="0"/>
      <w:marRight w:val="0"/>
      <w:marTop w:val="0"/>
      <w:marBottom w:val="0"/>
      <w:divBdr>
        <w:top w:val="none" w:sz="0" w:space="0" w:color="auto"/>
        <w:left w:val="none" w:sz="0" w:space="0" w:color="auto"/>
        <w:bottom w:val="none" w:sz="0" w:space="0" w:color="auto"/>
        <w:right w:val="none" w:sz="0" w:space="0" w:color="auto"/>
      </w:divBdr>
    </w:div>
    <w:div w:id="1914971098">
      <w:bodyDiv w:val="1"/>
      <w:marLeft w:val="0"/>
      <w:marRight w:val="0"/>
      <w:marTop w:val="0"/>
      <w:marBottom w:val="0"/>
      <w:divBdr>
        <w:top w:val="none" w:sz="0" w:space="0" w:color="auto"/>
        <w:left w:val="none" w:sz="0" w:space="0" w:color="auto"/>
        <w:bottom w:val="none" w:sz="0" w:space="0" w:color="auto"/>
        <w:right w:val="none" w:sz="0" w:space="0" w:color="auto"/>
      </w:divBdr>
    </w:div>
    <w:div w:id="1921211341">
      <w:bodyDiv w:val="1"/>
      <w:marLeft w:val="0"/>
      <w:marRight w:val="0"/>
      <w:marTop w:val="0"/>
      <w:marBottom w:val="0"/>
      <w:divBdr>
        <w:top w:val="none" w:sz="0" w:space="0" w:color="auto"/>
        <w:left w:val="none" w:sz="0" w:space="0" w:color="auto"/>
        <w:bottom w:val="none" w:sz="0" w:space="0" w:color="auto"/>
        <w:right w:val="none" w:sz="0" w:space="0" w:color="auto"/>
      </w:divBdr>
      <w:divsChild>
        <w:div w:id="541017541">
          <w:marLeft w:val="0"/>
          <w:marRight w:val="0"/>
          <w:marTop w:val="0"/>
          <w:marBottom w:val="0"/>
          <w:divBdr>
            <w:top w:val="none" w:sz="0" w:space="0" w:color="auto"/>
            <w:left w:val="none" w:sz="0" w:space="0" w:color="auto"/>
            <w:bottom w:val="none" w:sz="0" w:space="0" w:color="auto"/>
            <w:right w:val="none" w:sz="0" w:space="0" w:color="auto"/>
          </w:divBdr>
        </w:div>
        <w:div w:id="1026172365">
          <w:marLeft w:val="0"/>
          <w:marRight w:val="0"/>
          <w:marTop w:val="0"/>
          <w:marBottom w:val="0"/>
          <w:divBdr>
            <w:top w:val="none" w:sz="0" w:space="0" w:color="auto"/>
            <w:left w:val="none" w:sz="0" w:space="0" w:color="auto"/>
            <w:bottom w:val="none" w:sz="0" w:space="0" w:color="auto"/>
            <w:right w:val="none" w:sz="0" w:space="0" w:color="auto"/>
          </w:divBdr>
        </w:div>
        <w:div w:id="946084515">
          <w:marLeft w:val="0"/>
          <w:marRight w:val="0"/>
          <w:marTop w:val="0"/>
          <w:marBottom w:val="0"/>
          <w:divBdr>
            <w:top w:val="none" w:sz="0" w:space="0" w:color="auto"/>
            <w:left w:val="none" w:sz="0" w:space="0" w:color="auto"/>
            <w:bottom w:val="none" w:sz="0" w:space="0" w:color="auto"/>
            <w:right w:val="none" w:sz="0" w:space="0" w:color="auto"/>
          </w:divBdr>
        </w:div>
        <w:div w:id="1718620591">
          <w:marLeft w:val="0"/>
          <w:marRight w:val="0"/>
          <w:marTop w:val="0"/>
          <w:marBottom w:val="0"/>
          <w:divBdr>
            <w:top w:val="none" w:sz="0" w:space="0" w:color="auto"/>
            <w:left w:val="none" w:sz="0" w:space="0" w:color="auto"/>
            <w:bottom w:val="none" w:sz="0" w:space="0" w:color="auto"/>
            <w:right w:val="none" w:sz="0" w:space="0" w:color="auto"/>
          </w:divBdr>
        </w:div>
        <w:div w:id="2144344510">
          <w:marLeft w:val="0"/>
          <w:marRight w:val="0"/>
          <w:marTop w:val="0"/>
          <w:marBottom w:val="0"/>
          <w:divBdr>
            <w:top w:val="none" w:sz="0" w:space="0" w:color="auto"/>
            <w:left w:val="none" w:sz="0" w:space="0" w:color="auto"/>
            <w:bottom w:val="none" w:sz="0" w:space="0" w:color="auto"/>
            <w:right w:val="none" w:sz="0" w:space="0" w:color="auto"/>
          </w:divBdr>
        </w:div>
        <w:div w:id="485975160">
          <w:marLeft w:val="0"/>
          <w:marRight w:val="0"/>
          <w:marTop w:val="0"/>
          <w:marBottom w:val="0"/>
          <w:divBdr>
            <w:top w:val="none" w:sz="0" w:space="0" w:color="auto"/>
            <w:left w:val="none" w:sz="0" w:space="0" w:color="auto"/>
            <w:bottom w:val="none" w:sz="0" w:space="0" w:color="auto"/>
            <w:right w:val="none" w:sz="0" w:space="0" w:color="auto"/>
          </w:divBdr>
        </w:div>
        <w:div w:id="1816601072">
          <w:marLeft w:val="0"/>
          <w:marRight w:val="0"/>
          <w:marTop w:val="0"/>
          <w:marBottom w:val="0"/>
          <w:divBdr>
            <w:top w:val="none" w:sz="0" w:space="0" w:color="auto"/>
            <w:left w:val="none" w:sz="0" w:space="0" w:color="auto"/>
            <w:bottom w:val="none" w:sz="0" w:space="0" w:color="auto"/>
            <w:right w:val="none" w:sz="0" w:space="0" w:color="auto"/>
          </w:divBdr>
        </w:div>
        <w:div w:id="344408069">
          <w:marLeft w:val="0"/>
          <w:marRight w:val="0"/>
          <w:marTop w:val="0"/>
          <w:marBottom w:val="0"/>
          <w:divBdr>
            <w:top w:val="none" w:sz="0" w:space="0" w:color="auto"/>
            <w:left w:val="none" w:sz="0" w:space="0" w:color="auto"/>
            <w:bottom w:val="none" w:sz="0" w:space="0" w:color="auto"/>
            <w:right w:val="none" w:sz="0" w:space="0" w:color="auto"/>
          </w:divBdr>
        </w:div>
        <w:div w:id="713886582">
          <w:marLeft w:val="0"/>
          <w:marRight w:val="0"/>
          <w:marTop w:val="0"/>
          <w:marBottom w:val="0"/>
          <w:divBdr>
            <w:top w:val="none" w:sz="0" w:space="0" w:color="auto"/>
            <w:left w:val="none" w:sz="0" w:space="0" w:color="auto"/>
            <w:bottom w:val="none" w:sz="0" w:space="0" w:color="auto"/>
            <w:right w:val="none" w:sz="0" w:space="0" w:color="auto"/>
          </w:divBdr>
        </w:div>
        <w:div w:id="836187614">
          <w:marLeft w:val="0"/>
          <w:marRight w:val="0"/>
          <w:marTop w:val="0"/>
          <w:marBottom w:val="0"/>
          <w:divBdr>
            <w:top w:val="none" w:sz="0" w:space="0" w:color="auto"/>
            <w:left w:val="none" w:sz="0" w:space="0" w:color="auto"/>
            <w:bottom w:val="none" w:sz="0" w:space="0" w:color="auto"/>
            <w:right w:val="none" w:sz="0" w:space="0" w:color="auto"/>
          </w:divBdr>
        </w:div>
        <w:div w:id="430468919">
          <w:marLeft w:val="0"/>
          <w:marRight w:val="0"/>
          <w:marTop w:val="0"/>
          <w:marBottom w:val="0"/>
          <w:divBdr>
            <w:top w:val="none" w:sz="0" w:space="0" w:color="auto"/>
            <w:left w:val="none" w:sz="0" w:space="0" w:color="auto"/>
            <w:bottom w:val="none" w:sz="0" w:space="0" w:color="auto"/>
            <w:right w:val="none" w:sz="0" w:space="0" w:color="auto"/>
          </w:divBdr>
        </w:div>
        <w:div w:id="1071121379">
          <w:marLeft w:val="0"/>
          <w:marRight w:val="0"/>
          <w:marTop w:val="0"/>
          <w:marBottom w:val="0"/>
          <w:divBdr>
            <w:top w:val="none" w:sz="0" w:space="0" w:color="auto"/>
            <w:left w:val="none" w:sz="0" w:space="0" w:color="auto"/>
            <w:bottom w:val="none" w:sz="0" w:space="0" w:color="auto"/>
            <w:right w:val="none" w:sz="0" w:space="0" w:color="auto"/>
          </w:divBdr>
        </w:div>
        <w:div w:id="331416839">
          <w:marLeft w:val="0"/>
          <w:marRight w:val="0"/>
          <w:marTop w:val="0"/>
          <w:marBottom w:val="0"/>
          <w:divBdr>
            <w:top w:val="none" w:sz="0" w:space="0" w:color="auto"/>
            <w:left w:val="none" w:sz="0" w:space="0" w:color="auto"/>
            <w:bottom w:val="none" w:sz="0" w:space="0" w:color="auto"/>
            <w:right w:val="none" w:sz="0" w:space="0" w:color="auto"/>
          </w:divBdr>
        </w:div>
      </w:divsChild>
    </w:div>
    <w:div w:id="1926063198">
      <w:bodyDiv w:val="1"/>
      <w:marLeft w:val="0"/>
      <w:marRight w:val="0"/>
      <w:marTop w:val="0"/>
      <w:marBottom w:val="0"/>
      <w:divBdr>
        <w:top w:val="none" w:sz="0" w:space="0" w:color="auto"/>
        <w:left w:val="none" w:sz="0" w:space="0" w:color="auto"/>
        <w:bottom w:val="none" w:sz="0" w:space="0" w:color="auto"/>
        <w:right w:val="none" w:sz="0" w:space="0" w:color="auto"/>
      </w:divBdr>
      <w:divsChild>
        <w:div w:id="1032263421">
          <w:marLeft w:val="0"/>
          <w:marRight w:val="0"/>
          <w:marTop w:val="0"/>
          <w:marBottom w:val="0"/>
          <w:divBdr>
            <w:top w:val="none" w:sz="0" w:space="0" w:color="auto"/>
            <w:left w:val="none" w:sz="0" w:space="0" w:color="auto"/>
            <w:bottom w:val="none" w:sz="0" w:space="0" w:color="auto"/>
            <w:right w:val="none" w:sz="0" w:space="0" w:color="auto"/>
          </w:divBdr>
        </w:div>
        <w:div w:id="1695112146">
          <w:marLeft w:val="0"/>
          <w:marRight w:val="0"/>
          <w:marTop w:val="0"/>
          <w:marBottom w:val="0"/>
          <w:divBdr>
            <w:top w:val="none" w:sz="0" w:space="0" w:color="auto"/>
            <w:left w:val="none" w:sz="0" w:space="0" w:color="auto"/>
            <w:bottom w:val="none" w:sz="0" w:space="0" w:color="auto"/>
            <w:right w:val="none" w:sz="0" w:space="0" w:color="auto"/>
          </w:divBdr>
        </w:div>
        <w:div w:id="904949953">
          <w:marLeft w:val="0"/>
          <w:marRight w:val="0"/>
          <w:marTop w:val="0"/>
          <w:marBottom w:val="0"/>
          <w:divBdr>
            <w:top w:val="none" w:sz="0" w:space="0" w:color="auto"/>
            <w:left w:val="none" w:sz="0" w:space="0" w:color="auto"/>
            <w:bottom w:val="none" w:sz="0" w:space="0" w:color="auto"/>
            <w:right w:val="none" w:sz="0" w:space="0" w:color="auto"/>
          </w:divBdr>
        </w:div>
        <w:div w:id="1064724025">
          <w:marLeft w:val="0"/>
          <w:marRight w:val="0"/>
          <w:marTop w:val="0"/>
          <w:marBottom w:val="0"/>
          <w:divBdr>
            <w:top w:val="none" w:sz="0" w:space="0" w:color="auto"/>
            <w:left w:val="none" w:sz="0" w:space="0" w:color="auto"/>
            <w:bottom w:val="none" w:sz="0" w:space="0" w:color="auto"/>
            <w:right w:val="none" w:sz="0" w:space="0" w:color="auto"/>
          </w:divBdr>
        </w:div>
        <w:div w:id="881789141">
          <w:marLeft w:val="0"/>
          <w:marRight w:val="0"/>
          <w:marTop w:val="0"/>
          <w:marBottom w:val="0"/>
          <w:divBdr>
            <w:top w:val="none" w:sz="0" w:space="0" w:color="auto"/>
            <w:left w:val="none" w:sz="0" w:space="0" w:color="auto"/>
            <w:bottom w:val="none" w:sz="0" w:space="0" w:color="auto"/>
            <w:right w:val="none" w:sz="0" w:space="0" w:color="auto"/>
          </w:divBdr>
        </w:div>
        <w:div w:id="1631672414">
          <w:marLeft w:val="0"/>
          <w:marRight w:val="0"/>
          <w:marTop w:val="0"/>
          <w:marBottom w:val="0"/>
          <w:divBdr>
            <w:top w:val="none" w:sz="0" w:space="0" w:color="auto"/>
            <w:left w:val="none" w:sz="0" w:space="0" w:color="auto"/>
            <w:bottom w:val="none" w:sz="0" w:space="0" w:color="auto"/>
            <w:right w:val="none" w:sz="0" w:space="0" w:color="auto"/>
          </w:divBdr>
        </w:div>
        <w:div w:id="864293474">
          <w:marLeft w:val="0"/>
          <w:marRight w:val="0"/>
          <w:marTop w:val="0"/>
          <w:marBottom w:val="0"/>
          <w:divBdr>
            <w:top w:val="none" w:sz="0" w:space="0" w:color="auto"/>
            <w:left w:val="none" w:sz="0" w:space="0" w:color="auto"/>
            <w:bottom w:val="none" w:sz="0" w:space="0" w:color="auto"/>
            <w:right w:val="none" w:sz="0" w:space="0" w:color="auto"/>
          </w:divBdr>
        </w:div>
        <w:div w:id="1463621849">
          <w:marLeft w:val="0"/>
          <w:marRight w:val="0"/>
          <w:marTop w:val="0"/>
          <w:marBottom w:val="0"/>
          <w:divBdr>
            <w:top w:val="none" w:sz="0" w:space="0" w:color="auto"/>
            <w:left w:val="none" w:sz="0" w:space="0" w:color="auto"/>
            <w:bottom w:val="none" w:sz="0" w:space="0" w:color="auto"/>
            <w:right w:val="none" w:sz="0" w:space="0" w:color="auto"/>
          </w:divBdr>
        </w:div>
        <w:div w:id="1191803452">
          <w:marLeft w:val="0"/>
          <w:marRight w:val="0"/>
          <w:marTop w:val="0"/>
          <w:marBottom w:val="0"/>
          <w:divBdr>
            <w:top w:val="none" w:sz="0" w:space="0" w:color="auto"/>
            <w:left w:val="none" w:sz="0" w:space="0" w:color="auto"/>
            <w:bottom w:val="none" w:sz="0" w:space="0" w:color="auto"/>
            <w:right w:val="none" w:sz="0" w:space="0" w:color="auto"/>
          </w:divBdr>
        </w:div>
        <w:div w:id="1988826491">
          <w:marLeft w:val="0"/>
          <w:marRight w:val="0"/>
          <w:marTop w:val="0"/>
          <w:marBottom w:val="0"/>
          <w:divBdr>
            <w:top w:val="none" w:sz="0" w:space="0" w:color="auto"/>
            <w:left w:val="none" w:sz="0" w:space="0" w:color="auto"/>
            <w:bottom w:val="none" w:sz="0" w:space="0" w:color="auto"/>
            <w:right w:val="none" w:sz="0" w:space="0" w:color="auto"/>
          </w:divBdr>
        </w:div>
        <w:div w:id="473378251">
          <w:marLeft w:val="0"/>
          <w:marRight w:val="0"/>
          <w:marTop w:val="0"/>
          <w:marBottom w:val="0"/>
          <w:divBdr>
            <w:top w:val="none" w:sz="0" w:space="0" w:color="auto"/>
            <w:left w:val="none" w:sz="0" w:space="0" w:color="auto"/>
            <w:bottom w:val="none" w:sz="0" w:space="0" w:color="auto"/>
            <w:right w:val="none" w:sz="0" w:space="0" w:color="auto"/>
          </w:divBdr>
        </w:div>
        <w:div w:id="1480731009">
          <w:marLeft w:val="0"/>
          <w:marRight w:val="0"/>
          <w:marTop w:val="0"/>
          <w:marBottom w:val="0"/>
          <w:divBdr>
            <w:top w:val="none" w:sz="0" w:space="0" w:color="auto"/>
            <w:left w:val="none" w:sz="0" w:space="0" w:color="auto"/>
            <w:bottom w:val="none" w:sz="0" w:space="0" w:color="auto"/>
            <w:right w:val="none" w:sz="0" w:space="0" w:color="auto"/>
          </w:divBdr>
        </w:div>
        <w:div w:id="1271939697">
          <w:marLeft w:val="0"/>
          <w:marRight w:val="0"/>
          <w:marTop w:val="0"/>
          <w:marBottom w:val="0"/>
          <w:divBdr>
            <w:top w:val="none" w:sz="0" w:space="0" w:color="auto"/>
            <w:left w:val="none" w:sz="0" w:space="0" w:color="auto"/>
            <w:bottom w:val="none" w:sz="0" w:space="0" w:color="auto"/>
            <w:right w:val="none" w:sz="0" w:space="0" w:color="auto"/>
          </w:divBdr>
        </w:div>
        <w:div w:id="355347235">
          <w:marLeft w:val="0"/>
          <w:marRight w:val="0"/>
          <w:marTop w:val="0"/>
          <w:marBottom w:val="0"/>
          <w:divBdr>
            <w:top w:val="none" w:sz="0" w:space="0" w:color="auto"/>
            <w:left w:val="none" w:sz="0" w:space="0" w:color="auto"/>
            <w:bottom w:val="none" w:sz="0" w:space="0" w:color="auto"/>
            <w:right w:val="none" w:sz="0" w:space="0" w:color="auto"/>
          </w:divBdr>
        </w:div>
      </w:divsChild>
    </w:div>
    <w:div w:id="1943106176">
      <w:bodyDiv w:val="1"/>
      <w:marLeft w:val="0"/>
      <w:marRight w:val="0"/>
      <w:marTop w:val="0"/>
      <w:marBottom w:val="0"/>
      <w:divBdr>
        <w:top w:val="none" w:sz="0" w:space="0" w:color="auto"/>
        <w:left w:val="none" w:sz="0" w:space="0" w:color="auto"/>
        <w:bottom w:val="none" w:sz="0" w:space="0" w:color="auto"/>
        <w:right w:val="none" w:sz="0" w:space="0" w:color="auto"/>
      </w:divBdr>
    </w:div>
    <w:div w:id="1951086721">
      <w:bodyDiv w:val="1"/>
      <w:marLeft w:val="0"/>
      <w:marRight w:val="0"/>
      <w:marTop w:val="0"/>
      <w:marBottom w:val="0"/>
      <w:divBdr>
        <w:top w:val="none" w:sz="0" w:space="0" w:color="auto"/>
        <w:left w:val="none" w:sz="0" w:space="0" w:color="auto"/>
        <w:bottom w:val="none" w:sz="0" w:space="0" w:color="auto"/>
        <w:right w:val="none" w:sz="0" w:space="0" w:color="auto"/>
      </w:divBdr>
    </w:div>
    <w:div w:id="1959214766">
      <w:bodyDiv w:val="1"/>
      <w:marLeft w:val="0"/>
      <w:marRight w:val="0"/>
      <w:marTop w:val="0"/>
      <w:marBottom w:val="0"/>
      <w:divBdr>
        <w:top w:val="none" w:sz="0" w:space="0" w:color="auto"/>
        <w:left w:val="none" w:sz="0" w:space="0" w:color="auto"/>
        <w:bottom w:val="none" w:sz="0" w:space="0" w:color="auto"/>
        <w:right w:val="none" w:sz="0" w:space="0" w:color="auto"/>
      </w:divBdr>
    </w:div>
    <w:div w:id="1962108144">
      <w:bodyDiv w:val="1"/>
      <w:marLeft w:val="0"/>
      <w:marRight w:val="0"/>
      <w:marTop w:val="0"/>
      <w:marBottom w:val="0"/>
      <w:divBdr>
        <w:top w:val="none" w:sz="0" w:space="0" w:color="auto"/>
        <w:left w:val="none" w:sz="0" w:space="0" w:color="auto"/>
        <w:bottom w:val="none" w:sz="0" w:space="0" w:color="auto"/>
        <w:right w:val="none" w:sz="0" w:space="0" w:color="auto"/>
      </w:divBdr>
    </w:div>
    <w:div w:id="1974751528">
      <w:bodyDiv w:val="1"/>
      <w:marLeft w:val="0"/>
      <w:marRight w:val="0"/>
      <w:marTop w:val="0"/>
      <w:marBottom w:val="0"/>
      <w:divBdr>
        <w:top w:val="none" w:sz="0" w:space="0" w:color="auto"/>
        <w:left w:val="none" w:sz="0" w:space="0" w:color="auto"/>
        <w:bottom w:val="none" w:sz="0" w:space="0" w:color="auto"/>
        <w:right w:val="none" w:sz="0" w:space="0" w:color="auto"/>
      </w:divBdr>
    </w:div>
    <w:div w:id="1991130438">
      <w:bodyDiv w:val="1"/>
      <w:marLeft w:val="0"/>
      <w:marRight w:val="0"/>
      <w:marTop w:val="0"/>
      <w:marBottom w:val="0"/>
      <w:divBdr>
        <w:top w:val="none" w:sz="0" w:space="0" w:color="auto"/>
        <w:left w:val="none" w:sz="0" w:space="0" w:color="auto"/>
        <w:bottom w:val="none" w:sz="0" w:space="0" w:color="auto"/>
        <w:right w:val="none" w:sz="0" w:space="0" w:color="auto"/>
      </w:divBdr>
    </w:div>
    <w:div w:id="2009627678">
      <w:bodyDiv w:val="1"/>
      <w:marLeft w:val="0"/>
      <w:marRight w:val="0"/>
      <w:marTop w:val="0"/>
      <w:marBottom w:val="0"/>
      <w:divBdr>
        <w:top w:val="none" w:sz="0" w:space="0" w:color="auto"/>
        <w:left w:val="none" w:sz="0" w:space="0" w:color="auto"/>
        <w:bottom w:val="none" w:sz="0" w:space="0" w:color="auto"/>
        <w:right w:val="none" w:sz="0" w:space="0" w:color="auto"/>
      </w:divBdr>
    </w:div>
    <w:div w:id="2016031903">
      <w:bodyDiv w:val="1"/>
      <w:marLeft w:val="0"/>
      <w:marRight w:val="0"/>
      <w:marTop w:val="0"/>
      <w:marBottom w:val="0"/>
      <w:divBdr>
        <w:top w:val="none" w:sz="0" w:space="0" w:color="auto"/>
        <w:left w:val="none" w:sz="0" w:space="0" w:color="auto"/>
        <w:bottom w:val="none" w:sz="0" w:space="0" w:color="auto"/>
        <w:right w:val="none" w:sz="0" w:space="0" w:color="auto"/>
      </w:divBdr>
    </w:div>
    <w:div w:id="2016766598">
      <w:bodyDiv w:val="1"/>
      <w:marLeft w:val="0"/>
      <w:marRight w:val="0"/>
      <w:marTop w:val="0"/>
      <w:marBottom w:val="0"/>
      <w:divBdr>
        <w:top w:val="none" w:sz="0" w:space="0" w:color="auto"/>
        <w:left w:val="none" w:sz="0" w:space="0" w:color="auto"/>
        <w:bottom w:val="none" w:sz="0" w:space="0" w:color="auto"/>
        <w:right w:val="none" w:sz="0" w:space="0" w:color="auto"/>
      </w:divBdr>
    </w:div>
    <w:div w:id="2033917849">
      <w:bodyDiv w:val="1"/>
      <w:marLeft w:val="0"/>
      <w:marRight w:val="0"/>
      <w:marTop w:val="0"/>
      <w:marBottom w:val="0"/>
      <w:divBdr>
        <w:top w:val="none" w:sz="0" w:space="0" w:color="auto"/>
        <w:left w:val="none" w:sz="0" w:space="0" w:color="auto"/>
        <w:bottom w:val="none" w:sz="0" w:space="0" w:color="auto"/>
        <w:right w:val="none" w:sz="0" w:space="0" w:color="auto"/>
      </w:divBdr>
      <w:divsChild>
        <w:div w:id="1361593365">
          <w:marLeft w:val="0"/>
          <w:marRight w:val="0"/>
          <w:marTop w:val="150"/>
          <w:marBottom w:val="0"/>
          <w:divBdr>
            <w:top w:val="none" w:sz="0" w:space="0" w:color="auto"/>
            <w:left w:val="none" w:sz="0" w:space="0" w:color="auto"/>
            <w:bottom w:val="none" w:sz="0" w:space="0" w:color="auto"/>
            <w:right w:val="none" w:sz="0" w:space="0" w:color="auto"/>
          </w:divBdr>
          <w:divsChild>
            <w:div w:id="248387570">
              <w:marLeft w:val="0"/>
              <w:marRight w:val="0"/>
              <w:marTop w:val="0"/>
              <w:marBottom w:val="0"/>
              <w:divBdr>
                <w:top w:val="none" w:sz="0" w:space="0" w:color="auto"/>
                <w:left w:val="none" w:sz="0" w:space="0" w:color="auto"/>
                <w:bottom w:val="none" w:sz="0" w:space="0" w:color="auto"/>
                <w:right w:val="none" w:sz="0" w:space="0" w:color="auto"/>
              </w:divBdr>
            </w:div>
            <w:div w:id="602689819">
              <w:marLeft w:val="0"/>
              <w:marRight w:val="0"/>
              <w:marTop w:val="0"/>
              <w:marBottom w:val="0"/>
              <w:divBdr>
                <w:top w:val="none" w:sz="0" w:space="0" w:color="auto"/>
                <w:left w:val="none" w:sz="0" w:space="0" w:color="auto"/>
                <w:bottom w:val="none" w:sz="0" w:space="0" w:color="auto"/>
                <w:right w:val="none" w:sz="0" w:space="0" w:color="auto"/>
              </w:divBdr>
            </w:div>
            <w:div w:id="673338815">
              <w:marLeft w:val="0"/>
              <w:marRight w:val="0"/>
              <w:marTop w:val="0"/>
              <w:marBottom w:val="0"/>
              <w:divBdr>
                <w:top w:val="none" w:sz="0" w:space="0" w:color="auto"/>
                <w:left w:val="none" w:sz="0" w:space="0" w:color="auto"/>
                <w:bottom w:val="none" w:sz="0" w:space="0" w:color="auto"/>
                <w:right w:val="none" w:sz="0" w:space="0" w:color="auto"/>
              </w:divBdr>
            </w:div>
            <w:div w:id="736561534">
              <w:marLeft w:val="0"/>
              <w:marRight w:val="0"/>
              <w:marTop w:val="0"/>
              <w:marBottom w:val="0"/>
              <w:divBdr>
                <w:top w:val="none" w:sz="0" w:space="0" w:color="auto"/>
                <w:left w:val="none" w:sz="0" w:space="0" w:color="auto"/>
                <w:bottom w:val="none" w:sz="0" w:space="0" w:color="auto"/>
                <w:right w:val="none" w:sz="0" w:space="0" w:color="auto"/>
              </w:divBdr>
            </w:div>
            <w:div w:id="1109854025">
              <w:marLeft w:val="0"/>
              <w:marRight w:val="0"/>
              <w:marTop w:val="0"/>
              <w:marBottom w:val="0"/>
              <w:divBdr>
                <w:top w:val="none" w:sz="0" w:space="0" w:color="auto"/>
                <w:left w:val="none" w:sz="0" w:space="0" w:color="auto"/>
                <w:bottom w:val="none" w:sz="0" w:space="0" w:color="auto"/>
                <w:right w:val="none" w:sz="0" w:space="0" w:color="auto"/>
              </w:divBdr>
            </w:div>
            <w:div w:id="125667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52818">
      <w:bodyDiv w:val="1"/>
      <w:marLeft w:val="0"/>
      <w:marRight w:val="0"/>
      <w:marTop w:val="0"/>
      <w:marBottom w:val="0"/>
      <w:divBdr>
        <w:top w:val="none" w:sz="0" w:space="0" w:color="auto"/>
        <w:left w:val="none" w:sz="0" w:space="0" w:color="auto"/>
        <w:bottom w:val="none" w:sz="0" w:space="0" w:color="auto"/>
        <w:right w:val="none" w:sz="0" w:space="0" w:color="auto"/>
      </w:divBdr>
    </w:div>
    <w:div w:id="2046100085">
      <w:bodyDiv w:val="1"/>
      <w:marLeft w:val="0"/>
      <w:marRight w:val="0"/>
      <w:marTop w:val="0"/>
      <w:marBottom w:val="0"/>
      <w:divBdr>
        <w:top w:val="none" w:sz="0" w:space="0" w:color="auto"/>
        <w:left w:val="none" w:sz="0" w:space="0" w:color="auto"/>
        <w:bottom w:val="none" w:sz="0" w:space="0" w:color="auto"/>
        <w:right w:val="none" w:sz="0" w:space="0" w:color="auto"/>
      </w:divBdr>
    </w:div>
    <w:div w:id="2047098360">
      <w:bodyDiv w:val="1"/>
      <w:marLeft w:val="0"/>
      <w:marRight w:val="0"/>
      <w:marTop w:val="0"/>
      <w:marBottom w:val="0"/>
      <w:divBdr>
        <w:top w:val="none" w:sz="0" w:space="0" w:color="auto"/>
        <w:left w:val="none" w:sz="0" w:space="0" w:color="auto"/>
        <w:bottom w:val="none" w:sz="0" w:space="0" w:color="auto"/>
        <w:right w:val="none" w:sz="0" w:space="0" w:color="auto"/>
      </w:divBdr>
    </w:div>
    <w:div w:id="2051488398">
      <w:bodyDiv w:val="1"/>
      <w:marLeft w:val="0"/>
      <w:marRight w:val="0"/>
      <w:marTop w:val="0"/>
      <w:marBottom w:val="0"/>
      <w:divBdr>
        <w:top w:val="none" w:sz="0" w:space="0" w:color="auto"/>
        <w:left w:val="none" w:sz="0" w:space="0" w:color="auto"/>
        <w:bottom w:val="none" w:sz="0" w:space="0" w:color="auto"/>
        <w:right w:val="none" w:sz="0" w:space="0" w:color="auto"/>
      </w:divBdr>
    </w:div>
    <w:div w:id="2060474580">
      <w:bodyDiv w:val="1"/>
      <w:marLeft w:val="0"/>
      <w:marRight w:val="0"/>
      <w:marTop w:val="0"/>
      <w:marBottom w:val="0"/>
      <w:divBdr>
        <w:top w:val="none" w:sz="0" w:space="0" w:color="auto"/>
        <w:left w:val="none" w:sz="0" w:space="0" w:color="auto"/>
        <w:bottom w:val="none" w:sz="0" w:space="0" w:color="auto"/>
        <w:right w:val="none" w:sz="0" w:space="0" w:color="auto"/>
      </w:divBdr>
      <w:divsChild>
        <w:div w:id="1353145678">
          <w:marLeft w:val="0"/>
          <w:marRight w:val="0"/>
          <w:marTop w:val="0"/>
          <w:marBottom w:val="0"/>
          <w:divBdr>
            <w:top w:val="none" w:sz="0" w:space="0" w:color="auto"/>
            <w:left w:val="none" w:sz="0" w:space="0" w:color="auto"/>
            <w:bottom w:val="none" w:sz="0" w:space="0" w:color="auto"/>
            <w:right w:val="none" w:sz="0" w:space="0" w:color="auto"/>
          </w:divBdr>
        </w:div>
        <w:div w:id="563562198">
          <w:marLeft w:val="0"/>
          <w:marRight w:val="0"/>
          <w:marTop w:val="0"/>
          <w:marBottom w:val="0"/>
          <w:divBdr>
            <w:top w:val="none" w:sz="0" w:space="0" w:color="auto"/>
            <w:left w:val="none" w:sz="0" w:space="0" w:color="auto"/>
            <w:bottom w:val="none" w:sz="0" w:space="0" w:color="auto"/>
            <w:right w:val="none" w:sz="0" w:space="0" w:color="auto"/>
          </w:divBdr>
        </w:div>
        <w:div w:id="286668436">
          <w:marLeft w:val="0"/>
          <w:marRight w:val="0"/>
          <w:marTop w:val="0"/>
          <w:marBottom w:val="0"/>
          <w:divBdr>
            <w:top w:val="none" w:sz="0" w:space="0" w:color="auto"/>
            <w:left w:val="none" w:sz="0" w:space="0" w:color="auto"/>
            <w:bottom w:val="none" w:sz="0" w:space="0" w:color="auto"/>
            <w:right w:val="none" w:sz="0" w:space="0" w:color="auto"/>
          </w:divBdr>
        </w:div>
        <w:div w:id="1424034896">
          <w:marLeft w:val="0"/>
          <w:marRight w:val="0"/>
          <w:marTop w:val="0"/>
          <w:marBottom w:val="0"/>
          <w:divBdr>
            <w:top w:val="none" w:sz="0" w:space="0" w:color="auto"/>
            <w:left w:val="none" w:sz="0" w:space="0" w:color="auto"/>
            <w:bottom w:val="none" w:sz="0" w:space="0" w:color="auto"/>
            <w:right w:val="none" w:sz="0" w:space="0" w:color="auto"/>
          </w:divBdr>
        </w:div>
        <w:div w:id="1369062335">
          <w:marLeft w:val="0"/>
          <w:marRight w:val="0"/>
          <w:marTop w:val="0"/>
          <w:marBottom w:val="0"/>
          <w:divBdr>
            <w:top w:val="none" w:sz="0" w:space="0" w:color="auto"/>
            <w:left w:val="none" w:sz="0" w:space="0" w:color="auto"/>
            <w:bottom w:val="none" w:sz="0" w:space="0" w:color="auto"/>
            <w:right w:val="none" w:sz="0" w:space="0" w:color="auto"/>
          </w:divBdr>
        </w:div>
        <w:div w:id="841899203">
          <w:marLeft w:val="0"/>
          <w:marRight w:val="0"/>
          <w:marTop w:val="0"/>
          <w:marBottom w:val="0"/>
          <w:divBdr>
            <w:top w:val="none" w:sz="0" w:space="0" w:color="auto"/>
            <w:left w:val="none" w:sz="0" w:space="0" w:color="auto"/>
            <w:bottom w:val="none" w:sz="0" w:space="0" w:color="auto"/>
            <w:right w:val="none" w:sz="0" w:space="0" w:color="auto"/>
          </w:divBdr>
        </w:div>
        <w:div w:id="1178546889">
          <w:marLeft w:val="0"/>
          <w:marRight w:val="0"/>
          <w:marTop w:val="0"/>
          <w:marBottom w:val="0"/>
          <w:divBdr>
            <w:top w:val="none" w:sz="0" w:space="0" w:color="auto"/>
            <w:left w:val="none" w:sz="0" w:space="0" w:color="auto"/>
            <w:bottom w:val="none" w:sz="0" w:space="0" w:color="auto"/>
            <w:right w:val="none" w:sz="0" w:space="0" w:color="auto"/>
          </w:divBdr>
        </w:div>
        <w:div w:id="1830633038">
          <w:marLeft w:val="0"/>
          <w:marRight w:val="0"/>
          <w:marTop w:val="0"/>
          <w:marBottom w:val="0"/>
          <w:divBdr>
            <w:top w:val="none" w:sz="0" w:space="0" w:color="auto"/>
            <w:left w:val="none" w:sz="0" w:space="0" w:color="auto"/>
            <w:bottom w:val="none" w:sz="0" w:space="0" w:color="auto"/>
            <w:right w:val="none" w:sz="0" w:space="0" w:color="auto"/>
          </w:divBdr>
        </w:div>
        <w:div w:id="1250769207">
          <w:marLeft w:val="0"/>
          <w:marRight w:val="0"/>
          <w:marTop w:val="0"/>
          <w:marBottom w:val="0"/>
          <w:divBdr>
            <w:top w:val="none" w:sz="0" w:space="0" w:color="auto"/>
            <w:left w:val="none" w:sz="0" w:space="0" w:color="auto"/>
            <w:bottom w:val="none" w:sz="0" w:space="0" w:color="auto"/>
            <w:right w:val="none" w:sz="0" w:space="0" w:color="auto"/>
          </w:divBdr>
        </w:div>
        <w:div w:id="5403842">
          <w:marLeft w:val="0"/>
          <w:marRight w:val="0"/>
          <w:marTop w:val="0"/>
          <w:marBottom w:val="0"/>
          <w:divBdr>
            <w:top w:val="none" w:sz="0" w:space="0" w:color="auto"/>
            <w:left w:val="none" w:sz="0" w:space="0" w:color="auto"/>
            <w:bottom w:val="none" w:sz="0" w:space="0" w:color="auto"/>
            <w:right w:val="none" w:sz="0" w:space="0" w:color="auto"/>
          </w:divBdr>
        </w:div>
        <w:div w:id="1779790027">
          <w:marLeft w:val="0"/>
          <w:marRight w:val="0"/>
          <w:marTop w:val="0"/>
          <w:marBottom w:val="0"/>
          <w:divBdr>
            <w:top w:val="none" w:sz="0" w:space="0" w:color="auto"/>
            <w:left w:val="none" w:sz="0" w:space="0" w:color="auto"/>
            <w:bottom w:val="none" w:sz="0" w:space="0" w:color="auto"/>
            <w:right w:val="none" w:sz="0" w:space="0" w:color="auto"/>
          </w:divBdr>
        </w:div>
        <w:div w:id="1072578216">
          <w:marLeft w:val="0"/>
          <w:marRight w:val="0"/>
          <w:marTop w:val="0"/>
          <w:marBottom w:val="0"/>
          <w:divBdr>
            <w:top w:val="none" w:sz="0" w:space="0" w:color="auto"/>
            <w:left w:val="none" w:sz="0" w:space="0" w:color="auto"/>
            <w:bottom w:val="none" w:sz="0" w:space="0" w:color="auto"/>
            <w:right w:val="none" w:sz="0" w:space="0" w:color="auto"/>
          </w:divBdr>
        </w:div>
        <w:div w:id="1061905895">
          <w:marLeft w:val="0"/>
          <w:marRight w:val="0"/>
          <w:marTop w:val="0"/>
          <w:marBottom w:val="0"/>
          <w:divBdr>
            <w:top w:val="none" w:sz="0" w:space="0" w:color="auto"/>
            <w:left w:val="none" w:sz="0" w:space="0" w:color="auto"/>
            <w:bottom w:val="none" w:sz="0" w:space="0" w:color="auto"/>
            <w:right w:val="none" w:sz="0" w:space="0" w:color="auto"/>
          </w:divBdr>
        </w:div>
      </w:divsChild>
    </w:div>
    <w:div w:id="2062055145">
      <w:bodyDiv w:val="1"/>
      <w:marLeft w:val="0"/>
      <w:marRight w:val="0"/>
      <w:marTop w:val="0"/>
      <w:marBottom w:val="0"/>
      <w:divBdr>
        <w:top w:val="none" w:sz="0" w:space="0" w:color="auto"/>
        <w:left w:val="none" w:sz="0" w:space="0" w:color="auto"/>
        <w:bottom w:val="none" w:sz="0" w:space="0" w:color="auto"/>
        <w:right w:val="none" w:sz="0" w:space="0" w:color="auto"/>
      </w:divBdr>
    </w:div>
    <w:div w:id="2096590050">
      <w:bodyDiv w:val="1"/>
      <w:marLeft w:val="0"/>
      <w:marRight w:val="0"/>
      <w:marTop w:val="0"/>
      <w:marBottom w:val="0"/>
      <w:divBdr>
        <w:top w:val="none" w:sz="0" w:space="0" w:color="auto"/>
        <w:left w:val="none" w:sz="0" w:space="0" w:color="auto"/>
        <w:bottom w:val="none" w:sz="0" w:space="0" w:color="auto"/>
        <w:right w:val="none" w:sz="0" w:space="0" w:color="auto"/>
      </w:divBdr>
    </w:div>
    <w:div w:id="2136949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hyperlink" Target="https://developer.artik.cloud/"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2.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s://developer.artik.io/documentation/developer-guide/artik-ide/serial-debug.html" TargetMode="External"/><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https://developer.artik.io/documentation/developer-guide/artik-ide/install-ide.html" TargetMode="External"/><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hyperlink" Target="https://developer.artik.io/documentation/artik/advanced-concepts/prepare-dev-env.html#locating-required-software" TargetMode="External"/><Relationship Id="rId40" Type="http://schemas.openxmlformats.org/officeDocument/2006/relationships/header" Target="header1.xml"/><Relationship Id="rId41" Type="http://schemas.openxmlformats.org/officeDocument/2006/relationships/footer" Target="footer1.xml"/><Relationship Id="rId42" Type="http://schemas.openxmlformats.org/officeDocument/2006/relationships/fontTable" Target="fontTable.xml"/><Relationship Id="rId43"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10206509\Documents\Misc\Samsung\App%20Notes\Seven%20App%20Notes\SamsungTemplateV0.26%20-%20Gree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E86AC-5B74-A845-9D8D-6E4C35116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\Users\310206509\Documents\Misc\Samsung\App Notes\Seven App Notes\SamsungTemplateV0.26 - Green.dotx</Template>
  <TotalTime>2070</TotalTime>
  <Pages>21</Pages>
  <Words>1490</Words>
  <Characters>8494</Characters>
  <Application>Microsoft Macintosh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Onboarding Example using ARTIK 053</vt:lpstr>
    </vt:vector>
  </TitlesOfParts>
  <Company>SAMSUNG SEMICONDUCTOR INC.</Company>
  <LinksUpToDate>false</LinksUpToDate>
  <CharactersWithSpaces>9965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Lab1: Onboard an ARTIK 053s</dc:title>
  <dc:creator>Samsung ARTIK Team</dc:creator>
  <cp:lastModifiedBy>Wei Xiao</cp:lastModifiedBy>
  <cp:revision>377</cp:revision>
  <cp:lastPrinted>2017-11-22T18:53:00Z</cp:lastPrinted>
  <dcterms:created xsi:type="dcterms:W3CDTF">2017-11-15T00:25:00Z</dcterms:created>
  <dcterms:modified xsi:type="dcterms:W3CDTF">2018-10-29T17:55:00Z</dcterms:modified>
</cp:coreProperties>
</file>